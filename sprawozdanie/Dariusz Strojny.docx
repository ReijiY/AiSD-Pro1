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CF4A" w14:textId="77777777" w:rsidR="00BF571A" w:rsidRPr="002D3E53" w:rsidRDefault="00BF571A" w:rsidP="00BF571A">
      <w:pPr>
        <w:rPr>
          <w:rFonts w:cs="Times New Roman"/>
        </w:rPr>
      </w:pPr>
    </w:p>
    <w:p w14:paraId="415C1D81" w14:textId="77777777" w:rsidR="00BF571A" w:rsidRDefault="00BF571A" w:rsidP="00BF571A">
      <w:pPr>
        <w:spacing w:before="840"/>
        <w:jc w:val="center"/>
      </w:pPr>
    </w:p>
    <w:p w14:paraId="05E4AC9E" w14:textId="77777777" w:rsidR="00BF571A" w:rsidRDefault="00BF571A" w:rsidP="00BF571A">
      <w:pPr>
        <w:jc w:val="center"/>
      </w:pPr>
    </w:p>
    <w:p w14:paraId="30BED934" w14:textId="0EC59540" w:rsidR="00BF571A" w:rsidRPr="00103866" w:rsidRDefault="00BF571A" w:rsidP="00BF571A">
      <w:pPr>
        <w:spacing w:before="840" w:after="28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89751" wp14:editId="6431F389">
                <wp:simplePos x="0" y="0"/>
                <wp:positionH relativeFrom="column">
                  <wp:posOffset>478155</wp:posOffset>
                </wp:positionH>
                <wp:positionV relativeFrom="paragraph">
                  <wp:posOffset>714375</wp:posOffset>
                </wp:positionV>
                <wp:extent cx="4704715" cy="1759585"/>
                <wp:effectExtent l="0" t="635" r="0" b="19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715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B0E80" w14:textId="693919D9" w:rsidR="002F6910" w:rsidRDefault="002F6910" w:rsidP="002F6910">
                            <w:pPr>
                              <w:spacing w:before="240" w:after="240" w:line="360" w:lineRule="auto"/>
                              <w:jc w:val="center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Algorytmy i Struktury Danych</w:t>
                            </w:r>
                          </w:p>
                          <w:p w14:paraId="4EA1867A" w14:textId="31C442D5" w:rsidR="002F6910" w:rsidRPr="00054424" w:rsidRDefault="002F6910" w:rsidP="002F6910">
                            <w:pPr>
                              <w:spacing w:before="240" w:after="240" w:line="360" w:lineRule="auto"/>
                              <w:jc w:val="center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Projekt zaliczeniowy nr 1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D897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65pt;margin-top:56.25pt;width:370.45pt;height:1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" filled="f" stroked="f" strokecolor="blue">
                <v:textbox inset=",.5mm,,.5mm">
                  <w:txbxContent>
                    <w:p w14:paraId="0F0B0E80" w14:textId="693919D9" w:rsidR="002F6910" w:rsidRDefault="002F6910" w:rsidP="002F6910">
                      <w:pPr>
                        <w:spacing w:before="240" w:after="240" w:line="360" w:lineRule="auto"/>
                        <w:jc w:val="center"/>
                        <w:rPr>
                          <w:rFonts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sz w:val="36"/>
                          <w:szCs w:val="36"/>
                        </w:rPr>
                        <w:t>Algorytmy i Struktury Danych</w:t>
                      </w:r>
                    </w:p>
                    <w:p w14:paraId="4EA1867A" w14:textId="31C442D5" w:rsidR="002F6910" w:rsidRPr="00054424" w:rsidRDefault="002F6910" w:rsidP="002F6910">
                      <w:pPr>
                        <w:spacing w:before="240" w:after="240" w:line="360" w:lineRule="auto"/>
                        <w:jc w:val="center"/>
                        <w:rPr>
                          <w:rFonts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sz w:val="36"/>
                          <w:szCs w:val="36"/>
                        </w:rPr>
                        <w:t>Projekt zaliczeniowy nr 1</w:t>
                      </w:r>
                    </w:p>
                  </w:txbxContent>
                </v:textbox>
              </v:shape>
            </w:pict>
          </mc:Fallback>
        </mc:AlternateContent>
      </w:r>
      <w:r w:rsidRPr="00103866">
        <w:rPr>
          <w:rFonts w:cs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0" allowOverlap="1" wp14:anchorId="6B58CB4C" wp14:editId="487C1E77">
            <wp:simplePos x="0" y="0"/>
            <wp:positionH relativeFrom="page">
              <wp:align>center</wp:align>
            </wp:positionH>
            <wp:positionV relativeFrom="page">
              <wp:posOffset>890270</wp:posOffset>
            </wp:positionV>
            <wp:extent cx="4671695" cy="1377315"/>
            <wp:effectExtent l="19050" t="0" r="0" b="0"/>
            <wp:wrapTopAndBottom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6910">
        <w:rPr>
          <w:rFonts w:cs="Times New Roman"/>
          <w:b/>
          <w:sz w:val="36"/>
          <w:szCs w:val="36"/>
        </w:rPr>
        <w:t>Dariusz Strojny</w:t>
      </w:r>
    </w:p>
    <w:p w14:paraId="54AAE18D" w14:textId="77777777" w:rsidR="002F6910" w:rsidRDefault="002F6910" w:rsidP="00AB0B4F">
      <w:pPr>
        <w:spacing w:before="2400"/>
        <w:jc w:val="center"/>
        <w:rPr>
          <w:rFonts w:cs="Times New Roman"/>
          <w:sz w:val="36"/>
          <w:szCs w:val="36"/>
        </w:rPr>
      </w:pPr>
    </w:p>
    <w:p w14:paraId="03640A51" w14:textId="77777777" w:rsidR="002F6910" w:rsidRDefault="002F6910" w:rsidP="00AB0B4F">
      <w:pPr>
        <w:spacing w:before="2400"/>
        <w:jc w:val="center"/>
        <w:rPr>
          <w:rFonts w:cs="Times New Roman"/>
          <w:sz w:val="36"/>
          <w:szCs w:val="36"/>
        </w:rPr>
      </w:pPr>
    </w:p>
    <w:p w14:paraId="46C30104" w14:textId="5D4E7FC1" w:rsidR="00936EA5" w:rsidRDefault="00BF571A" w:rsidP="003C7B4C">
      <w:pPr>
        <w:spacing w:before="2400"/>
        <w:jc w:val="center"/>
        <w:rPr>
          <w:rFonts w:cs="Times New Roman"/>
          <w:sz w:val="36"/>
          <w:szCs w:val="36"/>
        </w:rPr>
      </w:pPr>
      <w:r w:rsidRPr="00BF500A">
        <w:rPr>
          <w:rFonts w:cs="Times New Roman"/>
          <w:sz w:val="36"/>
          <w:szCs w:val="36"/>
        </w:rPr>
        <w:t xml:space="preserve">Rzeszów, </w:t>
      </w:r>
      <w:sdt>
        <w:sdtPr>
          <w:rPr>
            <w:rFonts w:cs="Times New Roman"/>
            <w:sz w:val="36"/>
            <w:szCs w:val="36"/>
          </w:rPr>
          <w:id w:val="-557326532"/>
          <w:placeholder>
            <w:docPart w:val="CEEC7A01FB76438DAFF5EE76415B576D"/>
          </w:placeholder>
          <w:dropDownList>
            <w:listItem w:displayText="rok" w:value="rok"/>
            <w:listItem w:displayText="2021" w:value="2021"/>
            <w:listItem w:displayText="2022" w:value="2022"/>
          </w:dropDownList>
        </w:sdtPr>
        <w:sdtContent>
          <w:r w:rsidR="002F6910">
            <w:rPr>
              <w:rFonts w:cs="Times New Roman"/>
              <w:sz w:val="36"/>
              <w:szCs w:val="36"/>
            </w:rPr>
            <w:t>2022</w:t>
          </w:r>
        </w:sdtContent>
      </w:sdt>
    </w:p>
    <w:p w14:paraId="2787E73B" w14:textId="77777777" w:rsidR="00936EA5" w:rsidRDefault="00936EA5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br w:type="page"/>
      </w:r>
    </w:p>
    <w:p w14:paraId="15CFBB3B" w14:textId="77777777" w:rsidR="003C7B4C" w:rsidRDefault="003C7B4C" w:rsidP="003C7B4C">
      <w:pPr>
        <w:spacing w:before="2400"/>
        <w:jc w:val="center"/>
        <w:rPr>
          <w:rFonts w:cs="Times New Roman"/>
          <w:sz w:val="36"/>
          <w:szCs w:val="36"/>
        </w:rPr>
      </w:pPr>
    </w:p>
    <w:p w14:paraId="602479DC" w14:textId="26150C30" w:rsidR="00980BF2" w:rsidRDefault="00980BF2" w:rsidP="00980BF2">
      <w:pPr>
        <w:pStyle w:val="Nagwek1"/>
      </w:pPr>
      <w:bookmarkStart w:id="0" w:name="_Toc125016096"/>
      <w:r>
        <w:t>Spis treści</w:t>
      </w:r>
      <w:bookmarkEnd w:id="0"/>
    </w:p>
    <w:sdt>
      <w:sdtPr>
        <w:id w:val="657961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7D981" w14:textId="59A2E883" w:rsidR="00785258" w:rsidRDefault="003C7B4C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16096" w:history="1">
            <w:r w:rsidR="00785258" w:rsidRPr="00A917AC">
              <w:rPr>
                <w:rStyle w:val="Hipercze"/>
                <w:noProof/>
              </w:rPr>
              <w:t>1</w:t>
            </w:r>
            <w:r w:rsidR="00785258">
              <w:rPr>
                <w:rFonts w:asciiTheme="minorHAnsi" w:eastAsiaTheme="minorEastAsia" w:hAnsiTheme="minorHAnsi"/>
                <w:noProof/>
                <w:sz w:val="22"/>
                <w:szCs w:val="22"/>
                <w:lang w:eastAsia="pl-PL"/>
              </w:rPr>
              <w:tab/>
            </w:r>
            <w:r w:rsidR="00785258" w:rsidRPr="00A917AC">
              <w:rPr>
                <w:rStyle w:val="Hipercze"/>
                <w:noProof/>
              </w:rPr>
              <w:t>Spis treści</w:t>
            </w:r>
            <w:r w:rsidR="00785258">
              <w:rPr>
                <w:noProof/>
                <w:webHidden/>
              </w:rPr>
              <w:tab/>
            </w:r>
            <w:r w:rsidR="00785258">
              <w:rPr>
                <w:noProof/>
                <w:webHidden/>
              </w:rPr>
              <w:fldChar w:fldCharType="begin"/>
            </w:r>
            <w:r w:rsidR="00785258">
              <w:rPr>
                <w:noProof/>
                <w:webHidden/>
              </w:rPr>
              <w:instrText xml:space="preserve"> PAGEREF _Toc125016096 \h </w:instrText>
            </w:r>
            <w:r w:rsidR="00785258">
              <w:rPr>
                <w:noProof/>
                <w:webHidden/>
              </w:rPr>
            </w:r>
            <w:r w:rsidR="00785258">
              <w:rPr>
                <w:noProof/>
                <w:webHidden/>
              </w:rPr>
              <w:fldChar w:fldCharType="separate"/>
            </w:r>
            <w:r w:rsidR="00785258">
              <w:rPr>
                <w:noProof/>
                <w:webHidden/>
              </w:rPr>
              <w:t>3</w:t>
            </w:r>
            <w:r w:rsidR="00785258">
              <w:rPr>
                <w:noProof/>
                <w:webHidden/>
              </w:rPr>
              <w:fldChar w:fldCharType="end"/>
            </w:r>
          </w:hyperlink>
        </w:p>
        <w:p w14:paraId="506FFB16" w14:textId="525B2E55" w:rsidR="00785258" w:rsidRDefault="00785258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125016097" w:history="1">
            <w:r w:rsidRPr="00A917AC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l-PL"/>
              </w:rPr>
              <w:tab/>
            </w:r>
            <w:r w:rsidRPr="00A917AC">
              <w:rPr>
                <w:rStyle w:val="Hipercze"/>
                <w:noProof/>
              </w:rPr>
              <w:t>Temat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50EF" w14:textId="070D0EB2" w:rsidR="00785258" w:rsidRDefault="00785258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</w:rPr>
          </w:pPr>
          <w:hyperlink w:anchor="_Toc125016098" w:history="1">
            <w:r w:rsidRPr="00A917AC">
              <w:rPr>
                <w:rStyle w:val="Hipercz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Przykład: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C7C6" w14:textId="539A20D0" w:rsidR="00785258" w:rsidRDefault="00785258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125016099" w:history="1">
            <w:r w:rsidRPr="00A917AC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l-PL"/>
              </w:rPr>
              <w:tab/>
            </w:r>
            <w:r w:rsidRPr="00A917AC">
              <w:rPr>
                <w:rStyle w:val="Hipercze"/>
                <w:noProof/>
              </w:rPr>
              <w:t>Analiza, projektowanie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E6F2" w14:textId="52BB8D0D" w:rsidR="00785258" w:rsidRDefault="00785258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</w:rPr>
          </w:pPr>
          <w:hyperlink w:anchor="_Toc125016100" w:history="1">
            <w:r w:rsidRPr="00A917AC">
              <w:rPr>
                <w:rStyle w:val="Hipercz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Zasada działania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C109" w14:textId="18372276" w:rsidR="00785258" w:rsidRDefault="00785258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</w:rPr>
          </w:pPr>
          <w:hyperlink w:anchor="_Toc125016101" w:history="1">
            <w:r w:rsidRPr="00A917AC">
              <w:rPr>
                <w:rStyle w:val="Hipercz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Struktury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3822" w14:textId="1A5B7184" w:rsidR="00785258" w:rsidRDefault="00785258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</w:rPr>
          </w:pPr>
          <w:hyperlink w:anchor="_Toc125016102" w:history="1">
            <w:r w:rsidRPr="00A917AC">
              <w:rPr>
                <w:rStyle w:val="Hipercze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Metodyka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3D3B" w14:textId="6F54A5DB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03" w:history="1">
            <w:r w:rsidRPr="00A917AC">
              <w:rPr>
                <w:rStyle w:val="Hipercze"/>
                <w:noProof/>
              </w:rPr>
              <w:t>3.3.1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Definicje: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EC1D8" w14:textId="331B78D6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04" w:history="1">
            <w:r w:rsidRPr="00A917AC">
              <w:rPr>
                <w:rStyle w:val="Hipercze"/>
                <w:noProof/>
              </w:rPr>
              <w:t>3.3.2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Funkcje: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6B43" w14:textId="0DECF2D5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05" w:history="1">
            <w:r w:rsidRPr="00A917AC">
              <w:rPr>
                <w:rStyle w:val="Hipercze"/>
                <w:noProof/>
              </w:rPr>
              <w:t>3.3.3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Główne funkcje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C37B" w14:textId="6DA6C39E" w:rsidR="00785258" w:rsidRDefault="00785258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125016106" w:history="1">
            <w:r w:rsidRPr="00A917AC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l-PL"/>
              </w:rPr>
              <w:tab/>
            </w:r>
            <w:r w:rsidRPr="00A917AC">
              <w:rPr>
                <w:rStyle w:val="Hipercze"/>
                <w:noProof/>
              </w:rPr>
              <w:t>Opis działania algorytmu naiwnego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0CDD" w14:textId="7BC88194" w:rsidR="00785258" w:rsidRDefault="00785258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</w:rPr>
          </w:pPr>
          <w:hyperlink w:anchor="_Toc125016107" w:history="1">
            <w:r w:rsidRPr="00A917AC">
              <w:rPr>
                <w:rStyle w:val="Hipercze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Pseudokod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698D" w14:textId="4810C21C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08" w:history="1">
            <w:r w:rsidRPr="00A917AC">
              <w:rPr>
                <w:rStyle w:val="Hipercze"/>
                <w:noProof/>
              </w:rPr>
              <w:t>4.1.1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Pseudokod algorytmu wyszukiwania 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3C4F" w14:textId="7B9C9A7A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09" w:history="1">
            <w:r w:rsidRPr="00A917AC">
              <w:rPr>
                <w:rStyle w:val="Hipercze"/>
                <w:noProof/>
              </w:rPr>
              <w:t>4.1.2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Pseudokod realizacji naiwnej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86BC" w14:textId="55A76849" w:rsidR="00785258" w:rsidRDefault="00785258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</w:rPr>
          </w:pPr>
          <w:hyperlink w:anchor="_Toc125016110" w:history="1">
            <w:r w:rsidRPr="00A917AC">
              <w:rPr>
                <w:rStyle w:val="Hipercze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Schemat blokowy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7A38" w14:textId="5F1DF113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11" w:history="1">
            <w:r w:rsidRPr="00A917AC">
              <w:rPr>
                <w:rStyle w:val="Hipercze"/>
                <w:noProof/>
              </w:rPr>
              <w:t>4.2.1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Schemat blokowy algorytmu wyszukiwania 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785B" w14:textId="242E4FDD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12" w:history="1">
            <w:r w:rsidRPr="00A917AC">
              <w:rPr>
                <w:rStyle w:val="Hipercze"/>
                <w:noProof/>
              </w:rPr>
              <w:t>4.2.2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Schemat blokowy realizacji naiwnej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2160" w14:textId="02B047ED" w:rsidR="00785258" w:rsidRDefault="00785258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</w:rPr>
          </w:pPr>
          <w:hyperlink w:anchor="_Toc125016113" w:history="1">
            <w:r w:rsidRPr="00A917AC">
              <w:rPr>
                <w:rStyle w:val="Hipercze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Złożoność obliczeniowa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27BB" w14:textId="1462EDF1" w:rsidR="00785258" w:rsidRDefault="00785258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125016114" w:history="1">
            <w:r w:rsidRPr="00A917AC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l-PL"/>
              </w:rPr>
              <w:tab/>
            </w:r>
            <w:r w:rsidRPr="00A917AC">
              <w:rPr>
                <w:rStyle w:val="Hipercze"/>
                <w:noProof/>
              </w:rPr>
              <w:t>Opis działania algorytmu sprytniejszego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1231" w14:textId="544801C5" w:rsidR="00785258" w:rsidRDefault="00785258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</w:rPr>
          </w:pPr>
          <w:hyperlink w:anchor="_Toc125016115" w:history="1">
            <w:r w:rsidRPr="00A917AC">
              <w:rPr>
                <w:rStyle w:val="Hipercze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Pseudokod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B2CD" w14:textId="777B4972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16" w:history="1">
            <w:r w:rsidRPr="00A917AC">
              <w:rPr>
                <w:rStyle w:val="Hipercze"/>
                <w:noProof/>
              </w:rPr>
              <w:t>5.1.1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Pseudokod algorytmu sortowania 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2384" w14:textId="5D760624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17" w:history="1">
            <w:r w:rsidRPr="00A917AC">
              <w:rPr>
                <w:rStyle w:val="Hipercze"/>
                <w:noProof/>
              </w:rPr>
              <w:t>5.1.2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Pseudokod algorytmu intersekcji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258B" w14:textId="17E176CB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18" w:history="1">
            <w:r w:rsidRPr="00A917AC">
              <w:rPr>
                <w:rStyle w:val="Hipercze"/>
                <w:noProof/>
              </w:rPr>
              <w:t>5.1.3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Pseudokod realizacji sprytniejszej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0DE1" w14:textId="2CCB9E9F" w:rsidR="00785258" w:rsidRDefault="00785258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</w:rPr>
          </w:pPr>
          <w:hyperlink w:anchor="_Toc125016119" w:history="1">
            <w:r w:rsidRPr="00A917AC">
              <w:rPr>
                <w:rStyle w:val="Hipercze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Schemat blokowy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360D" w14:textId="0E82CCAB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20" w:history="1">
            <w:r w:rsidRPr="00A917AC">
              <w:rPr>
                <w:rStyle w:val="Hipercze"/>
                <w:noProof/>
              </w:rPr>
              <w:t>5.2.1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Schemat blokowy algorytmu sortowania 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44DF" w14:textId="431AD556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21" w:history="1">
            <w:r w:rsidRPr="00A917AC">
              <w:rPr>
                <w:rStyle w:val="Hipercze"/>
                <w:noProof/>
              </w:rPr>
              <w:t>5.2.2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Schemat blokowy algorytmu intersekcji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0908" w14:textId="56AE4CF4" w:rsidR="00785258" w:rsidRDefault="00785258">
          <w:pPr>
            <w:pStyle w:val="Spistreci3"/>
            <w:tabs>
              <w:tab w:val="left" w:pos="1320"/>
              <w:tab w:val="right" w:leader="dot" w:pos="8777"/>
            </w:tabs>
            <w:rPr>
              <w:rFonts w:cstheme="minorBidi"/>
              <w:noProof/>
            </w:rPr>
          </w:pPr>
          <w:hyperlink w:anchor="_Toc125016122" w:history="1">
            <w:r w:rsidRPr="00A917AC">
              <w:rPr>
                <w:rStyle w:val="Hipercze"/>
                <w:noProof/>
              </w:rPr>
              <w:t>5.2.3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Schemat blokowy realizacji sprytniejszej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78EF" w14:textId="57394073" w:rsidR="00785258" w:rsidRDefault="00785258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</w:rPr>
          </w:pPr>
          <w:hyperlink w:anchor="_Toc125016123" w:history="1">
            <w:r w:rsidRPr="00A917AC">
              <w:rPr>
                <w:rStyle w:val="Hipercze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A917AC">
              <w:rPr>
                <w:rStyle w:val="Hipercze"/>
                <w:noProof/>
              </w:rPr>
              <w:t>Złożoność obliczeniowa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3A92" w14:textId="15B20454" w:rsidR="00785258" w:rsidRDefault="00785258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125016124" w:history="1">
            <w:r w:rsidRPr="00A917AC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l-PL"/>
              </w:rPr>
              <w:tab/>
            </w:r>
            <w:r w:rsidRPr="00A917AC">
              <w:rPr>
                <w:rStyle w:val="Hipercze"/>
                <w:noProof/>
              </w:rPr>
              <w:t>Porównanie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D365" w14:textId="0CEE2800" w:rsidR="00785258" w:rsidRDefault="00785258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125016125" w:history="1">
            <w:r w:rsidRPr="00A917AC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l-PL"/>
              </w:rPr>
              <w:tab/>
            </w:r>
            <w:r w:rsidRPr="00A917AC">
              <w:rPr>
                <w:rStyle w:val="Hipercze"/>
                <w:noProof/>
              </w:rPr>
              <w:t>Kod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ABA2A" w14:textId="3C4EF80E" w:rsidR="00785258" w:rsidRDefault="00785258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125016126" w:history="1">
            <w:r w:rsidRPr="00A917AC">
              <w:rPr>
                <w:rStyle w:val="Hipercz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l-PL"/>
              </w:rPr>
              <w:tab/>
            </w:r>
            <w:r w:rsidRPr="00A917AC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0809" w14:textId="5EF48318" w:rsidR="003C7B4C" w:rsidRDefault="003C7B4C">
          <w:r>
            <w:rPr>
              <w:b/>
              <w:bCs/>
            </w:rPr>
            <w:fldChar w:fldCharType="end"/>
          </w:r>
        </w:p>
      </w:sdtContent>
    </w:sdt>
    <w:p w14:paraId="708D9A55" w14:textId="77777777" w:rsidR="00980BF2" w:rsidRDefault="00980BF2" w:rsidP="003C7B4C">
      <w:pPr>
        <w:rPr>
          <w:rFonts w:cs="Times New Roman"/>
          <w:sz w:val="36"/>
          <w:szCs w:val="36"/>
        </w:rPr>
      </w:pPr>
    </w:p>
    <w:p w14:paraId="04BE5368" w14:textId="0DF027A1" w:rsidR="00980BF2" w:rsidRPr="00392BC1" w:rsidRDefault="00980BF2" w:rsidP="00392BC1">
      <w:pPr>
        <w:rPr>
          <w:rFonts w:eastAsiaTheme="majorEastAsia" w:cstheme="majorBidi"/>
          <w:b/>
          <w:color w:val="000000" w:themeColor="text1"/>
          <w:sz w:val="32"/>
          <w:szCs w:val="32"/>
        </w:rPr>
        <w:sectPr w:rsidR="00980BF2" w:rsidRPr="00392BC1" w:rsidSect="00885FDC">
          <w:footerReference w:type="default" r:id="rId9"/>
          <w:footerReference w:type="first" r:id="rId10"/>
          <w:pgSz w:w="11906" w:h="16838" w:code="9"/>
          <w:pgMar w:top="1134" w:right="1134" w:bottom="1134" w:left="1134" w:header="709" w:footer="709" w:gutter="851"/>
          <w:cols w:space="708"/>
          <w:titlePg/>
          <w:docGrid w:linePitch="360"/>
        </w:sectPr>
      </w:pPr>
    </w:p>
    <w:p w14:paraId="111FD29E" w14:textId="2BDEB264" w:rsidR="00093350" w:rsidRPr="003C7B4C" w:rsidRDefault="002F6910" w:rsidP="003C7B4C">
      <w:pPr>
        <w:pStyle w:val="Nagwek1"/>
      </w:pPr>
      <w:bookmarkStart w:id="1" w:name="_Toc124981132"/>
      <w:bookmarkStart w:id="2" w:name="_Toc125016097"/>
      <w:r w:rsidRPr="002F6910">
        <w:lastRenderedPageBreak/>
        <w:t>Temat</w:t>
      </w:r>
      <w:bookmarkEnd w:id="1"/>
      <w:bookmarkEnd w:id="2"/>
    </w:p>
    <w:p w14:paraId="2FA391BE" w14:textId="7DF6C102" w:rsidR="003C7B4C" w:rsidRDefault="003C7B4C" w:rsidP="003C7B4C">
      <w:pPr>
        <w:pStyle w:val="Podtytu"/>
      </w:pPr>
      <w:r w:rsidRPr="003C7B4C">
        <w:t>Zadanie 10.</w:t>
      </w:r>
    </w:p>
    <w:p w14:paraId="7E5756F8" w14:textId="77777777" w:rsidR="003C7B4C" w:rsidRPr="003C7B4C" w:rsidRDefault="003C7B4C" w:rsidP="003C7B4C"/>
    <w:p w14:paraId="311AFB11" w14:textId="144E1241" w:rsidR="003C7B4C" w:rsidRPr="003C7B4C" w:rsidRDefault="003C7B4C" w:rsidP="00980BF2">
      <w:pPr>
        <w:pStyle w:val="Tekstakapitu"/>
        <w:ind w:firstLine="0"/>
      </w:pPr>
      <w:r w:rsidRPr="003C7B4C">
        <w:t>Sprawdź, które elementy tablicy dwuwymiarowej występują w każdym wierszu tej tablicy.</w:t>
      </w:r>
    </w:p>
    <w:p w14:paraId="7C4F2188" w14:textId="77777777" w:rsidR="00980BF2" w:rsidRDefault="00980BF2" w:rsidP="00980BF2">
      <w:pPr>
        <w:pStyle w:val="Tekstakapitu"/>
        <w:ind w:firstLine="0"/>
      </w:pPr>
    </w:p>
    <w:p w14:paraId="48C214ED" w14:textId="517F585D" w:rsidR="00980BF2" w:rsidRDefault="00980BF2" w:rsidP="00980BF2">
      <w:pPr>
        <w:pStyle w:val="Nagwek2"/>
      </w:pPr>
      <w:bookmarkStart w:id="3" w:name="_Toc125016098"/>
      <w:r>
        <w:t>Przykład:</w:t>
      </w:r>
      <w:bookmarkEnd w:id="3"/>
    </w:p>
    <w:p w14:paraId="78362163" w14:textId="5695B809" w:rsidR="003C7B4C" w:rsidRPr="003C7B4C" w:rsidRDefault="003C7B4C" w:rsidP="00980BF2">
      <w:pPr>
        <w:pStyle w:val="Tekstakapitu"/>
        <w:ind w:firstLine="0"/>
      </w:pPr>
      <w:r w:rsidRPr="003C7B4C">
        <w:t>Wejście:</w:t>
      </w:r>
    </w:p>
    <w:p w14:paraId="4FABD604" w14:textId="77777777" w:rsidR="003C7B4C" w:rsidRPr="003C7B4C" w:rsidRDefault="003C7B4C" w:rsidP="00980BF2">
      <w:pPr>
        <w:pStyle w:val="Tekstakapitu"/>
      </w:pPr>
      <w:r w:rsidRPr="003C7B4C">
        <w:t>[2,4,3,8,7]</w:t>
      </w:r>
    </w:p>
    <w:p w14:paraId="0E3E2575" w14:textId="77777777" w:rsidR="003C7B4C" w:rsidRPr="003C7B4C" w:rsidRDefault="003C7B4C" w:rsidP="00980BF2">
      <w:pPr>
        <w:pStyle w:val="Tekstakapitu"/>
      </w:pPr>
      <w:r w:rsidRPr="003C7B4C">
        <w:t>[4,7,1,3,6]</w:t>
      </w:r>
    </w:p>
    <w:p w14:paraId="012FB05B" w14:textId="77777777" w:rsidR="003C7B4C" w:rsidRPr="003C7B4C" w:rsidRDefault="003C7B4C" w:rsidP="00980BF2">
      <w:pPr>
        <w:pStyle w:val="Tekstakapitu"/>
      </w:pPr>
      <w:r w:rsidRPr="003C7B4C">
        <w:t>[3,5,2,1,3]</w:t>
      </w:r>
    </w:p>
    <w:p w14:paraId="1D8D450A" w14:textId="77777777" w:rsidR="003C7B4C" w:rsidRPr="003C7B4C" w:rsidRDefault="003C7B4C" w:rsidP="00980BF2">
      <w:pPr>
        <w:pStyle w:val="Tekstakapitu"/>
      </w:pPr>
      <w:r w:rsidRPr="003C7B4C">
        <w:t>[4,5,0,2,3]</w:t>
      </w:r>
    </w:p>
    <w:p w14:paraId="4F9E4A07" w14:textId="77777777" w:rsidR="003C7B4C" w:rsidRPr="003C7B4C" w:rsidRDefault="003C7B4C" w:rsidP="00980BF2">
      <w:pPr>
        <w:pStyle w:val="Tekstakapitu"/>
      </w:pPr>
    </w:p>
    <w:p w14:paraId="3A57287B" w14:textId="5E40EE1E" w:rsidR="00980BF2" w:rsidRDefault="003C7B4C" w:rsidP="00980BF2">
      <w:pPr>
        <w:pStyle w:val="Tekstakapitu"/>
        <w:ind w:firstLine="0"/>
      </w:pPr>
      <w:r w:rsidRPr="003C7B4C">
        <w:t>Wyjście: 3</w:t>
      </w:r>
    </w:p>
    <w:p w14:paraId="7BFBDED8" w14:textId="77777777" w:rsidR="00980BF2" w:rsidRDefault="00980BF2">
      <w:pPr>
        <w:rPr>
          <w:color w:val="000000" w:themeColor="text1"/>
        </w:rPr>
      </w:pPr>
      <w:r>
        <w:br w:type="page"/>
      </w:r>
    </w:p>
    <w:p w14:paraId="1ED4A169" w14:textId="5A1178E3" w:rsidR="00093350" w:rsidRPr="00980BF2" w:rsidRDefault="00980BF2" w:rsidP="00980BF2">
      <w:pPr>
        <w:pStyle w:val="Nagwek1"/>
        <w:rPr>
          <w:sz w:val="24"/>
        </w:rPr>
      </w:pPr>
      <w:bookmarkStart w:id="4" w:name="_Toc125016099"/>
      <w:r>
        <w:lastRenderedPageBreak/>
        <w:t>Analiza, projektowanie</w:t>
      </w:r>
      <w:bookmarkEnd w:id="4"/>
    </w:p>
    <w:p w14:paraId="3CB8D59E" w14:textId="77777777" w:rsidR="00093350" w:rsidRDefault="00093350" w:rsidP="009E2409">
      <w:pPr>
        <w:ind w:left="709" w:hanging="709"/>
        <w:rPr>
          <w:color w:val="000000" w:themeColor="text1"/>
          <w:sz w:val="32"/>
        </w:rPr>
      </w:pPr>
    </w:p>
    <w:p w14:paraId="19E7ED8F" w14:textId="41B88C23" w:rsidR="00093350" w:rsidRDefault="00980BF2" w:rsidP="00980BF2">
      <w:pPr>
        <w:pStyle w:val="Nagwek2"/>
      </w:pPr>
      <w:bookmarkStart w:id="5" w:name="_Toc125016100"/>
      <w:r>
        <w:t>Zasada działania programu</w:t>
      </w:r>
      <w:bookmarkEnd w:id="5"/>
    </w:p>
    <w:p w14:paraId="16F5CE22" w14:textId="56EE938E" w:rsidR="00536F7E" w:rsidRDefault="00536F7E" w:rsidP="00536F7E">
      <w:pPr>
        <w:pStyle w:val="Tekstakapitu"/>
        <w:ind w:firstLine="133"/>
      </w:pPr>
      <w:r>
        <w:t>Program</w:t>
      </w:r>
      <w:r w:rsidR="00980BF2">
        <w:t xml:space="preserve"> ten ma za zadanie znalezienie liczb powtarzających się w każdym </w:t>
      </w:r>
      <w:r>
        <w:t>wierszu znajdującym się w tabeli dwuwymiarowej</w:t>
      </w:r>
      <w:r w:rsidR="00980BF2">
        <w:t xml:space="preserve">. </w:t>
      </w:r>
      <w:r>
        <w:t xml:space="preserve">Dane muszą zostać wylosowane do tabeli w związku z czym musimy wprowadzić dane odpowiedzialne za rozmiar naszej tablicy. </w:t>
      </w:r>
      <w:r w:rsidR="00980BF2">
        <w:t xml:space="preserve">Dane te zostają wylosowane z przedziału </w:t>
      </w:r>
      <w:r>
        <w:t>podanego w kodzie programu.</w:t>
      </w:r>
    </w:p>
    <w:p w14:paraId="62A782B8" w14:textId="4F4EB0DF" w:rsidR="00536F7E" w:rsidRDefault="00536F7E" w:rsidP="00536F7E">
      <w:pPr>
        <w:pStyle w:val="Tekstakapitu"/>
        <w:ind w:firstLine="133"/>
      </w:pPr>
    </w:p>
    <w:p w14:paraId="481A213B" w14:textId="34953710" w:rsidR="00536F7E" w:rsidRDefault="00536F7E" w:rsidP="00536F7E">
      <w:pPr>
        <w:pStyle w:val="Nagwek2"/>
      </w:pPr>
      <w:bookmarkStart w:id="6" w:name="_Toc125016101"/>
      <w:r>
        <w:t>Struktury danych</w:t>
      </w:r>
      <w:bookmarkEnd w:id="6"/>
    </w:p>
    <w:p w14:paraId="5B6E2A51" w14:textId="25681B75" w:rsidR="00536F7E" w:rsidRDefault="00536F7E" w:rsidP="00536F7E">
      <w:pPr>
        <w:pStyle w:val="Tekstakapitu"/>
        <w:ind w:firstLine="0"/>
      </w:pPr>
      <w:r>
        <w:t xml:space="preserve">  Dane przechowywane są w tabeli dwuwymiarowej składającej się z n * m elementów, gdzie n to ilość wierszy a m to ilość kolumn. Zakres danych, które będą losowane do naszej tabeli, m i n są liczbami dodatnimi,  całkowitymi, niemniejszymi od zera. Użycie ograniczonej n*m-elementowej tablicy pozwoli nam na zwiększenie wydajności działania naszego programu oraz ograniczy możliwość popełnienia błędów mogących pojawić się podczas pracy na tych danych.</w:t>
      </w:r>
    </w:p>
    <w:p w14:paraId="41FC0938" w14:textId="77A30965" w:rsidR="00630CBE" w:rsidRDefault="00630CBE">
      <w:pPr>
        <w:rPr>
          <w:color w:val="000000" w:themeColor="text1"/>
        </w:rPr>
      </w:pPr>
      <w:r>
        <w:br w:type="page"/>
      </w:r>
    </w:p>
    <w:p w14:paraId="44AC65CC" w14:textId="77777777" w:rsidR="00536F7E" w:rsidRDefault="00536F7E" w:rsidP="00536F7E">
      <w:pPr>
        <w:pStyle w:val="Tekstakapitu"/>
      </w:pPr>
    </w:p>
    <w:p w14:paraId="749513C1" w14:textId="458F629A" w:rsidR="00536F7E" w:rsidRDefault="00536F7E" w:rsidP="00536F7E">
      <w:pPr>
        <w:pStyle w:val="Nagwek2"/>
      </w:pPr>
      <w:bookmarkStart w:id="7" w:name="_Toc125016102"/>
      <w:r>
        <w:t>Metodyka</w:t>
      </w:r>
      <w:bookmarkEnd w:id="7"/>
    </w:p>
    <w:p w14:paraId="721577A4" w14:textId="738C05F5" w:rsidR="004B6349" w:rsidRPr="00BA0BEA" w:rsidRDefault="00295A92" w:rsidP="00BA0BEA">
      <w:pPr>
        <w:pStyle w:val="Nagwek3"/>
      </w:pPr>
      <w:bookmarkStart w:id="8" w:name="_Toc125016103"/>
      <w:r w:rsidRPr="00BA0BEA">
        <w:rPr>
          <w:rStyle w:val="Nagwek3Znak"/>
          <w:b/>
        </w:rPr>
        <w:t>Definicje</w:t>
      </w:r>
      <w:r w:rsidRPr="00BA0BEA">
        <w:t>:</w:t>
      </w:r>
      <w:bookmarkEnd w:id="8"/>
    </w:p>
    <w:p w14:paraId="5DCD84FC" w14:textId="77777777" w:rsidR="00BA0BEA" w:rsidRPr="00BA0BEA" w:rsidRDefault="00BA0BEA" w:rsidP="00BA0BEA"/>
    <w:p w14:paraId="68E88102" w14:textId="6FE07928" w:rsidR="00295A92" w:rsidRDefault="00295A92" w:rsidP="004B6349">
      <w:pPr>
        <w:pStyle w:val="Danatekstowatabeli"/>
        <w:rPr>
          <w:lang w:val="en-US"/>
        </w:rPr>
      </w:pPr>
      <w:r w:rsidRPr="00295A92">
        <w:rPr>
          <w:lang w:val="en-US"/>
        </w:rPr>
        <w:t>• PRO_FILE_VALUE_DELIMITER ' '</w:t>
      </w:r>
    </w:p>
    <w:p w14:paraId="55824C12" w14:textId="572CFA94" w:rsidR="00295A92" w:rsidRPr="00295A92" w:rsidRDefault="00295A92" w:rsidP="004B6349">
      <w:pPr>
        <w:pStyle w:val="Tekstakapitu"/>
      </w:pPr>
      <w:r>
        <w:t>Domyślny z</w:t>
      </w:r>
      <w:r w:rsidRPr="00295A92">
        <w:t>nak oddzielający wartoś</w:t>
      </w:r>
      <w:r>
        <w:t>ci w plikach tekstowych</w:t>
      </w:r>
    </w:p>
    <w:p w14:paraId="31ECCF2E" w14:textId="34138515" w:rsidR="00295A92" w:rsidRPr="00295A92" w:rsidRDefault="00295A92" w:rsidP="004B6349">
      <w:pPr>
        <w:pStyle w:val="Danatekstowatabeli"/>
        <w:rPr>
          <w:lang w:val="en-US"/>
        </w:rPr>
      </w:pPr>
      <w:r w:rsidRPr="00295A92">
        <w:rPr>
          <w:lang w:val="en-US"/>
        </w:rPr>
        <w:t>• PRO_FILE_ARRAY_DELIMITER '\n'</w:t>
      </w:r>
    </w:p>
    <w:p w14:paraId="42B42146" w14:textId="6EC9BB1B" w:rsidR="00993EFB" w:rsidRDefault="00295A92" w:rsidP="00BA0BEA">
      <w:pPr>
        <w:pStyle w:val="Tekstakapitu"/>
      </w:pPr>
      <w:r>
        <w:t>Domyślny znak oddzielający wiersze w plikach tekstowych</w:t>
      </w:r>
    </w:p>
    <w:p w14:paraId="1CB13D6C" w14:textId="184E84C7" w:rsidR="00295A92" w:rsidRPr="00630CBE" w:rsidRDefault="00295A92" w:rsidP="00630CBE">
      <w:pPr>
        <w:pStyle w:val="Nagwek3"/>
        <w:rPr>
          <w:color w:val="000000" w:themeColor="text1"/>
        </w:rPr>
      </w:pPr>
      <w:bookmarkStart w:id="9" w:name="_Toc125016104"/>
      <w:r>
        <w:t>Funkcje:</w:t>
      </w:r>
      <w:bookmarkEnd w:id="9"/>
    </w:p>
    <w:p w14:paraId="436B5AAA" w14:textId="77777777" w:rsidR="00BA0BEA" w:rsidRDefault="00BA0BEA" w:rsidP="00E651AD">
      <w:pPr>
        <w:pStyle w:val="Danatekstowatabeli"/>
      </w:pPr>
    </w:p>
    <w:p w14:paraId="750FC686" w14:textId="4A769CD4" w:rsidR="00295A92" w:rsidRPr="00E651AD" w:rsidRDefault="00295A92" w:rsidP="00E651AD">
      <w:pPr>
        <w:pStyle w:val="Danatekstowatabeli"/>
      </w:pPr>
      <w:r w:rsidRPr="0027321D">
        <w:t xml:space="preserve">• </w:t>
      </w:r>
      <w:proofErr w:type="spellStart"/>
      <w:r w:rsidRPr="00E651AD">
        <w:t>void</w:t>
      </w:r>
      <w:proofErr w:type="spellEnd"/>
      <w:r w:rsidRPr="00E651AD">
        <w:t xml:space="preserve"> pro::</w:t>
      </w:r>
      <w:proofErr w:type="spellStart"/>
      <w:r w:rsidRPr="003B1FCA">
        <w:rPr>
          <w:b/>
          <w:bCs/>
        </w:rPr>
        <w:t>init</w:t>
      </w:r>
      <w:proofErr w:type="spellEnd"/>
      <w:r w:rsidRPr="00E651AD">
        <w:t xml:space="preserve"> ()</w:t>
      </w:r>
    </w:p>
    <w:p w14:paraId="13291241" w14:textId="77777777" w:rsidR="0047456D" w:rsidRDefault="0047456D" w:rsidP="00E651AD">
      <w:pPr>
        <w:pStyle w:val="Tekstakapitu"/>
      </w:pPr>
    </w:p>
    <w:p w14:paraId="626893C6" w14:textId="6C18EC2B" w:rsidR="00616A81" w:rsidRPr="00E651AD" w:rsidRDefault="00295A92" w:rsidP="00E651AD">
      <w:pPr>
        <w:pStyle w:val="Tekstakapitu"/>
      </w:pPr>
      <w:r w:rsidRPr="00E651AD">
        <w:t>Inicjalizuje bibliotek</w:t>
      </w:r>
      <w:r w:rsidR="00E651AD">
        <w:t>ę</w:t>
      </w:r>
      <w:r w:rsidRPr="00E651AD">
        <w:t xml:space="preserve"> pomocnicz</w:t>
      </w:r>
      <w:r w:rsidR="00E651AD">
        <w:t>ą</w:t>
      </w:r>
      <w:r w:rsidRPr="00E651AD">
        <w:t>.</w:t>
      </w:r>
    </w:p>
    <w:p w14:paraId="26DE13E2" w14:textId="77777777" w:rsidR="00295A92" w:rsidRPr="00295A92" w:rsidRDefault="00295A92" w:rsidP="00E651AD">
      <w:pPr>
        <w:pStyle w:val="Danatekstowatabeli"/>
        <w:rPr>
          <w:lang w:val="en-US"/>
        </w:rPr>
      </w:pPr>
      <w:r w:rsidRPr="00295A92">
        <w:rPr>
          <w:lang w:val="en-US"/>
        </w:rPr>
        <w:t>• int pro::</w:t>
      </w:r>
      <w:proofErr w:type="spellStart"/>
      <w:r w:rsidRPr="00993EFB">
        <w:rPr>
          <w:b/>
          <w:bCs/>
          <w:lang w:val="en-US"/>
        </w:rPr>
        <w:t>losowa_liczba</w:t>
      </w:r>
      <w:proofErr w:type="spellEnd"/>
      <w:r w:rsidRPr="00993EFB">
        <w:rPr>
          <w:b/>
          <w:bCs/>
          <w:lang w:val="en-US"/>
        </w:rPr>
        <w:t xml:space="preserve"> </w:t>
      </w:r>
      <w:r w:rsidRPr="00295A92">
        <w:rPr>
          <w:lang w:val="en-US"/>
        </w:rPr>
        <w:t>(int min, int max)</w:t>
      </w:r>
    </w:p>
    <w:p w14:paraId="1235F6A7" w14:textId="77777777" w:rsidR="0047456D" w:rsidRPr="00065955" w:rsidRDefault="0047456D" w:rsidP="00E651AD">
      <w:pPr>
        <w:pStyle w:val="Tekstakapitu"/>
        <w:rPr>
          <w:lang w:val="en-US"/>
        </w:rPr>
      </w:pPr>
    </w:p>
    <w:p w14:paraId="6B760A14" w14:textId="29ADF8FE" w:rsidR="00E651AD" w:rsidRDefault="00295A92" w:rsidP="00E651AD">
      <w:pPr>
        <w:pStyle w:val="Tekstakapitu"/>
      </w:pPr>
      <w:r w:rsidRPr="00E651AD">
        <w:t>Generuje losow</w:t>
      </w:r>
      <w:r w:rsidR="00E651AD">
        <w:t>ą</w:t>
      </w:r>
      <w:r w:rsidRPr="00E651AD">
        <w:t xml:space="preserve"> liczb</w:t>
      </w:r>
      <w:r w:rsidR="00E651AD">
        <w:t>ę</w:t>
      </w:r>
      <w:r w:rsidRPr="00E651AD">
        <w:t xml:space="preserve"> z przedziału [min, max].</w:t>
      </w:r>
    </w:p>
    <w:p w14:paraId="5080A75B" w14:textId="77777777" w:rsidR="00221D2B" w:rsidRDefault="00221D2B" w:rsidP="00C61207">
      <w:pPr>
        <w:pStyle w:val="Podtytu"/>
        <w:ind w:left="709"/>
      </w:pPr>
      <w:r>
        <w:t>Parametry</w:t>
      </w:r>
    </w:p>
    <w:p w14:paraId="72A13C80" w14:textId="538C7A8A" w:rsidR="00221D2B" w:rsidRDefault="00221D2B" w:rsidP="00C61207">
      <w:pPr>
        <w:pStyle w:val="Tekstakapitu"/>
        <w:ind w:left="709"/>
      </w:pPr>
      <w:r>
        <w:t>min Minimalna wartość liczby</w:t>
      </w:r>
    </w:p>
    <w:p w14:paraId="2E9AF0AA" w14:textId="2DB58DD2" w:rsidR="00221D2B" w:rsidRDefault="00221D2B" w:rsidP="00C61207">
      <w:pPr>
        <w:pStyle w:val="Tekstakapitu"/>
        <w:ind w:left="709"/>
      </w:pPr>
      <w:r>
        <w:t>max Maksymalna wartość liczby</w:t>
      </w:r>
    </w:p>
    <w:p w14:paraId="090F6E79" w14:textId="77777777" w:rsidR="00221D2B" w:rsidRDefault="00221D2B" w:rsidP="00C61207">
      <w:pPr>
        <w:pStyle w:val="Podtytu"/>
        <w:ind w:left="709"/>
      </w:pPr>
      <w:r>
        <w:t>Zwraca</w:t>
      </w:r>
    </w:p>
    <w:p w14:paraId="5B556351" w14:textId="300DBABA" w:rsidR="00221D2B" w:rsidRPr="00E651AD" w:rsidRDefault="00221D2B" w:rsidP="00C61207">
      <w:pPr>
        <w:pStyle w:val="Tekstakapitu"/>
        <w:ind w:left="709"/>
      </w:pPr>
      <w:r>
        <w:t>wygenerowana liczba</w:t>
      </w:r>
    </w:p>
    <w:p w14:paraId="05C3BA07" w14:textId="77777777" w:rsidR="00BF7CC9" w:rsidRPr="00065955" w:rsidRDefault="00295A92" w:rsidP="00E651AD">
      <w:pPr>
        <w:pStyle w:val="Danatekstowatabeli"/>
      </w:pPr>
      <w:r w:rsidRPr="00065955">
        <w:t xml:space="preserve">• </w:t>
      </w:r>
      <w:proofErr w:type="spellStart"/>
      <w:r w:rsidRPr="00065955">
        <w:t>std</w:t>
      </w:r>
      <w:proofErr w:type="spellEnd"/>
      <w:r w:rsidRPr="00065955">
        <w:t>::</w:t>
      </w:r>
      <w:proofErr w:type="spellStart"/>
      <w:r w:rsidRPr="00065955">
        <w:t>vector</w:t>
      </w:r>
      <w:proofErr w:type="spellEnd"/>
      <w:r w:rsidRPr="00065955">
        <w:t xml:space="preserve">&lt; </w:t>
      </w:r>
      <w:proofErr w:type="spellStart"/>
      <w:r w:rsidRPr="00065955">
        <w:t>int</w:t>
      </w:r>
      <w:proofErr w:type="spellEnd"/>
      <w:r w:rsidRPr="00065955">
        <w:t xml:space="preserve"> &gt; </w:t>
      </w:r>
    </w:p>
    <w:p w14:paraId="3568EEDF" w14:textId="4F4F70C6" w:rsidR="00E651AD" w:rsidRDefault="00295A92" w:rsidP="0047456D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pro::</w:t>
      </w:r>
      <w:proofErr w:type="spellStart"/>
      <w:r w:rsidRPr="00C6680E">
        <w:rPr>
          <w:b/>
          <w:bCs/>
          <w:lang w:val="en-US"/>
        </w:rPr>
        <w:t>generuj_losowy_ciag</w:t>
      </w:r>
      <w:proofErr w:type="spellEnd"/>
      <w:r w:rsidRPr="00295A92">
        <w:rPr>
          <w:lang w:val="en-US"/>
        </w:rPr>
        <w:t xml:space="preserve"> (int min, int max, int width)</w:t>
      </w:r>
    </w:p>
    <w:p w14:paraId="35A642F5" w14:textId="77777777" w:rsidR="0047456D" w:rsidRDefault="0047456D" w:rsidP="00E651AD">
      <w:pPr>
        <w:pStyle w:val="Danatekstowatabeli"/>
        <w:rPr>
          <w:lang w:val="en-US"/>
        </w:rPr>
      </w:pPr>
    </w:p>
    <w:p w14:paraId="7E471169" w14:textId="0EE833AD" w:rsidR="00E651AD" w:rsidRDefault="00295A92" w:rsidP="00E651AD">
      <w:pPr>
        <w:pStyle w:val="Tekstakapitu"/>
      </w:pPr>
      <w:r>
        <w:t>Generuje losowy ci</w:t>
      </w:r>
      <w:r w:rsidR="00AE107E">
        <w:t>ą</w:t>
      </w:r>
      <w:r>
        <w:t>g o podanej długo</w:t>
      </w:r>
      <w:r w:rsidR="00D71FF1">
        <w:t>śc</w:t>
      </w:r>
      <w:r>
        <w:t>i z warto</w:t>
      </w:r>
      <w:r w:rsidR="00E651AD">
        <w:t>ś</w:t>
      </w:r>
      <w:r>
        <w:t xml:space="preserve">ciami z podanego przedziału. </w:t>
      </w:r>
    </w:p>
    <w:p w14:paraId="3640BA5C" w14:textId="54E066C9" w:rsidR="00A30E69" w:rsidRDefault="00A30E69" w:rsidP="00BF7CC9">
      <w:pPr>
        <w:pStyle w:val="Podtytu"/>
        <w:ind w:firstLine="709"/>
      </w:pPr>
      <w:r>
        <w:t>Parametry</w:t>
      </w:r>
    </w:p>
    <w:p w14:paraId="526EEC2D" w14:textId="64E8A398" w:rsidR="00A30E69" w:rsidRDefault="00A30E69" w:rsidP="00BF7CC9">
      <w:pPr>
        <w:pStyle w:val="Tekstakapitu"/>
        <w:ind w:left="709"/>
      </w:pPr>
      <w:r>
        <w:t xml:space="preserve">min - Minimalna </w:t>
      </w:r>
      <w:r w:rsidR="00377803">
        <w:t>wartość</w:t>
      </w:r>
      <w:r>
        <w:t xml:space="preserve"> elementu w ci</w:t>
      </w:r>
      <w:r w:rsidR="00221D2B">
        <w:t>ą</w:t>
      </w:r>
      <w:r>
        <w:t>gu</w:t>
      </w:r>
    </w:p>
    <w:p w14:paraId="04674D26" w14:textId="5A9A7576" w:rsidR="00A30E69" w:rsidRDefault="00A30E69" w:rsidP="00BF7CC9">
      <w:pPr>
        <w:pStyle w:val="Tekstakapitu"/>
        <w:ind w:left="709"/>
      </w:pPr>
      <w:r>
        <w:t xml:space="preserve">max - Maksymalna </w:t>
      </w:r>
      <w:r w:rsidR="00377803">
        <w:t>wartość</w:t>
      </w:r>
      <w:r>
        <w:t xml:space="preserve"> elementu w ci</w:t>
      </w:r>
      <w:r w:rsidR="00221D2B">
        <w:t>ą</w:t>
      </w:r>
      <w:r>
        <w:t>g</w:t>
      </w:r>
      <w:r w:rsidR="00377803">
        <w:t>u</w:t>
      </w:r>
    </w:p>
    <w:p w14:paraId="06A337E0" w14:textId="69619856" w:rsidR="00E651AD" w:rsidRDefault="00A30E69" w:rsidP="00BF7CC9">
      <w:pPr>
        <w:pStyle w:val="Tekstakapitu"/>
        <w:ind w:left="709"/>
      </w:pPr>
      <w:proofErr w:type="spellStart"/>
      <w:r>
        <w:t>width</w:t>
      </w:r>
      <w:proofErr w:type="spellEnd"/>
      <w:r>
        <w:t xml:space="preserve"> </w:t>
      </w:r>
      <w:r w:rsidR="00C61207">
        <w:t xml:space="preserve">- </w:t>
      </w:r>
      <w:r w:rsidR="00362D42">
        <w:t>Ilość</w:t>
      </w:r>
      <w:r>
        <w:t xml:space="preserve"> elementów w ci</w:t>
      </w:r>
      <w:r w:rsidR="00221D2B">
        <w:t>ą</w:t>
      </w:r>
      <w:r>
        <w:t>gu</w:t>
      </w:r>
    </w:p>
    <w:p w14:paraId="64ABF093" w14:textId="77777777" w:rsidR="00A30E69" w:rsidRDefault="00A30E69" w:rsidP="00A30E69">
      <w:pPr>
        <w:pStyle w:val="Tekstakapitu"/>
        <w:ind w:firstLine="0"/>
      </w:pPr>
    </w:p>
    <w:p w14:paraId="2B87B464" w14:textId="77777777" w:rsidR="00BF7CC9" w:rsidRDefault="00A30E69" w:rsidP="00BF7CC9">
      <w:pPr>
        <w:pStyle w:val="Podtytu"/>
        <w:ind w:firstLine="709"/>
      </w:pPr>
      <w:r>
        <w:t xml:space="preserve">Zwraca </w:t>
      </w:r>
    </w:p>
    <w:p w14:paraId="04E52F26" w14:textId="77777777" w:rsidR="00C6680E" w:rsidRDefault="00A30E69" w:rsidP="00C6680E">
      <w:pPr>
        <w:pStyle w:val="Tekstakapitu"/>
        <w:ind w:left="709"/>
        <w:rPr>
          <w:lang w:val="en-US"/>
        </w:rPr>
      </w:pPr>
      <w:proofErr w:type="spellStart"/>
      <w:r w:rsidRPr="00BF7CC9">
        <w:rPr>
          <w:lang w:val="en-US"/>
        </w:rPr>
        <w:t>wygenerowany</w:t>
      </w:r>
      <w:proofErr w:type="spellEnd"/>
      <w:r w:rsidRPr="00BF7CC9">
        <w:rPr>
          <w:lang w:val="en-US"/>
        </w:rPr>
        <w:t xml:space="preserve"> </w:t>
      </w:r>
      <w:proofErr w:type="spellStart"/>
      <w:r w:rsidRPr="00BF7CC9">
        <w:rPr>
          <w:lang w:val="en-US"/>
        </w:rPr>
        <w:t>ci</w:t>
      </w:r>
      <w:r w:rsidR="00221D2B" w:rsidRPr="00BF7CC9">
        <w:rPr>
          <w:lang w:val="en-US"/>
        </w:rPr>
        <w:t>ą</w:t>
      </w:r>
      <w:r w:rsidRPr="00BF7CC9">
        <w:rPr>
          <w:lang w:val="en-US"/>
        </w:rPr>
        <w:t>g</w:t>
      </w:r>
      <w:proofErr w:type="spellEnd"/>
    </w:p>
    <w:p w14:paraId="49924149" w14:textId="77777777" w:rsidR="00C6680E" w:rsidRDefault="00295A92" w:rsidP="00C6680E">
      <w:pPr>
        <w:pStyle w:val="Danatekstowatabeli"/>
        <w:rPr>
          <w:lang w:val="en-US"/>
        </w:rPr>
      </w:pPr>
      <w:r w:rsidRPr="00295A92">
        <w:rPr>
          <w:lang w:val="en-US"/>
        </w:rPr>
        <w:lastRenderedPageBreak/>
        <w:t xml:space="preserve">• std::vector&lt; std::vector&lt; int &gt; &gt; </w:t>
      </w:r>
    </w:p>
    <w:p w14:paraId="41247760" w14:textId="4A7A1C08" w:rsidR="00295A92" w:rsidRPr="00BF7CC9" w:rsidRDefault="00295A92" w:rsidP="00C6680E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pro::</w:t>
      </w:r>
      <w:r w:rsidRPr="00C6680E">
        <w:rPr>
          <w:b/>
          <w:bCs/>
          <w:lang w:val="en-US"/>
        </w:rPr>
        <w:t>generuj_losowy_ciag_2d</w:t>
      </w:r>
      <w:r w:rsidRPr="00295A92">
        <w:rPr>
          <w:lang w:val="en-US"/>
        </w:rPr>
        <w:t xml:space="preserve"> (int min, int max, int width, int height)</w:t>
      </w:r>
    </w:p>
    <w:p w14:paraId="3A644560" w14:textId="77777777" w:rsidR="00C6680E" w:rsidRPr="00065955" w:rsidRDefault="00C6680E" w:rsidP="00BF7CC9">
      <w:pPr>
        <w:pStyle w:val="Tekstakapitu"/>
        <w:ind w:left="709" w:firstLine="0"/>
        <w:rPr>
          <w:lang w:val="en-US"/>
        </w:rPr>
      </w:pPr>
    </w:p>
    <w:p w14:paraId="6C8FD4AD" w14:textId="0ADF7A52" w:rsidR="00E651AD" w:rsidRDefault="00295A92" w:rsidP="00BF7CC9">
      <w:pPr>
        <w:pStyle w:val="Tekstakapitu"/>
        <w:ind w:left="709" w:firstLine="0"/>
      </w:pPr>
      <w:r>
        <w:t>Generuje losowy dwuwymiarowy ci</w:t>
      </w:r>
      <w:r w:rsidR="00464283">
        <w:t>ą</w:t>
      </w:r>
      <w:r>
        <w:t xml:space="preserve">g o podanych wymiarach z </w:t>
      </w:r>
      <w:r w:rsidR="00464283">
        <w:t>wartościami</w:t>
      </w:r>
      <w:r>
        <w:t xml:space="preserve"> z podanego przedziału.</w:t>
      </w:r>
    </w:p>
    <w:p w14:paraId="0C66BF5C" w14:textId="77777777" w:rsidR="00A30E69" w:rsidRDefault="00A30E69" w:rsidP="00BF7CC9">
      <w:pPr>
        <w:pStyle w:val="Podtytu"/>
        <w:ind w:left="709"/>
      </w:pPr>
      <w:r>
        <w:t>Parametry</w:t>
      </w:r>
    </w:p>
    <w:p w14:paraId="5CC7DA21" w14:textId="0068CF14" w:rsidR="00A30E69" w:rsidRDefault="00A30E69" w:rsidP="00BF7CC9">
      <w:pPr>
        <w:pStyle w:val="Tekstakapitu"/>
        <w:ind w:left="709"/>
      </w:pPr>
      <w:r>
        <w:t xml:space="preserve">min - Minimalna </w:t>
      </w:r>
      <w:r w:rsidR="00377803">
        <w:t>wartość</w:t>
      </w:r>
      <w:r>
        <w:t xml:space="preserve"> elementu w ci</w:t>
      </w:r>
      <w:r w:rsidR="00221D2B">
        <w:t>ą</w:t>
      </w:r>
      <w:r>
        <w:t>gu</w:t>
      </w:r>
    </w:p>
    <w:p w14:paraId="7A0801AF" w14:textId="6513A1FA" w:rsidR="00A30E69" w:rsidRDefault="00A30E69" w:rsidP="00BF7CC9">
      <w:pPr>
        <w:pStyle w:val="Tekstakapitu"/>
        <w:ind w:left="709"/>
      </w:pPr>
      <w:r>
        <w:t xml:space="preserve">max - Maksymalna </w:t>
      </w:r>
      <w:r w:rsidR="00377803">
        <w:t>wartość</w:t>
      </w:r>
      <w:r>
        <w:t xml:space="preserve"> elementu w ci</w:t>
      </w:r>
      <w:r w:rsidR="00221D2B">
        <w:t>ą</w:t>
      </w:r>
      <w:r>
        <w:t>gu</w:t>
      </w:r>
    </w:p>
    <w:p w14:paraId="20358911" w14:textId="12F35756" w:rsidR="00A30E69" w:rsidRDefault="00A30E69" w:rsidP="00BF7CC9">
      <w:pPr>
        <w:pStyle w:val="Tekstakapitu"/>
        <w:ind w:left="709"/>
      </w:pPr>
      <w:proofErr w:type="spellStart"/>
      <w:r>
        <w:t>width</w:t>
      </w:r>
      <w:proofErr w:type="spellEnd"/>
      <w:r>
        <w:t xml:space="preserve"> - </w:t>
      </w:r>
      <w:r w:rsidR="00377803">
        <w:t>Ilość</w:t>
      </w:r>
      <w:r>
        <w:t xml:space="preserve"> kolumn w ci</w:t>
      </w:r>
      <w:r w:rsidR="00221D2B">
        <w:t>ą</w:t>
      </w:r>
      <w:r>
        <w:t>gu</w:t>
      </w:r>
    </w:p>
    <w:p w14:paraId="75E9DB6C" w14:textId="4FCD4EAE" w:rsidR="00A30E69" w:rsidRDefault="00A30E69" w:rsidP="00BF7CC9">
      <w:pPr>
        <w:pStyle w:val="Tekstakapitu"/>
        <w:ind w:left="709"/>
      </w:pPr>
      <w:proofErr w:type="spellStart"/>
      <w:r>
        <w:t>height</w:t>
      </w:r>
      <w:proofErr w:type="spellEnd"/>
      <w:r>
        <w:t xml:space="preserve"> - </w:t>
      </w:r>
      <w:r w:rsidR="00377803">
        <w:t>Ilość</w:t>
      </w:r>
      <w:r>
        <w:t xml:space="preserve"> wierszy ci</w:t>
      </w:r>
      <w:r w:rsidR="00221D2B">
        <w:t>ą</w:t>
      </w:r>
      <w:r>
        <w:t>gu</w:t>
      </w:r>
    </w:p>
    <w:p w14:paraId="00D9BD5E" w14:textId="3C428150" w:rsidR="00A30E69" w:rsidRDefault="00A30E69" w:rsidP="00A30E69">
      <w:pPr>
        <w:pStyle w:val="Tekstakapitu"/>
      </w:pPr>
    </w:p>
    <w:p w14:paraId="7A78D5AD" w14:textId="77777777" w:rsidR="00BF7CC9" w:rsidRDefault="00A30E69" w:rsidP="00A30E69">
      <w:pPr>
        <w:pStyle w:val="Tekstakapitu"/>
      </w:pPr>
      <w:r w:rsidRPr="00BF7CC9">
        <w:rPr>
          <w:rStyle w:val="PodtytuZnak"/>
        </w:rPr>
        <w:t>Zwraca</w:t>
      </w:r>
      <w:r>
        <w:t xml:space="preserve"> </w:t>
      </w:r>
    </w:p>
    <w:p w14:paraId="5E679C73" w14:textId="0C9991BE" w:rsidR="00A30E69" w:rsidRPr="00464283" w:rsidRDefault="00A30E69" w:rsidP="00BF7CC9">
      <w:pPr>
        <w:pStyle w:val="Tekstakapitu"/>
        <w:ind w:left="709"/>
      </w:pPr>
      <w:r>
        <w:t>wygenerowany ci</w:t>
      </w:r>
      <w:r w:rsidR="00221D2B">
        <w:t>ą</w:t>
      </w:r>
      <w:r>
        <w:t>g</w:t>
      </w:r>
    </w:p>
    <w:p w14:paraId="5356D53D" w14:textId="77777777" w:rsidR="00BF7CC9" w:rsidRPr="00065955" w:rsidRDefault="00295A92" w:rsidP="0027321D">
      <w:pPr>
        <w:pStyle w:val="Danatekstowatabeli"/>
      </w:pPr>
      <w:r w:rsidRPr="00065955">
        <w:t xml:space="preserve">• </w:t>
      </w:r>
      <w:proofErr w:type="spellStart"/>
      <w:r w:rsidRPr="00065955">
        <w:t>std</w:t>
      </w:r>
      <w:proofErr w:type="spellEnd"/>
      <w:r w:rsidRPr="00065955">
        <w:t>::</w:t>
      </w:r>
      <w:proofErr w:type="spellStart"/>
      <w:r w:rsidRPr="00065955">
        <w:t>vector</w:t>
      </w:r>
      <w:proofErr w:type="spellEnd"/>
      <w:r w:rsidRPr="00065955">
        <w:t xml:space="preserve">&lt; </w:t>
      </w:r>
      <w:proofErr w:type="spellStart"/>
      <w:r w:rsidRPr="00065955">
        <w:t>int</w:t>
      </w:r>
      <w:proofErr w:type="spellEnd"/>
      <w:r w:rsidRPr="00065955">
        <w:t xml:space="preserve"> &gt; </w:t>
      </w:r>
    </w:p>
    <w:p w14:paraId="5AECE814" w14:textId="7B41AD10" w:rsidR="00295A92" w:rsidRDefault="00295A92" w:rsidP="00C6680E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pro::</w:t>
      </w:r>
      <w:proofErr w:type="spellStart"/>
      <w:r w:rsidRPr="00C6680E">
        <w:rPr>
          <w:b/>
          <w:bCs/>
          <w:lang w:val="en-US"/>
        </w:rPr>
        <w:t>generuj_ciag_z_zakresu</w:t>
      </w:r>
      <w:proofErr w:type="spellEnd"/>
      <w:r w:rsidRPr="00295A92">
        <w:rPr>
          <w:lang w:val="en-US"/>
        </w:rPr>
        <w:t xml:space="preserve"> (int start, int end, int step=1)</w:t>
      </w:r>
    </w:p>
    <w:p w14:paraId="21992FE2" w14:textId="77777777" w:rsidR="00C6680E" w:rsidRPr="00295A92" w:rsidRDefault="00C6680E" w:rsidP="00C6680E">
      <w:pPr>
        <w:pStyle w:val="Danatekstowatabeli"/>
        <w:ind w:firstLine="709"/>
        <w:rPr>
          <w:lang w:val="en-US"/>
        </w:rPr>
      </w:pPr>
    </w:p>
    <w:p w14:paraId="74D4A244" w14:textId="61719B12" w:rsidR="00295A92" w:rsidRDefault="00295A92" w:rsidP="00F152C8">
      <w:pPr>
        <w:pStyle w:val="Tekstakapitu"/>
      </w:pPr>
      <w:r>
        <w:t>Zwraca ci</w:t>
      </w:r>
      <w:r w:rsidR="00EA4F89">
        <w:t>ą</w:t>
      </w:r>
      <w:r>
        <w:t>g z zakresu start do end z krokiem step.</w:t>
      </w:r>
    </w:p>
    <w:p w14:paraId="62D24847" w14:textId="77777777" w:rsidR="008F3271" w:rsidRDefault="008F3271" w:rsidP="008F3271">
      <w:pPr>
        <w:pStyle w:val="Tekstakapitu"/>
      </w:pPr>
      <w:r>
        <w:t>np. f(2, 6, 2) -&gt; [2, 4, 6]</w:t>
      </w:r>
    </w:p>
    <w:p w14:paraId="382BC3E7" w14:textId="77777777" w:rsidR="008F3271" w:rsidRDefault="008F3271" w:rsidP="00BF7CC9">
      <w:pPr>
        <w:pStyle w:val="Podtytu"/>
        <w:ind w:left="709"/>
      </w:pPr>
      <w:r>
        <w:t>Parametry</w:t>
      </w:r>
    </w:p>
    <w:p w14:paraId="02075548" w14:textId="3053219B" w:rsidR="008F3271" w:rsidRDefault="008F3271" w:rsidP="00BF7CC9">
      <w:pPr>
        <w:pStyle w:val="Tekstakapitu"/>
        <w:ind w:left="709"/>
      </w:pPr>
      <w:r>
        <w:t>start - Początkowa wartość iteratora</w:t>
      </w:r>
    </w:p>
    <w:p w14:paraId="6E5F4EE5" w14:textId="426E68FA" w:rsidR="008F3271" w:rsidRDefault="008F3271" w:rsidP="00BF7CC9">
      <w:pPr>
        <w:pStyle w:val="Tekstakapitu"/>
        <w:ind w:left="709"/>
      </w:pPr>
      <w:r>
        <w:t>end - Maksymalna wartość iteratora (włącznie)</w:t>
      </w:r>
    </w:p>
    <w:p w14:paraId="5E56FBE5" w14:textId="1A0D8B73" w:rsidR="008F3271" w:rsidRDefault="008F3271" w:rsidP="00BF7CC9">
      <w:pPr>
        <w:pStyle w:val="Tekstakapitu"/>
        <w:ind w:left="709"/>
      </w:pPr>
      <w:r>
        <w:t>step - Krok o jaki zwiększany jest iterator</w:t>
      </w:r>
    </w:p>
    <w:p w14:paraId="62EF2F3C" w14:textId="77777777" w:rsidR="00C6680E" w:rsidRPr="00065955" w:rsidRDefault="00C6680E">
      <w:pPr>
        <w:rPr>
          <w:color w:val="000000" w:themeColor="text1"/>
        </w:rPr>
      </w:pPr>
      <w:r w:rsidRPr="00065955">
        <w:br w:type="page"/>
      </w:r>
    </w:p>
    <w:p w14:paraId="29A56643" w14:textId="40E316D1" w:rsidR="00BF7CC9" w:rsidRDefault="00295A92" w:rsidP="0027321D">
      <w:pPr>
        <w:pStyle w:val="Danatekstowatabeli"/>
        <w:rPr>
          <w:lang w:val="en-US"/>
        </w:rPr>
      </w:pPr>
      <w:r w:rsidRPr="00295A92">
        <w:rPr>
          <w:lang w:val="en-US"/>
        </w:rPr>
        <w:lastRenderedPageBreak/>
        <w:t xml:space="preserve">• std::pair&lt; std::vector&lt; int &gt;::iterator, std::vector&lt; int &gt;::iterator &gt; </w:t>
      </w:r>
    </w:p>
    <w:p w14:paraId="74D3DFDC" w14:textId="0CF3EC70" w:rsidR="00295A92" w:rsidRDefault="00295A92" w:rsidP="00C6680E">
      <w:pPr>
        <w:pStyle w:val="Danatekstowatabeli"/>
        <w:ind w:left="709"/>
        <w:rPr>
          <w:lang w:val="en-US"/>
        </w:rPr>
      </w:pPr>
      <w:r w:rsidRPr="00295A92">
        <w:rPr>
          <w:lang w:val="en-US"/>
        </w:rPr>
        <w:t>pro::</w:t>
      </w:r>
      <w:proofErr w:type="spellStart"/>
      <w:r w:rsidRPr="00C6680E">
        <w:rPr>
          <w:b/>
          <w:bCs/>
          <w:lang w:val="en-US"/>
        </w:rPr>
        <w:t>quicksort_iterator_three_way_partition</w:t>
      </w:r>
      <w:proofErr w:type="spellEnd"/>
      <w:r w:rsidRPr="00C6680E">
        <w:rPr>
          <w:b/>
          <w:bCs/>
          <w:lang w:val="en-US"/>
        </w:rPr>
        <w:t xml:space="preserve"> </w:t>
      </w:r>
      <w:r w:rsidRPr="00295A92">
        <w:rPr>
          <w:lang w:val="en-US"/>
        </w:rPr>
        <w:t>(std::vector&lt; int &gt;::iterator start, std::vector&lt; int &gt;::iterator end)</w:t>
      </w:r>
    </w:p>
    <w:p w14:paraId="04C23DC9" w14:textId="77777777" w:rsidR="00C6680E" w:rsidRPr="00295A92" w:rsidRDefault="00C6680E" w:rsidP="00C6680E">
      <w:pPr>
        <w:pStyle w:val="Danatekstowatabeli"/>
        <w:ind w:left="709"/>
        <w:rPr>
          <w:lang w:val="en-US"/>
        </w:rPr>
      </w:pPr>
    </w:p>
    <w:p w14:paraId="7F3FDE93" w14:textId="4CC9B3F6" w:rsidR="00295A92" w:rsidRDefault="00295A92" w:rsidP="00BF7CC9">
      <w:pPr>
        <w:pStyle w:val="Tekstakapitu"/>
        <w:ind w:left="709" w:firstLine="0"/>
      </w:pPr>
      <w:r>
        <w:t>Funkcja pomocnicza sortowania quicksort wykorzystuj</w:t>
      </w:r>
      <w:r w:rsidR="00EA4F89">
        <w:t>ą</w:t>
      </w:r>
      <w:r>
        <w:t>ca usprawnienie dla ci</w:t>
      </w:r>
      <w:r w:rsidR="00EA4F89">
        <w:t>ą</w:t>
      </w:r>
      <w:r>
        <w:t>gów z cz</w:t>
      </w:r>
      <w:r w:rsidR="00E651AD">
        <w:t>ę</w:t>
      </w:r>
      <w:r>
        <w:t>sto powtarzaj</w:t>
      </w:r>
      <w:r w:rsidR="00EA4F89">
        <w:t>ą</w:t>
      </w:r>
      <w:r>
        <w:t>cymi si</w:t>
      </w:r>
      <w:r w:rsidR="00E651AD">
        <w:t>ę</w:t>
      </w:r>
      <w:r>
        <w:t xml:space="preserve"> warto</w:t>
      </w:r>
      <w:r w:rsidR="00EA4F89">
        <w:t>śc</w:t>
      </w:r>
      <w:r>
        <w:t>iami.</w:t>
      </w:r>
    </w:p>
    <w:p w14:paraId="4C69CF4C" w14:textId="77777777" w:rsidR="00221D2B" w:rsidRDefault="00221D2B" w:rsidP="00BF7CC9">
      <w:pPr>
        <w:pStyle w:val="Podtytu"/>
        <w:ind w:left="709"/>
      </w:pPr>
      <w:r>
        <w:t>Parametry</w:t>
      </w:r>
    </w:p>
    <w:p w14:paraId="12427DF0" w14:textId="49D83C5D" w:rsidR="00221D2B" w:rsidRDefault="00221D2B" w:rsidP="00BF7CC9">
      <w:pPr>
        <w:pStyle w:val="Tekstakapitu"/>
        <w:ind w:left="709"/>
      </w:pPr>
      <w:r>
        <w:t>begin</w:t>
      </w:r>
      <w:r w:rsidR="009C5E2F">
        <w:t xml:space="preserve"> – Iterator wskazujący na początek zakresu do posortowania</w:t>
      </w:r>
    </w:p>
    <w:p w14:paraId="1BE6262C" w14:textId="11470BA9" w:rsidR="00221D2B" w:rsidRDefault="00221D2B" w:rsidP="00BF7CC9">
      <w:pPr>
        <w:pStyle w:val="Tekstakapitu"/>
        <w:ind w:left="709"/>
      </w:pPr>
      <w:r>
        <w:t>end</w:t>
      </w:r>
      <w:r w:rsidR="009C5E2F">
        <w:t xml:space="preserve"> – Iterator wskazujący na koniec zakresu do posortowania</w:t>
      </w:r>
    </w:p>
    <w:p w14:paraId="6753327C" w14:textId="3A9456C5" w:rsidR="00221D2B" w:rsidRDefault="00221D2B" w:rsidP="00BF7CC9">
      <w:pPr>
        <w:pStyle w:val="Podtytu"/>
        <w:ind w:left="709"/>
      </w:pPr>
      <w:r>
        <w:t>Zwraca</w:t>
      </w:r>
    </w:p>
    <w:p w14:paraId="7109B79C" w14:textId="64315D0E" w:rsidR="00221D2B" w:rsidRPr="00221D2B" w:rsidRDefault="00221D2B" w:rsidP="00BF7CC9">
      <w:pPr>
        <w:pStyle w:val="Tekstakapitu"/>
        <w:ind w:left="1418" w:firstLine="0"/>
      </w:pPr>
      <w:r>
        <w:t>Para iteratorów wskazujących odpowiednio na koniec i początek przedziałów oddzielonych ciągiem złożonym</w:t>
      </w:r>
      <w:r w:rsidR="009C5E2F">
        <w:t xml:space="preserve"> </w:t>
      </w:r>
      <w:r>
        <w:t>z wartości równych wybranej warto</w:t>
      </w:r>
      <w:r w:rsidR="009C5E2F">
        <w:t>ś</w:t>
      </w:r>
      <w:r>
        <w:t>ci pivot.</w:t>
      </w:r>
    </w:p>
    <w:p w14:paraId="22DC27BD" w14:textId="77777777" w:rsidR="00C6680E" w:rsidRDefault="00295A92" w:rsidP="00C6680E">
      <w:pPr>
        <w:rPr>
          <w:lang w:val="en-US"/>
        </w:rPr>
      </w:pPr>
      <w:r w:rsidRPr="00295A92">
        <w:rPr>
          <w:lang w:val="en-US"/>
        </w:rPr>
        <w:t>• void pro::</w:t>
      </w:r>
      <w:proofErr w:type="spellStart"/>
      <w:r w:rsidRPr="00C6680E">
        <w:rPr>
          <w:b/>
          <w:bCs/>
          <w:lang w:val="en-US"/>
        </w:rPr>
        <w:t>quicksort_three_way_iterator</w:t>
      </w:r>
      <w:proofErr w:type="spellEnd"/>
      <w:r w:rsidRPr="00295A92">
        <w:rPr>
          <w:lang w:val="en-US"/>
        </w:rPr>
        <w:t xml:space="preserve"> (std::vector&lt; int &gt;::iterator begin, </w:t>
      </w:r>
    </w:p>
    <w:p w14:paraId="504A9DB8" w14:textId="63D2A3A0" w:rsidR="00295A92" w:rsidRPr="00C6680E" w:rsidRDefault="00295A92" w:rsidP="00C6680E">
      <w:pPr>
        <w:ind w:firstLine="709"/>
        <w:rPr>
          <w:color w:val="000000" w:themeColor="text1"/>
          <w:lang w:val="en-US"/>
        </w:rPr>
      </w:pPr>
      <w:r w:rsidRPr="00295A92">
        <w:rPr>
          <w:lang w:val="en-US"/>
        </w:rPr>
        <w:t>std::vector&lt; int &gt;::iterator end)</w:t>
      </w:r>
    </w:p>
    <w:p w14:paraId="717D39A2" w14:textId="77777777" w:rsidR="0047456D" w:rsidRPr="00C6680E" w:rsidRDefault="0047456D" w:rsidP="0047456D">
      <w:pPr>
        <w:pStyle w:val="Tekstakapitu"/>
        <w:ind w:left="709" w:firstLine="0"/>
        <w:rPr>
          <w:lang w:val="en-US"/>
        </w:rPr>
      </w:pPr>
    </w:p>
    <w:p w14:paraId="59918079" w14:textId="6CAADA15" w:rsidR="00295A92" w:rsidRDefault="00295A92" w:rsidP="0047456D">
      <w:pPr>
        <w:pStyle w:val="Tekstakapitu"/>
        <w:ind w:left="709" w:firstLine="0"/>
      </w:pPr>
      <w:r>
        <w:t>Sortowanie metod</w:t>
      </w:r>
      <w:r w:rsidR="00EA4F89">
        <w:t>ą</w:t>
      </w:r>
      <w:r>
        <w:t xml:space="preserve"> quicksort</w:t>
      </w:r>
      <w:r w:rsidR="00F152C8">
        <w:t xml:space="preserve"> wykorzystujące usprawnienie dla ciągów z często powtarzającymi się wartościami</w:t>
      </w:r>
      <w:r>
        <w:t xml:space="preserve"> na podanym przedziale.</w:t>
      </w:r>
    </w:p>
    <w:p w14:paraId="493FB666" w14:textId="77777777" w:rsidR="00221D2B" w:rsidRDefault="00221D2B" w:rsidP="0047456D">
      <w:pPr>
        <w:pStyle w:val="Podtytu"/>
        <w:ind w:left="709"/>
      </w:pPr>
      <w:r>
        <w:t>Parametry</w:t>
      </w:r>
    </w:p>
    <w:p w14:paraId="2C4536C8" w14:textId="27DE1A4C" w:rsidR="00221D2B" w:rsidRDefault="00221D2B" w:rsidP="0047456D">
      <w:pPr>
        <w:pStyle w:val="Tekstakapitu"/>
        <w:ind w:left="709"/>
      </w:pPr>
      <w:r>
        <w:t xml:space="preserve">begin </w:t>
      </w:r>
      <w:r w:rsidR="009C5E2F">
        <w:t xml:space="preserve">- </w:t>
      </w:r>
      <w:r>
        <w:t>Iterator wskazujący na początek przedziału</w:t>
      </w:r>
    </w:p>
    <w:p w14:paraId="0A066F3A" w14:textId="34756FA7" w:rsidR="00221D2B" w:rsidRDefault="00221D2B" w:rsidP="0047456D">
      <w:pPr>
        <w:pStyle w:val="Tekstakapitu"/>
        <w:ind w:left="709"/>
      </w:pPr>
      <w:r>
        <w:t xml:space="preserve">end </w:t>
      </w:r>
      <w:r w:rsidR="009C5E2F">
        <w:t xml:space="preserve">- </w:t>
      </w:r>
      <w:r>
        <w:t>Iterator wskazujący na koniec przedziału</w:t>
      </w:r>
    </w:p>
    <w:p w14:paraId="2A742BF1" w14:textId="77777777" w:rsidR="0047456D" w:rsidRDefault="00295A92" w:rsidP="0047456D">
      <w:pPr>
        <w:pStyle w:val="Danatekstowatabeli"/>
        <w:rPr>
          <w:lang w:val="en-US"/>
        </w:rPr>
      </w:pPr>
      <w:r w:rsidRPr="00295A92">
        <w:rPr>
          <w:lang w:val="en-US"/>
        </w:rPr>
        <w:t xml:space="preserve">• std::vector&lt; int &gt;::iterator </w:t>
      </w:r>
    </w:p>
    <w:p w14:paraId="3DFA79A0" w14:textId="3A6D3B28" w:rsidR="00295A92" w:rsidRPr="00295A92" w:rsidRDefault="00295A92" w:rsidP="0047456D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pro::</w:t>
      </w:r>
      <w:proofErr w:type="spellStart"/>
      <w:r w:rsidRPr="00C6680E">
        <w:rPr>
          <w:b/>
          <w:bCs/>
          <w:lang w:val="en-US"/>
        </w:rPr>
        <w:t>linear_search_iterator</w:t>
      </w:r>
      <w:proofErr w:type="spellEnd"/>
      <w:r w:rsidRPr="00295A92">
        <w:rPr>
          <w:lang w:val="en-US"/>
        </w:rPr>
        <w:t xml:space="preserve"> (std::vector&lt; int &gt; &amp;</w:t>
      </w:r>
      <w:proofErr w:type="spellStart"/>
      <w:r w:rsidRPr="00295A92">
        <w:rPr>
          <w:lang w:val="en-US"/>
        </w:rPr>
        <w:t>arr</w:t>
      </w:r>
      <w:proofErr w:type="spellEnd"/>
      <w:r w:rsidRPr="00295A92">
        <w:rPr>
          <w:lang w:val="en-US"/>
        </w:rPr>
        <w:t xml:space="preserve">, int </w:t>
      </w:r>
      <w:proofErr w:type="spellStart"/>
      <w:r w:rsidRPr="00295A92">
        <w:rPr>
          <w:lang w:val="en-US"/>
        </w:rPr>
        <w:t>val</w:t>
      </w:r>
      <w:proofErr w:type="spellEnd"/>
      <w:r w:rsidRPr="00295A92">
        <w:rPr>
          <w:lang w:val="en-US"/>
        </w:rPr>
        <w:t>)</w:t>
      </w:r>
    </w:p>
    <w:p w14:paraId="44A0ECD7" w14:textId="77777777" w:rsidR="0047456D" w:rsidRPr="00065955" w:rsidRDefault="0047456D" w:rsidP="0047456D">
      <w:pPr>
        <w:pStyle w:val="Tekstakapitu"/>
        <w:rPr>
          <w:lang w:val="en-US"/>
        </w:rPr>
      </w:pPr>
    </w:p>
    <w:p w14:paraId="4D18B688" w14:textId="0B833BFC" w:rsidR="00295A92" w:rsidRDefault="00295A92" w:rsidP="0047456D">
      <w:pPr>
        <w:pStyle w:val="Tekstakapitu"/>
      </w:pPr>
      <w:r>
        <w:t>Przeprowadza wyszukiwanie liniowe w wart</w:t>
      </w:r>
      <w:r w:rsidR="00B51539">
        <w:t>o</w:t>
      </w:r>
      <w:r w:rsidR="00DC0161">
        <w:t>ś</w:t>
      </w:r>
      <w:r>
        <w:t>ciach tablicy.</w:t>
      </w:r>
    </w:p>
    <w:p w14:paraId="775990F2" w14:textId="77777777" w:rsidR="00A30E69" w:rsidRDefault="00A30E69" w:rsidP="0047456D">
      <w:pPr>
        <w:pStyle w:val="Podtytu"/>
        <w:ind w:left="709"/>
      </w:pPr>
      <w:r>
        <w:t>Parametry</w:t>
      </w:r>
    </w:p>
    <w:p w14:paraId="421A8941" w14:textId="4C6C26D6" w:rsidR="00A30E69" w:rsidRDefault="00A30E69" w:rsidP="0047456D">
      <w:pPr>
        <w:pStyle w:val="Tekstakapitu"/>
        <w:ind w:left="709"/>
      </w:pPr>
      <w:proofErr w:type="spellStart"/>
      <w:r>
        <w:t>arr</w:t>
      </w:r>
      <w:proofErr w:type="spellEnd"/>
      <w:r>
        <w:t xml:space="preserve"> </w:t>
      </w:r>
      <w:r w:rsidR="009C5E2F">
        <w:t xml:space="preserve">- </w:t>
      </w:r>
      <w:r>
        <w:t>Tablica, na której wykonywane jest wyszukiwanie</w:t>
      </w:r>
    </w:p>
    <w:p w14:paraId="0F10477A" w14:textId="2FAB61C7" w:rsidR="00A30E69" w:rsidRDefault="00A30E69" w:rsidP="0047456D">
      <w:pPr>
        <w:pStyle w:val="Tekstakapitu"/>
        <w:ind w:left="709"/>
      </w:pPr>
      <w:proofErr w:type="spellStart"/>
      <w:r>
        <w:t>val</w:t>
      </w:r>
      <w:proofErr w:type="spellEnd"/>
      <w:r>
        <w:t xml:space="preserve"> </w:t>
      </w:r>
      <w:r w:rsidR="009C5E2F">
        <w:t>- Wartość</w:t>
      </w:r>
      <w:r>
        <w:t xml:space="preserve"> szukana w tablicy</w:t>
      </w:r>
    </w:p>
    <w:p w14:paraId="7E92C405" w14:textId="77777777" w:rsidR="00A30E69" w:rsidRDefault="00A30E69" w:rsidP="0047456D">
      <w:pPr>
        <w:pStyle w:val="Podtytu"/>
        <w:ind w:left="709"/>
      </w:pPr>
      <w:r>
        <w:t>Zwraca</w:t>
      </w:r>
    </w:p>
    <w:p w14:paraId="336D9A1F" w14:textId="77B57FF1" w:rsidR="00A30E69" w:rsidRPr="00DC7AD4" w:rsidRDefault="00A30E69" w:rsidP="0047456D">
      <w:pPr>
        <w:pStyle w:val="Tekstakapitu"/>
        <w:ind w:left="709"/>
      </w:pPr>
      <w:r>
        <w:t>Iterator wskazuj</w:t>
      </w:r>
      <w:r w:rsidR="00221D2B">
        <w:t>ą</w:t>
      </w:r>
      <w:r>
        <w:t>cy na znaleziony element lub na koniec przedziału</w:t>
      </w:r>
    </w:p>
    <w:p w14:paraId="139959D3" w14:textId="77777777" w:rsidR="00C6680E" w:rsidRPr="00065955" w:rsidRDefault="00C6680E">
      <w:pPr>
        <w:rPr>
          <w:color w:val="000000" w:themeColor="text1"/>
        </w:rPr>
      </w:pPr>
      <w:r w:rsidRPr="00065955">
        <w:br w:type="page"/>
      </w:r>
    </w:p>
    <w:p w14:paraId="42867D23" w14:textId="77777777" w:rsidR="001C5E82" w:rsidRDefault="00295A92" w:rsidP="0027321D">
      <w:pPr>
        <w:pStyle w:val="Danatekstowatabeli"/>
        <w:rPr>
          <w:lang w:val="en-US"/>
        </w:rPr>
      </w:pPr>
      <w:r w:rsidRPr="00295A92">
        <w:rPr>
          <w:lang w:val="en-US"/>
        </w:rPr>
        <w:lastRenderedPageBreak/>
        <w:t xml:space="preserve">• std::vector&lt; int &gt;::iterator </w:t>
      </w:r>
    </w:p>
    <w:p w14:paraId="6648F73C" w14:textId="77777777" w:rsidR="001C5E82" w:rsidRDefault="00295A92" w:rsidP="001C5E82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pro::</w:t>
      </w:r>
      <w:proofErr w:type="spellStart"/>
      <w:r w:rsidRPr="00C6680E">
        <w:rPr>
          <w:b/>
          <w:bCs/>
          <w:lang w:val="en-US"/>
        </w:rPr>
        <w:t>set_intersection</w:t>
      </w:r>
      <w:proofErr w:type="spellEnd"/>
      <w:r w:rsidRPr="00295A92">
        <w:rPr>
          <w:lang w:val="en-US"/>
        </w:rPr>
        <w:t xml:space="preserve"> (const std::vector&lt; int &gt; &amp;arr1, </w:t>
      </w:r>
    </w:p>
    <w:p w14:paraId="7647F0B4" w14:textId="1841A140" w:rsidR="00295A92" w:rsidRDefault="00295A92" w:rsidP="001C5E82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const std::vector&lt; int &gt;</w:t>
      </w:r>
      <w:r w:rsidR="00C6680E">
        <w:rPr>
          <w:lang w:val="en-US"/>
        </w:rPr>
        <w:t xml:space="preserve"> </w:t>
      </w:r>
      <w:r w:rsidRPr="00295A92">
        <w:rPr>
          <w:lang w:val="en-US"/>
        </w:rPr>
        <w:t>&amp;arr2, std::vector&lt; int &gt;::iterator res)</w:t>
      </w:r>
    </w:p>
    <w:p w14:paraId="28D3CFAB" w14:textId="77777777" w:rsidR="001C5E82" w:rsidRPr="00295A92" w:rsidRDefault="001C5E82" w:rsidP="001C5E82">
      <w:pPr>
        <w:pStyle w:val="Danatekstowatabeli"/>
        <w:ind w:firstLine="709"/>
        <w:rPr>
          <w:lang w:val="en-US"/>
        </w:rPr>
      </w:pPr>
    </w:p>
    <w:p w14:paraId="40EA0E8B" w14:textId="75D6BA6F" w:rsidR="00295A92" w:rsidRDefault="00295A92" w:rsidP="001C5E82">
      <w:pPr>
        <w:pStyle w:val="Tekstakapitu"/>
      </w:pPr>
      <w:r>
        <w:t>Wyszukuje wspólne elementy dwóch tablic.</w:t>
      </w:r>
    </w:p>
    <w:p w14:paraId="1508C719" w14:textId="3A99B9E8" w:rsidR="00221D2B" w:rsidRDefault="00221D2B" w:rsidP="001C5E82">
      <w:pPr>
        <w:pStyle w:val="Tekstakapitu"/>
        <w:ind w:left="709" w:firstLine="0"/>
      </w:pPr>
      <w:r>
        <w:t xml:space="preserve">Funkcja wykonuje wyszukiwanie wspólnych elementów poprzez </w:t>
      </w:r>
      <w:r w:rsidR="00106AF1">
        <w:t>skrzyżowanie</w:t>
      </w:r>
      <w:r>
        <w:t xml:space="preserve"> ze sobą dwóch tablic. Tablice </w:t>
      </w:r>
      <w:r w:rsidR="00106AF1">
        <w:t>wejściowe</w:t>
      </w:r>
      <w:r>
        <w:t xml:space="preserve"> muszą by</w:t>
      </w:r>
      <w:r w:rsidR="00106AF1">
        <w:t>ć</w:t>
      </w:r>
      <w:r>
        <w:t xml:space="preserve"> posortowane rosnąco.</w:t>
      </w:r>
    </w:p>
    <w:p w14:paraId="0CCAC102" w14:textId="77777777" w:rsidR="00221D2B" w:rsidRDefault="00221D2B" w:rsidP="001C5E82">
      <w:pPr>
        <w:pStyle w:val="Podtytu"/>
        <w:ind w:left="709"/>
      </w:pPr>
      <w:r>
        <w:t>Parametry</w:t>
      </w:r>
    </w:p>
    <w:p w14:paraId="595B22AC" w14:textId="4CA4C1B4" w:rsidR="00221D2B" w:rsidRDefault="00221D2B" w:rsidP="001C5E82">
      <w:pPr>
        <w:pStyle w:val="Tekstakapitu"/>
        <w:ind w:left="709"/>
      </w:pPr>
      <w:r>
        <w:t xml:space="preserve">arr1 </w:t>
      </w:r>
      <w:r w:rsidR="00135ADC">
        <w:t xml:space="preserve">- </w:t>
      </w:r>
      <w:r>
        <w:t>Pierwsza tablica</w:t>
      </w:r>
    </w:p>
    <w:p w14:paraId="184DFC20" w14:textId="2EC3AF9C" w:rsidR="00221D2B" w:rsidRDefault="00221D2B" w:rsidP="001C5E82">
      <w:pPr>
        <w:pStyle w:val="Tekstakapitu"/>
        <w:ind w:left="709"/>
      </w:pPr>
      <w:r>
        <w:t xml:space="preserve">arr2 </w:t>
      </w:r>
      <w:r w:rsidR="00135ADC">
        <w:t xml:space="preserve">- </w:t>
      </w:r>
      <w:r>
        <w:t>Druga tablica</w:t>
      </w:r>
    </w:p>
    <w:p w14:paraId="02CE10B9" w14:textId="76D189BA" w:rsidR="00221D2B" w:rsidRDefault="00221D2B" w:rsidP="001C5E82">
      <w:pPr>
        <w:pStyle w:val="Tekstakapitu"/>
        <w:ind w:left="1418" w:firstLine="0"/>
      </w:pPr>
      <w:r>
        <w:t xml:space="preserve">res </w:t>
      </w:r>
      <w:r w:rsidR="00135ADC">
        <w:t>– Referencja na i</w:t>
      </w:r>
      <w:r>
        <w:t>terator wskazujący na pierwszy element tablicy o rozmiarze przynajmniej min(rozmiar arr1, rozmiar arr2)</w:t>
      </w:r>
    </w:p>
    <w:p w14:paraId="36644C6B" w14:textId="77777777" w:rsidR="00221D2B" w:rsidRDefault="00221D2B" w:rsidP="001C5E82">
      <w:pPr>
        <w:pStyle w:val="Podtytu"/>
        <w:ind w:left="709"/>
      </w:pPr>
      <w:r>
        <w:t>Zwraca</w:t>
      </w:r>
    </w:p>
    <w:p w14:paraId="49BB1CD9" w14:textId="79B386E6" w:rsidR="00221D2B" w:rsidRDefault="00221D2B" w:rsidP="001C5E82">
      <w:pPr>
        <w:pStyle w:val="Tekstakapitu"/>
        <w:ind w:left="709"/>
      </w:pPr>
      <w:r>
        <w:t>Iterator wskazujący na element za ostatnim wpisanym elementem</w:t>
      </w:r>
    </w:p>
    <w:p w14:paraId="6E3CCCB9" w14:textId="496F8F83" w:rsidR="00295A92" w:rsidRDefault="00295A92" w:rsidP="0027321D">
      <w:pPr>
        <w:pStyle w:val="Danatekstowatabeli"/>
        <w:rPr>
          <w:lang w:val="en-US"/>
        </w:rPr>
      </w:pPr>
      <w:r w:rsidRPr="00295A92">
        <w:rPr>
          <w:lang w:val="en-US"/>
        </w:rPr>
        <w:t>• void pro::</w:t>
      </w:r>
      <w:proofErr w:type="spellStart"/>
      <w:r w:rsidRPr="001C5E82">
        <w:rPr>
          <w:b/>
          <w:bCs/>
          <w:lang w:val="en-US"/>
        </w:rPr>
        <w:t>opisz_ciag</w:t>
      </w:r>
      <w:proofErr w:type="spellEnd"/>
      <w:r w:rsidRPr="00295A92">
        <w:rPr>
          <w:lang w:val="en-US"/>
        </w:rPr>
        <w:t xml:space="preserve"> (const std::vector&lt; int &gt; &amp;</w:t>
      </w:r>
      <w:proofErr w:type="spellStart"/>
      <w:r w:rsidRPr="00295A92">
        <w:rPr>
          <w:lang w:val="en-US"/>
        </w:rPr>
        <w:t>arr</w:t>
      </w:r>
      <w:proofErr w:type="spellEnd"/>
      <w:r w:rsidRPr="00295A92">
        <w:rPr>
          <w:lang w:val="en-US"/>
        </w:rPr>
        <w:t>)</w:t>
      </w:r>
    </w:p>
    <w:p w14:paraId="57E176F8" w14:textId="77777777" w:rsidR="001C5E82" w:rsidRPr="00295A92" w:rsidRDefault="001C5E82" w:rsidP="0027321D">
      <w:pPr>
        <w:pStyle w:val="Danatekstowatabeli"/>
        <w:rPr>
          <w:lang w:val="en-US"/>
        </w:rPr>
      </w:pPr>
    </w:p>
    <w:p w14:paraId="2D86DA6E" w14:textId="70D78CA5" w:rsidR="00295A92" w:rsidRDefault="00295A92" w:rsidP="00295A92">
      <w:pPr>
        <w:pStyle w:val="Tekstakapitu"/>
      </w:pPr>
      <w:r>
        <w:t>Wypisuje w konsoli wymiary tablicy.</w:t>
      </w:r>
    </w:p>
    <w:p w14:paraId="2E31C758" w14:textId="77777777" w:rsidR="00221D2B" w:rsidRPr="00221D2B" w:rsidRDefault="00221D2B" w:rsidP="001C5E82">
      <w:pPr>
        <w:pStyle w:val="Podtytu"/>
        <w:ind w:left="709"/>
        <w:rPr>
          <w:lang w:val="en-US"/>
        </w:rPr>
      </w:pPr>
      <w:r w:rsidRPr="00221D2B">
        <w:rPr>
          <w:lang w:val="en-US"/>
        </w:rPr>
        <w:t>Parametry</w:t>
      </w:r>
    </w:p>
    <w:p w14:paraId="183B94F3" w14:textId="4FE61550" w:rsidR="00221D2B" w:rsidRPr="00221D2B" w:rsidRDefault="00221D2B" w:rsidP="001C5E82">
      <w:pPr>
        <w:pStyle w:val="Tekstakapitu"/>
        <w:ind w:left="709"/>
        <w:rPr>
          <w:lang w:val="en-US"/>
        </w:rPr>
      </w:pPr>
      <w:proofErr w:type="spellStart"/>
      <w:r w:rsidRPr="00221D2B">
        <w:rPr>
          <w:lang w:val="en-US"/>
        </w:rPr>
        <w:t>arr</w:t>
      </w:r>
      <w:proofErr w:type="spellEnd"/>
      <w:r w:rsidRPr="00221D2B">
        <w:rPr>
          <w:lang w:val="en-US"/>
        </w:rPr>
        <w:t xml:space="preserve"> </w:t>
      </w:r>
      <w:r w:rsidR="00496444">
        <w:rPr>
          <w:lang w:val="en-US"/>
        </w:rPr>
        <w:t xml:space="preserve">- </w:t>
      </w:r>
      <w:proofErr w:type="spellStart"/>
      <w:r w:rsidR="005204F5">
        <w:rPr>
          <w:lang w:val="en-US"/>
        </w:rPr>
        <w:t>O</w:t>
      </w:r>
      <w:r w:rsidRPr="00221D2B">
        <w:rPr>
          <w:lang w:val="en-US"/>
        </w:rPr>
        <w:t>pisywana</w:t>
      </w:r>
      <w:proofErr w:type="spellEnd"/>
      <w:r w:rsidRPr="00221D2B">
        <w:rPr>
          <w:lang w:val="en-US"/>
        </w:rPr>
        <w:t xml:space="preserve"> </w:t>
      </w:r>
      <w:proofErr w:type="spellStart"/>
      <w:r w:rsidRPr="00221D2B">
        <w:rPr>
          <w:lang w:val="en-US"/>
        </w:rPr>
        <w:t>tablica</w:t>
      </w:r>
      <w:proofErr w:type="spellEnd"/>
    </w:p>
    <w:p w14:paraId="2976864E" w14:textId="24DC2849" w:rsidR="00295A92" w:rsidRDefault="00295A92" w:rsidP="0027321D">
      <w:pPr>
        <w:pStyle w:val="Danatekstowatabeli"/>
        <w:rPr>
          <w:lang w:val="en-US"/>
        </w:rPr>
      </w:pPr>
      <w:r w:rsidRPr="00295A92">
        <w:rPr>
          <w:lang w:val="en-US"/>
        </w:rPr>
        <w:t>• void pro::</w:t>
      </w:r>
      <w:proofErr w:type="spellStart"/>
      <w:r w:rsidRPr="001C5E82">
        <w:rPr>
          <w:b/>
          <w:bCs/>
          <w:lang w:val="en-US"/>
        </w:rPr>
        <w:t>opisz_ciag</w:t>
      </w:r>
      <w:proofErr w:type="spellEnd"/>
      <w:r w:rsidRPr="00295A92">
        <w:rPr>
          <w:lang w:val="en-US"/>
        </w:rPr>
        <w:t xml:space="preserve"> (const std::vector&lt; std::vector&lt; int &gt; &gt; &amp;</w:t>
      </w:r>
      <w:proofErr w:type="spellStart"/>
      <w:r w:rsidRPr="00295A92">
        <w:rPr>
          <w:lang w:val="en-US"/>
        </w:rPr>
        <w:t>arr</w:t>
      </w:r>
      <w:proofErr w:type="spellEnd"/>
      <w:r w:rsidRPr="00295A92">
        <w:rPr>
          <w:lang w:val="en-US"/>
        </w:rPr>
        <w:t>)</w:t>
      </w:r>
    </w:p>
    <w:p w14:paraId="2D0239C9" w14:textId="77777777" w:rsidR="001C5E82" w:rsidRPr="00295A92" w:rsidRDefault="001C5E82" w:rsidP="0027321D">
      <w:pPr>
        <w:pStyle w:val="Danatekstowatabeli"/>
        <w:rPr>
          <w:lang w:val="en-US"/>
        </w:rPr>
      </w:pPr>
    </w:p>
    <w:p w14:paraId="430B17BB" w14:textId="5B23C34A" w:rsidR="00295A92" w:rsidRDefault="00295A92" w:rsidP="00295A92">
      <w:pPr>
        <w:pStyle w:val="Tekstakapitu"/>
      </w:pPr>
      <w:r>
        <w:t>Wypisuje w konsoli wymiary tablicy</w:t>
      </w:r>
      <w:r w:rsidR="00B01D7E">
        <w:t xml:space="preserve"> dwuwymiarowej</w:t>
      </w:r>
      <w:r>
        <w:t>.</w:t>
      </w:r>
    </w:p>
    <w:p w14:paraId="6ED1BD63" w14:textId="77777777" w:rsidR="00221D2B" w:rsidRPr="00065955" w:rsidRDefault="00221D2B" w:rsidP="001C5E82">
      <w:pPr>
        <w:pStyle w:val="Podtytu"/>
        <w:ind w:left="709"/>
        <w:rPr>
          <w:lang w:val="en-US"/>
        </w:rPr>
      </w:pPr>
      <w:r w:rsidRPr="00065955">
        <w:rPr>
          <w:lang w:val="en-US"/>
        </w:rPr>
        <w:t>Parametry</w:t>
      </w:r>
    </w:p>
    <w:p w14:paraId="0607D5F6" w14:textId="6A904304" w:rsidR="00221D2B" w:rsidRPr="00065955" w:rsidRDefault="00221D2B" w:rsidP="001C5E82">
      <w:pPr>
        <w:pStyle w:val="Tekstakapitu"/>
        <w:ind w:left="709"/>
        <w:rPr>
          <w:lang w:val="en-US"/>
        </w:rPr>
      </w:pPr>
      <w:proofErr w:type="spellStart"/>
      <w:r w:rsidRPr="00065955">
        <w:rPr>
          <w:lang w:val="en-US"/>
        </w:rPr>
        <w:t>arr</w:t>
      </w:r>
      <w:proofErr w:type="spellEnd"/>
      <w:r w:rsidRPr="00065955">
        <w:rPr>
          <w:lang w:val="en-US"/>
        </w:rPr>
        <w:t xml:space="preserve"> </w:t>
      </w:r>
      <w:r w:rsidR="00802226" w:rsidRPr="00065955">
        <w:rPr>
          <w:lang w:val="en-US"/>
        </w:rPr>
        <w:t xml:space="preserve">- </w:t>
      </w:r>
      <w:proofErr w:type="spellStart"/>
      <w:r w:rsidR="005204F5" w:rsidRPr="00065955">
        <w:rPr>
          <w:lang w:val="en-US"/>
        </w:rPr>
        <w:t>O</w:t>
      </w:r>
      <w:r w:rsidRPr="00065955">
        <w:rPr>
          <w:lang w:val="en-US"/>
        </w:rPr>
        <w:t>pisywana</w:t>
      </w:r>
      <w:proofErr w:type="spellEnd"/>
      <w:r w:rsidRPr="00065955">
        <w:rPr>
          <w:lang w:val="en-US"/>
        </w:rPr>
        <w:t xml:space="preserve"> </w:t>
      </w:r>
      <w:proofErr w:type="spellStart"/>
      <w:r w:rsidRPr="00065955">
        <w:rPr>
          <w:lang w:val="en-US"/>
        </w:rPr>
        <w:t>tablica</w:t>
      </w:r>
      <w:proofErr w:type="spellEnd"/>
    </w:p>
    <w:p w14:paraId="278A9EE7" w14:textId="77777777" w:rsidR="00426870" w:rsidRPr="00065955" w:rsidRDefault="00295A92" w:rsidP="0027321D">
      <w:pPr>
        <w:pStyle w:val="Danatekstowatabeli"/>
        <w:rPr>
          <w:lang w:val="en-US"/>
        </w:rPr>
      </w:pPr>
      <w:r w:rsidRPr="00065955">
        <w:rPr>
          <w:lang w:val="en-US"/>
        </w:rPr>
        <w:t xml:space="preserve">• std::vector&lt; int &gt; </w:t>
      </w:r>
    </w:p>
    <w:p w14:paraId="0D7E8854" w14:textId="77777777" w:rsidR="001C5E82" w:rsidRDefault="00295A92" w:rsidP="001C5E82">
      <w:pPr>
        <w:pStyle w:val="Danatekstowatabeli"/>
        <w:ind w:firstLine="709"/>
      </w:pPr>
      <w:r>
        <w:t>pro::</w:t>
      </w:r>
      <w:proofErr w:type="spellStart"/>
      <w:r w:rsidRPr="001C5E82">
        <w:rPr>
          <w:b/>
          <w:bCs/>
        </w:rPr>
        <w:t>odczytaj_ciag_z_pliku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char </w:t>
      </w:r>
      <w:r>
        <w:rPr>
          <w:rFonts w:ascii="Cambria Math" w:hAnsi="Cambria Math" w:cs="Cambria Math"/>
        </w:rPr>
        <w:t>∗</w:t>
      </w:r>
      <w:proofErr w:type="spellStart"/>
      <w:r>
        <w:t>nazwa_pliku</w:t>
      </w:r>
      <w:proofErr w:type="spellEnd"/>
      <w:r>
        <w:t xml:space="preserve">, </w:t>
      </w:r>
    </w:p>
    <w:p w14:paraId="0796C68D" w14:textId="4A40A7BA" w:rsidR="00295A92" w:rsidRDefault="00295A92" w:rsidP="001C5E82">
      <w:pPr>
        <w:pStyle w:val="Danatekstowatabeli"/>
        <w:ind w:left="709"/>
        <w:rPr>
          <w:lang w:val="en-US"/>
        </w:rPr>
      </w:pPr>
      <w:r w:rsidRPr="001C5E82">
        <w:rPr>
          <w:lang w:val="en-US"/>
        </w:rPr>
        <w:t>char</w:t>
      </w:r>
      <w:r w:rsidR="00426870" w:rsidRPr="001C5E82">
        <w:rPr>
          <w:lang w:val="en-US"/>
        </w:rPr>
        <w:t xml:space="preserve"> </w:t>
      </w:r>
      <w:r w:rsidRPr="001C5E82">
        <w:rPr>
          <w:lang w:val="en-US"/>
        </w:rPr>
        <w:t>delimiter</w:t>
      </w:r>
      <w:r w:rsidR="00426870" w:rsidRPr="001C5E82">
        <w:rPr>
          <w:lang w:val="en-US"/>
        </w:rPr>
        <w:t xml:space="preserve"> </w:t>
      </w:r>
      <w:r w:rsidRPr="001C5E82">
        <w:rPr>
          <w:lang w:val="en-US"/>
        </w:rPr>
        <w:t>=</w:t>
      </w:r>
      <w:r w:rsidR="00426870" w:rsidRPr="001C5E82">
        <w:rPr>
          <w:lang w:val="en-US"/>
        </w:rPr>
        <w:t xml:space="preserve"> </w:t>
      </w:r>
      <w:r w:rsidRPr="001C5E82">
        <w:rPr>
          <w:lang w:val="en-US"/>
        </w:rPr>
        <w:t>PRO_FILE_VALUE_DELIMITER)</w:t>
      </w:r>
    </w:p>
    <w:p w14:paraId="2D6F60AA" w14:textId="77777777" w:rsidR="001C5E82" w:rsidRPr="001C5E82" w:rsidRDefault="001C5E82" w:rsidP="001C5E82">
      <w:pPr>
        <w:pStyle w:val="Danatekstowatabeli"/>
        <w:ind w:left="709"/>
        <w:rPr>
          <w:lang w:val="en-US"/>
        </w:rPr>
      </w:pPr>
    </w:p>
    <w:p w14:paraId="273AF257" w14:textId="32CE6E13" w:rsidR="00221D2B" w:rsidRDefault="00295A92" w:rsidP="00802226">
      <w:pPr>
        <w:pStyle w:val="Tekstakapitu"/>
      </w:pPr>
      <w:r>
        <w:t>Odczytuje ci</w:t>
      </w:r>
      <w:r w:rsidR="00EA4F89">
        <w:t>ą</w:t>
      </w:r>
      <w:r>
        <w:t>g z pliku wej</w:t>
      </w:r>
      <w:r w:rsidR="006F107B">
        <w:t>ś</w:t>
      </w:r>
      <w:r>
        <w:t>ciowego.</w:t>
      </w:r>
    </w:p>
    <w:p w14:paraId="1B6FBE50" w14:textId="77777777" w:rsidR="00221D2B" w:rsidRDefault="00221D2B" w:rsidP="00F56050">
      <w:pPr>
        <w:pStyle w:val="Podtytu"/>
        <w:ind w:left="709"/>
      </w:pPr>
      <w:r>
        <w:t>Parametry</w:t>
      </w:r>
    </w:p>
    <w:p w14:paraId="28E4BA36" w14:textId="46345B6C" w:rsidR="00221D2B" w:rsidRDefault="00221D2B" w:rsidP="00F56050">
      <w:pPr>
        <w:pStyle w:val="Tekstakapitu"/>
        <w:ind w:left="709"/>
      </w:pPr>
      <w:proofErr w:type="spellStart"/>
      <w:r>
        <w:t>nazwa_pliku</w:t>
      </w:r>
      <w:proofErr w:type="spellEnd"/>
      <w:r>
        <w:t xml:space="preserve"> </w:t>
      </w:r>
      <w:r w:rsidR="00802226">
        <w:t xml:space="preserve">- </w:t>
      </w:r>
      <w:r w:rsidR="00AC52BD">
        <w:t>Ś</w:t>
      </w:r>
      <w:r w:rsidR="00802226">
        <w:t>cieżka</w:t>
      </w:r>
      <w:r>
        <w:t xml:space="preserve"> do pliku</w:t>
      </w:r>
    </w:p>
    <w:p w14:paraId="5E99F63B" w14:textId="55837ECF" w:rsidR="00221D2B" w:rsidRDefault="00221D2B" w:rsidP="00F56050">
      <w:pPr>
        <w:pStyle w:val="Tekstakapitu"/>
        <w:ind w:left="709"/>
      </w:pPr>
      <w:r>
        <w:t xml:space="preserve">delimiter </w:t>
      </w:r>
      <w:r w:rsidR="002C4F60">
        <w:t xml:space="preserve">- </w:t>
      </w:r>
      <w:r>
        <w:t xml:space="preserve">Znak oddzielający </w:t>
      </w:r>
      <w:r w:rsidR="00802226">
        <w:t>wartości</w:t>
      </w:r>
      <w:r>
        <w:t xml:space="preserve"> w pliku</w:t>
      </w:r>
    </w:p>
    <w:p w14:paraId="53881471" w14:textId="77777777" w:rsidR="00221D2B" w:rsidRDefault="00221D2B" w:rsidP="00F56050">
      <w:pPr>
        <w:pStyle w:val="Podtytu"/>
        <w:ind w:left="709"/>
      </w:pPr>
      <w:r>
        <w:t>Zwraca</w:t>
      </w:r>
    </w:p>
    <w:p w14:paraId="477399A3" w14:textId="55E21C9E" w:rsidR="00221D2B" w:rsidRDefault="00221D2B" w:rsidP="00F56050">
      <w:pPr>
        <w:pStyle w:val="Tekstakapitu"/>
        <w:ind w:left="709"/>
      </w:pPr>
      <w:r>
        <w:t>Ciąg odczytany z pliku</w:t>
      </w:r>
    </w:p>
    <w:p w14:paraId="2EE98721" w14:textId="77777777" w:rsidR="00426870" w:rsidRDefault="00295A92" w:rsidP="002B3AE1">
      <w:pPr>
        <w:pStyle w:val="Danatekstowatabeli"/>
      </w:pPr>
      <w:r>
        <w:lastRenderedPageBreak/>
        <w:t xml:space="preserve">•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&lt;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&lt; </w:t>
      </w:r>
      <w:proofErr w:type="spellStart"/>
      <w:r>
        <w:t>int</w:t>
      </w:r>
      <w:proofErr w:type="spellEnd"/>
      <w:r>
        <w:t xml:space="preserve"> &gt; &gt; </w:t>
      </w:r>
    </w:p>
    <w:p w14:paraId="176A9A81" w14:textId="77777777" w:rsidR="00F56050" w:rsidRPr="00065955" w:rsidRDefault="00295A92" w:rsidP="00F56050">
      <w:pPr>
        <w:pStyle w:val="Danatekstowatabeli"/>
        <w:ind w:firstLine="709"/>
      </w:pPr>
      <w:r w:rsidRPr="00065955">
        <w:t>pro::</w:t>
      </w:r>
      <w:r w:rsidRPr="00065955">
        <w:rPr>
          <w:b/>
          <w:bCs/>
        </w:rPr>
        <w:t>odczytaj_ciag_2d_z_pliku</w:t>
      </w:r>
      <w:r w:rsidRPr="00065955">
        <w:t xml:space="preserve"> (</w:t>
      </w:r>
      <w:proofErr w:type="spellStart"/>
      <w:r w:rsidRPr="00065955">
        <w:t>const</w:t>
      </w:r>
      <w:proofErr w:type="spellEnd"/>
      <w:r w:rsidRPr="00065955">
        <w:t xml:space="preserve"> char </w:t>
      </w:r>
      <w:r w:rsidRPr="00065955">
        <w:rPr>
          <w:rFonts w:ascii="Cambria Math" w:hAnsi="Cambria Math" w:cs="Cambria Math"/>
        </w:rPr>
        <w:t>∗</w:t>
      </w:r>
      <w:proofErr w:type="spellStart"/>
      <w:r w:rsidRPr="00065955">
        <w:t>nazwa_pliku</w:t>
      </w:r>
      <w:proofErr w:type="spellEnd"/>
      <w:r w:rsidRPr="00065955">
        <w:t xml:space="preserve">, </w:t>
      </w:r>
    </w:p>
    <w:p w14:paraId="334BED89" w14:textId="77777777" w:rsidR="00F56050" w:rsidRDefault="00295A92" w:rsidP="00F56050">
      <w:pPr>
        <w:pStyle w:val="Danatekstowatabeli"/>
        <w:ind w:firstLine="709"/>
        <w:rPr>
          <w:lang w:val="en-US"/>
        </w:rPr>
      </w:pPr>
      <w:r w:rsidRPr="00426870">
        <w:rPr>
          <w:lang w:val="en-US"/>
        </w:rPr>
        <w:t>char</w:t>
      </w:r>
      <w:r w:rsidR="00426870" w:rsidRPr="00426870">
        <w:rPr>
          <w:lang w:val="en-US"/>
        </w:rPr>
        <w:t xml:space="preserve"> </w:t>
      </w:r>
      <w:proofErr w:type="spellStart"/>
      <w:r w:rsidRPr="00295A92">
        <w:rPr>
          <w:lang w:val="en-US"/>
        </w:rPr>
        <w:t>delimiter_val</w:t>
      </w:r>
      <w:proofErr w:type="spellEnd"/>
      <w:r w:rsidR="00426870">
        <w:rPr>
          <w:lang w:val="en-US"/>
        </w:rPr>
        <w:t xml:space="preserve"> </w:t>
      </w:r>
      <w:r w:rsidRPr="00295A92">
        <w:rPr>
          <w:lang w:val="en-US"/>
        </w:rPr>
        <w:t>=</w:t>
      </w:r>
      <w:r w:rsidR="00426870">
        <w:rPr>
          <w:lang w:val="en-US"/>
        </w:rPr>
        <w:t xml:space="preserve"> </w:t>
      </w:r>
      <w:r w:rsidRPr="00295A92">
        <w:rPr>
          <w:lang w:val="en-US"/>
        </w:rPr>
        <w:t xml:space="preserve">PRO_FILE_VALUE_DELIMITER, </w:t>
      </w:r>
    </w:p>
    <w:p w14:paraId="529ED82D" w14:textId="02E48268" w:rsidR="00295A92" w:rsidRDefault="00295A92" w:rsidP="00F56050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 xml:space="preserve">char </w:t>
      </w:r>
      <w:proofErr w:type="spellStart"/>
      <w:r w:rsidRPr="00295A92">
        <w:rPr>
          <w:lang w:val="en-US"/>
        </w:rPr>
        <w:t>delimiter_array</w:t>
      </w:r>
      <w:proofErr w:type="spellEnd"/>
      <w:r w:rsidR="00426870">
        <w:rPr>
          <w:lang w:val="en-US"/>
        </w:rPr>
        <w:t xml:space="preserve"> </w:t>
      </w:r>
      <w:r w:rsidRPr="00295A92">
        <w:rPr>
          <w:lang w:val="en-US"/>
        </w:rPr>
        <w:t>=</w:t>
      </w:r>
      <w:r w:rsidR="00426870">
        <w:rPr>
          <w:lang w:val="en-US"/>
        </w:rPr>
        <w:t xml:space="preserve"> </w:t>
      </w:r>
      <w:r w:rsidRPr="00295A92">
        <w:rPr>
          <w:lang w:val="en-US"/>
        </w:rPr>
        <w:t>PRO_FILE_ARRAY_DELIMITER)</w:t>
      </w:r>
    </w:p>
    <w:p w14:paraId="136B76E6" w14:textId="77777777" w:rsidR="00F56050" w:rsidRPr="00426870" w:rsidRDefault="00F56050" w:rsidP="00F56050">
      <w:pPr>
        <w:pStyle w:val="Danatekstowatabeli"/>
        <w:ind w:firstLine="709"/>
        <w:rPr>
          <w:lang w:val="en-US"/>
        </w:rPr>
      </w:pPr>
    </w:p>
    <w:p w14:paraId="32D811D6" w14:textId="19C12FD7" w:rsidR="00295A92" w:rsidRDefault="00295A92" w:rsidP="00295A92">
      <w:pPr>
        <w:pStyle w:val="Tekstakapitu"/>
      </w:pPr>
      <w:r>
        <w:t>Odczytuje dwuwymiarow</w:t>
      </w:r>
      <w:r w:rsidR="00EA4F89">
        <w:t>ą</w:t>
      </w:r>
      <w:r>
        <w:t xml:space="preserve"> tablic</w:t>
      </w:r>
      <w:r w:rsidR="00E651AD">
        <w:t>ę</w:t>
      </w:r>
      <w:r>
        <w:t xml:space="preserve"> z pliku wej</w:t>
      </w:r>
      <w:r w:rsidR="006F107B">
        <w:t>ś</w:t>
      </w:r>
      <w:r>
        <w:t>ciowego.</w:t>
      </w:r>
    </w:p>
    <w:p w14:paraId="63A2575A" w14:textId="77777777" w:rsidR="00221D2B" w:rsidRDefault="00221D2B" w:rsidP="00F56050">
      <w:pPr>
        <w:pStyle w:val="Podtytu"/>
        <w:ind w:left="709"/>
      </w:pPr>
      <w:r>
        <w:t>Parametry</w:t>
      </w:r>
    </w:p>
    <w:p w14:paraId="65FE15F3" w14:textId="4B2645DD" w:rsidR="00221D2B" w:rsidRDefault="00221D2B" w:rsidP="00F56050">
      <w:pPr>
        <w:pStyle w:val="Tekstakapitu"/>
        <w:ind w:left="709"/>
      </w:pPr>
      <w:proofErr w:type="spellStart"/>
      <w:r>
        <w:t>nazwa_pliku</w:t>
      </w:r>
      <w:proofErr w:type="spellEnd"/>
      <w:r>
        <w:t xml:space="preserve"> </w:t>
      </w:r>
      <w:r w:rsidR="002C4F60">
        <w:t xml:space="preserve">- </w:t>
      </w:r>
      <w:r w:rsidR="00A14D21">
        <w:t>Ś</w:t>
      </w:r>
      <w:r w:rsidR="002C4F60">
        <w:t>cieżka</w:t>
      </w:r>
      <w:r>
        <w:t xml:space="preserve"> do pliku</w:t>
      </w:r>
    </w:p>
    <w:p w14:paraId="5F9CE796" w14:textId="0B921701" w:rsidR="00221D2B" w:rsidRDefault="00221D2B" w:rsidP="00F56050">
      <w:pPr>
        <w:pStyle w:val="Tekstakapitu"/>
        <w:ind w:left="709"/>
      </w:pPr>
      <w:proofErr w:type="spellStart"/>
      <w:r>
        <w:t>delimiter_val</w:t>
      </w:r>
      <w:proofErr w:type="spellEnd"/>
      <w:r>
        <w:t xml:space="preserve"> </w:t>
      </w:r>
      <w:r w:rsidR="002C4F60">
        <w:t xml:space="preserve">- </w:t>
      </w:r>
      <w:r>
        <w:t xml:space="preserve">Znak oddzielający </w:t>
      </w:r>
      <w:r w:rsidR="002C4F60">
        <w:t>wartości</w:t>
      </w:r>
      <w:r>
        <w:t xml:space="preserve"> wiersza w pliku</w:t>
      </w:r>
    </w:p>
    <w:p w14:paraId="216D5D4E" w14:textId="06005B1F" w:rsidR="00221D2B" w:rsidRDefault="00221D2B" w:rsidP="00F56050">
      <w:pPr>
        <w:pStyle w:val="Tekstakapitu"/>
        <w:ind w:left="709"/>
      </w:pPr>
      <w:proofErr w:type="spellStart"/>
      <w:r>
        <w:t>delimiter_array</w:t>
      </w:r>
      <w:proofErr w:type="spellEnd"/>
      <w:r>
        <w:t xml:space="preserve"> </w:t>
      </w:r>
      <w:r w:rsidR="002C4F60">
        <w:t xml:space="preserve">- </w:t>
      </w:r>
      <w:r>
        <w:t xml:space="preserve">Znak oddzielający </w:t>
      </w:r>
      <w:r w:rsidR="002C4F60">
        <w:t>wiersze</w:t>
      </w:r>
      <w:r>
        <w:t xml:space="preserve"> w pliku</w:t>
      </w:r>
    </w:p>
    <w:p w14:paraId="7BA13DD1" w14:textId="77777777" w:rsidR="00221D2B" w:rsidRDefault="00221D2B" w:rsidP="00F56050">
      <w:pPr>
        <w:pStyle w:val="Podtytu"/>
        <w:ind w:left="709"/>
      </w:pPr>
      <w:r>
        <w:t>Zwraca</w:t>
      </w:r>
    </w:p>
    <w:p w14:paraId="2354FC69" w14:textId="63699EE8" w:rsidR="00221D2B" w:rsidRPr="002B3AE1" w:rsidRDefault="00221D2B" w:rsidP="00F56050">
      <w:pPr>
        <w:pStyle w:val="Tekstakapitu"/>
        <w:ind w:left="709"/>
      </w:pPr>
      <w:r>
        <w:t>Dwuwymiarowa tablica odczytan</w:t>
      </w:r>
      <w:r w:rsidR="002C4F60">
        <w:t>a</w:t>
      </w:r>
      <w:r>
        <w:t xml:space="preserve"> z pliku</w:t>
      </w:r>
      <w:r>
        <w:cr/>
      </w:r>
    </w:p>
    <w:p w14:paraId="5C01B39A" w14:textId="77777777" w:rsidR="00021AA5" w:rsidRDefault="00295A92" w:rsidP="002B3AE1">
      <w:pPr>
        <w:pStyle w:val="Danatekstowatabeli"/>
        <w:rPr>
          <w:lang w:val="en-US"/>
        </w:rPr>
      </w:pPr>
      <w:r w:rsidRPr="00295A92">
        <w:rPr>
          <w:lang w:val="en-US"/>
        </w:rPr>
        <w:t>• std::pair&lt; std::vector&lt; std::vector&lt; int &gt; &gt;::</w:t>
      </w:r>
      <w:proofErr w:type="spellStart"/>
      <w:r w:rsidRPr="00295A92">
        <w:rPr>
          <w:lang w:val="en-US"/>
        </w:rPr>
        <w:t>const_iterator</w:t>
      </w:r>
      <w:proofErr w:type="spellEnd"/>
      <w:r w:rsidRPr="00295A92">
        <w:rPr>
          <w:lang w:val="en-US"/>
        </w:rPr>
        <w:t xml:space="preserve">, </w:t>
      </w:r>
    </w:p>
    <w:p w14:paraId="2B7B8F06" w14:textId="6AAF23EA" w:rsidR="00322B3B" w:rsidRDefault="00295A92" w:rsidP="00021AA5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std::vector&lt; std::vector&lt; int &gt;</w:t>
      </w:r>
      <w:r w:rsidR="002B3AE1">
        <w:rPr>
          <w:lang w:val="en-US"/>
        </w:rPr>
        <w:t xml:space="preserve"> </w:t>
      </w:r>
      <w:r w:rsidRPr="00295A92">
        <w:rPr>
          <w:lang w:val="en-US"/>
        </w:rPr>
        <w:t>&gt;::</w:t>
      </w:r>
      <w:proofErr w:type="spellStart"/>
      <w:r w:rsidRPr="00295A92">
        <w:rPr>
          <w:lang w:val="en-US"/>
        </w:rPr>
        <w:t>const_iterator</w:t>
      </w:r>
      <w:proofErr w:type="spellEnd"/>
      <w:r w:rsidR="002B3AE1">
        <w:rPr>
          <w:lang w:val="en-US"/>
        </w:rPr>
        <w:t xml:space="preserve"> </w:t>
      </w:r>
      <w:r w:rsidRPr="00295A92">
        <w:rPr>
          <w:lang w:val="en-US"/>
        </w:rPr>
        <w:t>&gt;</w:t>
      </w:r>
      <w:r w:rsidR="00322B3B">
        <w:rPr>
          <w:lang w:val="en-US"/>
        </w:rPr>
        <w:t xml:space="preserve"> </w:t>
      </w:r>
    </w:p>
    <w:p w14:paraId="4349CC28" w14:textId="485414DA" w:rsidR="00295A92" w:rsidRDefault="00295A92" w:rsidP="00021AA5">
      <w:pPr>
        <w:pStyle w:val="Danatekstowatabeli"/>
        <w:ind w:left="709"/>
        <w:rPr>
          <w:lang w:val="en-US"/>
        </w:rPr>
      </w:pPr>
      <w:r w:rsidRPr="00295A92">
        <w:rPr>
          <w:lang w:val="en-US"/>
        </w:rPr>
        <w:t>pro::</w:t>
      </w:r>
      <w:proofErr w:type="spellStart"/>
      <w:r w:rsidRPr="00021AA5">
        <w:rPr>
          <w:b/>
          <w:bCs/>
          <w:lang w:val="en-US"/>
        </w:rPr>
        <w:t>thread_bounds</w:t>
      </w:r>
      <w:proofErr w:type="spellEnd"/>
      <w:r w:rsidRPr="00295A92">
        <w:rPr>
          <w:lang w:val="en-US"/>
        </w:rPr>
        <w:t xml:space="preserve"> (const std::vector&lt; std::vector&lt; int &gt; &gt; &amp;data, int </w:t>
      </w:r>
      <w:proofErr w:type="spellStart"/>
      <w:r w:rsidRPr="00295A92">
        <w:rPr>
          <w:lang w:val="en-US"/>
        </w:rPr>
        <w:t>thread_count</w:t>
      </w:r>
      <w:proofErr w:type="spellEnd"/>
      <w:r w:rsidRPr="00295A92">
        <w:rPr>
          <w:lang w:val="en-US"/>
        </w:rPr>
        <w:t xml:space="preserve">, int </w:t>
      </w:r>
      <w:proofErr w:type="spellStart"/>
      <w:r w:rsidRPr="00295A92">
        <w:rPr>
          <w:lang w:val="en-US"/>
        </w:rPr>
        <w:t>thread_id</w:t>
      </w:r>
      <w:proofErr w:type="spellEnd"/>
      <w:r w:rsidRPr="00295A92">
        <w:rPr>
          <w:lang w:val="en-US"/>
        </w:rPr>
        <w:t>)</w:t>
      </w:r>
    </w:p>
    <w:p w14:paraId="5CB0DD57" w14:textId="77777777" w:rsidR="00021AA5" w:rsidRPr="00295A92" w:rsidRDefault="00021AA5" w:rsidP="00021AA5">
      <w:pPr>
        <w:pStyle w:val="Danatekstowatabeli"/>
        <w:ind w:left="709"/>
        <w:rPr>
          <w:lang w:val="en-US"/>
        </w:rPr>
      </w:pPr>
    </w:p>
    <w:p w14:paraId="0129F101" w14:textId="32A95952" w:rsidR="00295A92" w:rsidRDefault="00295A92" w:rsidP="00295A92">
      <w:pPr>
        <w:pStyle w:val="Tekstakapitu"/>
      </w:pPr>
      <w:r>
        <w:t>Oblicza zakres danych, na których maj</w:t>
      </w:r>
      <w:r w:rsidR="00EA4F89">
        <w:t>ą</w:t>
      </w:r>
      <w:r>
        <w:t xml:space="preserve"> by</w:t>
      </w:r>
      <w:r w:rsidR="002B3AE1">
        <w:t>ć</w:t>
      </w:r>
      <w:r>
        <w:t xml:space="preserve"> wykonane operacje dla podanego w</w:t>
      </w:r>
      <w:r w:rsidR="00EA4F89">
        <w:t>ą</w:t>
      </w:r>
      <w:r>
        <w:t xml:space="preserve">tku. </w:t>
      </w:r>
    </w:p>
    <w:p w14:paraId="36BAA337" w14:textId="77777777" w:rsidR="00221D2B" w:rsidRDefault="00221D2B" w:rsidP="004678A3">
      <w:pPr>
        <w:pStyle w:val="Podtytu"/>
        <w:ind w:left="709"/>
      </w:pPr>
      <w:r>
        <w:t>Parametry</w:t>
      </w:r>
    </w:p>
    <w:p w14:paraId="31145677" w14:textId="42A4901B" w:rsidR="00221D2B" w:rsidRDefault="00221D2B" w:rsidP="004678A3">
      <w:pPr>
        <w:pStyle w:val="Tekstakapitu"/>
        <w:ind w:left="709"/>
      </w:pPr>
      <w:r>
        <w:t xml:space="preserve">data </w:t>
      </w:r>
      <w:r w:rsidR="001B2E73">
        <w:t xml:space="preserve">- </w:t>
      </w:r>
      <w:r>
        <w:t>Dane do podzielenia</w:t>
      </w:r>
    </w:p>
    <w:p w14:paraId="7445D2C4" w14:textId="2A6E7AFD" w:rsidR="00221D2B" w:rsidRPr="001B2E73" w:rsidRDefault="00221D2B" w:rsidP="004678A3">
      <w:pPr>
        <w:pStyle w:val="Tekstakapitu"/>
        <w:ind w:left="709"/>
      </w:pPr>
      <w:proofErr w:type="spellStart"/>
      <w:r w:rsidRPr="001B2E73">
        <w:t>thread_count</w:t>
      </w:r>
      <w:proofErr w:type="spellEnd"/>
      <w:r w:rsidRPr="001B2E73">
        <w:t xml:space="preserve"> </w:t>
      </w:r>
      <w:r w:rsidR="00426870" w:rsidRPr="001B2E73">
        <w:t>- Ł</w:t>
      </w:r>
      <w:r w:rsidRPr="001B2E73">
        <w:t>ączna ilo</w:t>
      </w:r>
      <w:r w:rsidR="00426870" w:rsidRPr="001B2E73">
        <w:t>ś</w:t>
      </w:r>
      <w:r w:rsidRPr="001B2E73">
        <w:t>ć wątków</w:t>
      </w:r>
    </w:p>
    <w:p w14:paraId="35B3AA9B" w14:textId="2CEF4836" w:rsidR="00221D2B" w:rsidRDefault="00221D2B" w:rsidP="004678A3">
      <w:pPr>
        <w:pStyle w:val="Tekstakapitu"/>
        <w:ind w:left="709"/>
      </w:pPr>
      <w:proofErr w:type="spellStart"/>
      <w:r>
        <w:t>thread_id</w:t>
      </w:r>
      <w:proofErr w:type="spellEnd"/>
      <w:r>
        <w:t xml:space="preserve"> </w:t>
      </w:r>
      <w:r w:rsidR="008C6382">
        <w:t xml:space="preserve">- </w:t>
      </w:r>
      <w:r>
        <w:t>Numer wątku, dla którego obliczany jest zakres</w:t>
      </w:r>
    </w:p>
    <w:p w14:paraId="48A4CA75" w14:textId="77777777" w:rsidR="00221D2B" w:rsidRDefault="00221D2B" w:rsidP="004678A3">
      <w:pPr>
        <w:pStyle w:val="Podtytu"/>
        <w:ind w:left="709"/>
      </w:pPr>
      <w:r>
        <w:t>Zwraca</w:t>
      </w:r>
    </w:p>
    <w:p w14:paraId="25D465E6" w14:textId="304A3503" w:rsidR="00221D2B" w:rsidRPr="002B3AE1" w:rsidRDefault="00221D2B" w:rsidP="004678A3">
      <w:pPr>
        <w:pStyle w:val="Tekstakapitu"/>
        <w:ind w:left="1418" w:firstLine="0"/>
      </w:pPr>
      <w:r>
        <w:t>Para iteratorów wskazujących na początek i koniec wyznaczonego zakresu danych</w:t>
      </w:r>
    </w:p>
    <w:p w14:paraId="5BE9D010" w14:textId="77777777" w:rsidR="004678A3" w:rsidRPr="00065955" w:rsidRDefault="004678A3">
      <w:pPr>
        <w:rPr>
          <w:color w:val="000000" w:themeColor="text1"/>
        </w:rPr>
      </w:pPr>
      <w:r w:rsidRPr="00065955">
        <w:br w:type="page"/>
      </w:r>
    </w:p>
    <w:p w14:paraId="410F5801" w14:textId="2B5E4E2D" w:rsidR="00295A92" w:rsidRPr="00295A92" w:rsidRDefault="00295A92" w:rsidP="002B3AE1">
      <w:pPr>
        <w:pStyle w:val="Danatekstowatabeli"/>
        <w:rPr>
          <w:lang w:val="en-US"/>
        </w:rPr>
      </w:pPr>
      <w:r w:rsidRPr="00295A92">
        <w:rPr>
          <w:lang w:val="en-US"/>
        </w:rPr>
        <w:lastRenderedPageBreak/>
        <w:t>• template&lt;class T&gt;</w:t>
      </w:r>
    </w:p>
    <w:p w14:paraId="04AFF164" w14:textId="33DFED19" w:rsidR="00295A92" w:rsidRDefault="00295A92" w:rsidP="004678A3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void pro::</w:t>
      </w:r>
      <w:proofErr w:type="spellStart"/>
      <w:r w:rsidRPr="00021AA5">
        <w:rPr>
          <w:b/>
          <w:bCs/>
          <w:lang w:val="en-US"/>
        </w:rPr>
        <w:t>wypisz_ciag</w:t>
      </w:r>
      <w:proofErr w:type="spellEnd"/>
      <w:r w:rsidRPr="00295A92">
        <w:rPr>
          <w:lang w:val="en-US"/>
        </w:rPr>
        <w:t xml:space="preserve"> (const std::vector&lt; T &gt; &amp;</w:t>
      </w:r>
      <w:proofErr w:type="spellStart"/>
      <w:r w:rsidRPr="00295A92">
        <w:rPr>
          <w:lang w:val="en-US"/>
        </w:rPr>
        <w:t>arr</w:t>
      </w:r>
      <w:proofErr w:type="spellEnd"/>
      <w:r w:rsidRPr="00295A92">
        <w:rPr>
          <w:lang w:val="en-US"/>
        </w:rPr>
        <w:t>, unsigned spacing=0)</w:t>
      </w:r>
    </w:p>
    <w:p w14:paraId="3097B884" w14:textId="77777777" w:rsidR="004678A3" w:rsidRPr="00295A92" w:rsidRDefault="004678A3" w:rsidP="004678A3">
      <w:pPr>
        <w:pStyle w:val="Danatekstowatabeli"/>
        <w:ind w:firstLine="709"/>
        <w:rPr>
          <w:lang w:val="en-US"/>
        </w:rPr>
      </w:pPr>
    </w:p>
    <w:p w14:paraId="6CCC2BCB" w14:textId="62CC37C4" w:rsidR="00295A92" w:rsidRDefault="00295A92" w:rsidP="00295A92">
      <w:pPr>
        <w:pStyle w:val="Tekstakapitu"/>
      </w:pPr>
      <w:r>
        <w:t>Wypisuje zawarto</w:t>
      </w:r>
      <w:r w:rsidR="002B3AE1">
        <w:t>ść</w:t>
      </w:r>
      <w:r>
        <w:t xml:space="preserve"> tablicy na ekranie.</w:t>
      </w:r>
    </w:p>
    <w:p w14:paraId="57297FDB" w14:textId="77777777" w:rsidR="00221D2B" w:rsidRDefault="00221D2B" w:rsidP="004678A3">
      <w:pPr>
        <w:pStyle w:val="Podtytu"/>
        <w:ind w:left="709"/>
      </w:pPr>
      <w:r>
        <w:t>Parametry Szablonu</w:t>
      </w:r>
    </w:p>
    <w:p w14:paraId="6E1AD0CB" w14:textId="04BA3D9D" w:rsidR="00221D2B" w:rsidRDefault="00221D2B" w:rsidP="004678A3">
      <w:pPr>
        <w:pStyle w:val="Tekstakapitu"/>
        <w:ind w:left="709"/>
      </w:pPr>
      <w:r>
        <w:t xml:space="preserve">T </w:t>
      </w:r>
      <w:r w:rsidR="002C6265">
        <w:t xml:space="preserve">- </w:t>
      </w:r>
      <w:r>
        <w:t>Rodzaj danych przechowywanych w tablicy</w:t>
      </w:r>
    </w:p>
    <w:p w14:paraId="15C8EC97" w14:textId="77777777" w:rsidR="00221D2B" w:rsidRDefault="00221D2B" w:rsidP="004678A3">
      <w:pPr>
        <w:pStyle w:val="Podtytu"/>
        <w:ind w:left="709"/>
      </w:pPr>
      <w:r>
        <w:t>Parametry</w:t>
      </w:r>
    </w:p>
    <w:p w14:paraId="5829259C" w14:textId="02038FED" w:rsidR="00221D2B" w:rsidRDefault="00221D2B" w:rsidP="004678A3">
      <w:pPr>
        <w:pStyle w:val="Tekstakapitu"/>
        <w:ind w:left="709"/>
      </w:pPr>
      <w:proofErr w:type="spellStart"/>
      <w:r>
        <w:t>arr</w:t>
      </w:r>
      <w:proofErr w:type="spellEnd"/>
      <w:r>
        <w:t xml:space="preserve"> </w:t>
      </w:r>
      <w:r w:rsidR="002C6265">
        <w:t xml:space="preserve">- </w:t>
      </w:r>
      <w:r>
        <w:t xml:space="preserve">Tablica do </w:t>
      </w:r>
      <w:r w:rsidR="000506A9">
        <w:t>wyświetlenia</w:t>
      </w:r>
    </w:p>
    <w:p w14:paraId="4F843AC9" w14:textId="613251C3" w:rsidR="00221D2B" w:rsidRPr="00221D2B" w:rsidRDefault="00221D2B" w:rsidP="004678A3">
      <w:pPr>
        <w:pStyle w:val="Tekstakapitu"/>
        <w:ind w:left="1418" w:firstLine="0"/>
      </w:pPr>
      <w:proofErr w:type="spellStart"/>
      <w:r>
        <w:t>spacing</w:t>
      </w:r>
      <w:proofErr w:type="spellEnd"/>
      <w:r>
        <w:t xml:space="preserve"> </w:t>
      </w:r>
      <w:r w:rsidR="002C6265">
        <w:t xml:space="preserve">- </w:t>
      </w:r>
      <w:r>
        <w:t xml:space="preserve">Dopełnienie </w:t>
      </w:r>
      <w:r w:rsidR="000506A9">
        <w:t>każdej</w:t>
      </w:r>
      <w:r>
        <w:t xml:space="preserve"> komórki danych znakami białymi do podanej </w:t>
      </w:r>
      <w:r w:rsidR="000506A9">
        <w:t xml:space="preserve">ilości </w:t>
      </w:r>
      <w:r>
        <w:t>znaków</w:t>
      </w:r>
    </w:p>
    <w:p w14:paraId="6FB8F9DD" w14:textId="77777777" w:rsidR="00295A92" w:rsidRPr="00295A92" w:rsidRDefault="00295A92" w:rsidP="002B3AE1">
      <w:pPr>
        <w:pStyle w:val="Danatekstowatabeli"/>
        <w:rPr>
          <w:lang w:val="en-US"/>
        </w:rPr>
      </w:pPr>
      <w:r w:rsidRPr="00295A92">
        <w:rPr>
          <w:lang w:val="en-US"/>
        </w:rPr>
        <w:t>• template&lt;class T &gt;</w:t>
      </w:r>
    </w:p>
    <w:p w14:paraId="35B2CAD1" w14:textId="77777777" w:rsidR="004678A3" w:rsidRDefault="00295A92" w:rsidP="004678A3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void pro::</w:t>
      </w:r>
      <w:proofErr w:type="spellStart"/>
      <w:r w:rsidRPr="00021AA5">
        <w:rPr>
          <w:b/>
          <w:bCs/>
          <w:lang w:val="en-US"/>
        </w:rPr>
        <w:t>wypisz_ciag</w:t>
      </w:r>
      <w:proofErr w:type="spellEnd"/>
      <w:r w:rsidRPr="00021AA5">
        <w:rPr>
          <w:b/>
          <w:bCs/>
          <w:lang w:val="en-US"/>
        </w:rPr>
        <w:t xml:space="preserve"> </w:t>
      </w:r>
      <w:r w:rsidRPr="00295A92">
        <w:rPr>
          <w:lang w:val="en-US"/>
        </w:rPr>
        <w:t xml:space="preserve">(const std::vector&lt; std::vector&lt; T &gt; &gt; &amp;data, </w:t>
      </w:r>
    </w:p>
    <w:p w14:paraId="26567B83" w14:textId="79F13608" w:rsidR="00295A92" w:rsidRPr="00065955" w:rsidRDefault="00295A92" w:rsidP="004678A3">
      <w:pPr>
        <w:pStyle w:val="Danatekstowatabeli"/>
        <w:ind w:firstLine="709"/>
      </w:pPr>
      <w:proofErr w:type="spellStart"/>
      <w:r w:rsidRPr="00065955">
        <w:t>unsigned</w:t>
      </w:r>
      <w:proofErr w:type="spellEnd"/>
      <w:r w:rsidRPr="00065955">
        <w:t xml:space="preserve"> </w:t>
      </w:r>
      <w:proofErr w:type="spellStart"/>
      <w:r w:rsidRPr="00065955">
        <w:t>spacing</w:t>
      </w:r>
      <w:proofErr w:type="spellEnd"/>
      <w:r w:rsidRPr="00065955">
        <w:t>=0)</w:t>
      </w:r>
    </w:p>
    <w:p w14:paraId="7E03FC41" w14:textId="77777777" w:rsidR="004678A3" w:rsidRPr="00065955" w:rsidRDefault="004678A3" w:rsidP="004678A3">
      <w:pPr>
        <w:pStyle w:val="Danatekstowatabeli"/>
        <w:ind w:firstLine="709"/>
      </w:pPr>
    </w:p>
    <w:p w14:paraId="729860FA" w14:textId="0DA99990" w:rsidR="00295A92" w:rsidRDefault="00295A92" w:rsidP="00D35D6D">
      <w:pPr>
        <w:pStyle w:val="Tekstakapitu"/>
      </w:pPr>
      <w:r>
        <w:t>Wypisuje zawarto</w:t>
      </w:r>
      <w:r w:rsidR="002B3AE1">
        <w:t>ść</w:t>
      </w:r>
      <w:r>
        <w:t xml:space="preserve"> tablicy dwuwymiarowej na ekranie.</w:t>
      </w:r>
    </w:p>
    <w:p w14:paraId="1BB3ED39" w14:textId="77777777" w:rsidR="00221D2B" w:rsidRDefault="00221D2B" w:rsidP="004678A3">
      <w:pPr>
        <w:pStyle w:val="Podtytu"/>
        <w:ind w:left="709"/>
      </w:pPr>
      <w:r>
        <w:t>Parametry Szablonu</w:t>
      </w:r>
    </w:p>
    <w:p w14:paraId="51C0437C" w14:textId="1F21D419" w:rsidR="00221D2B" w:rsidRDefault="00221D2B" w:rsidP="004678A3">
      <w:pPr>
        <w:pStyle w:val="Tekstakapitu"/>
        <w:ind w:left="709"/>
      </w:pPr>
      <w:r>
        <w:t xml:space="preserve">T </w:t>
      </w:r>
      <w:r w:rsidR="000506A9">
        <w:t xml:space="preserve">- </w:t>
      </w:r>
      <w:r>
        <w:t>Rodzaj danych przechowywanych w tablicy</w:t>
      </w:r>
    </w:p>
    <w:p w14:paraId="57E9BF97" w14:textId="77777777" w:rsidR="00221D2B" w:rsidRDefault="00221D2B" w:rsidP="004678A3">
      <w:pPr>
        <w:pStyle w:val="Podtytu"/>
        <w:ind w:left="709"/>
      </w:pPr>
      <w:r>
        <w:t>Parametry</w:t>
      </w:r>
    </w:p>
    <w:p w14:paraId="3D67F200" w14:textId="51156C02" w:rsidR="00221D2B" w:rsidRDefault="00221D2B" w:rsidP="004678A3">
      <w:pPr>
        <w:pStyle w:val="Tekstakapitu"/>
        <w:ind w:left="709"/>
      </w:pPr>
      <w:r>
        <w:t xml:space="preserve">data </w:t>
      </w:r>
      <w:r w:rsidR="000506A9">
        <w:t xml:space="preserve">- </w:t>
      </w:r>
      <w:r>
        <w:t xml:space="preserve">Tablica do </w:t>
      </w:r>
      <w:r w:rsidR="000506A9">
        <w:t>wyświetlenia</w:t>
      </w:r>
    </w:p>
    <w:p w14:paraId="3E74EED9" w14:textId="0077051D" w:rsidR="00221D2B" w:rsidRDefault="00221D2B" w:rsidP="004678A3">
      <w:pPr>
        <w:pStyle w:val="Tekstakapitu"/>
        <w:ind w:left="1418" w:firstLine="0"/>
      </w:pPr>
      <w:proofErr w:type="spellStart"/>
      <w:r>
        <w:t>spacing</w:t>
      </w:r>
      <w:proofErr w:type="spellEnd"/>
      <w:r>
        <w:t xml:space="preserve"> </w:t>
      </w:r>
      <w:r w:rsidR="000506A9">
        <w:t xml:space="preserve">- </w:t>
      </w:r>
      <w:r>
        <w:t xml:space="preserve">Dopełnienie </w:t>
      </w:r>
      <w:r w:rsidR="000506A9">
        <w:t>każdej</w:t>
      </w:r>
      <w:r>
        <w:t xml:space="preserve"> komórki danych znakami białymi do podanej ilo</w:t>
      </w:r>
      <w:r w:rsidR="000506A9">
        <w:t>ś</w:t>
      </w:r>
      <w:r>
        <w:t>ci</w:t>
      </w:r>
      <w:r w:rsidR="00BA442A">
        <w:t xml:space="preserve"> </w:t>
      </w:r>
      <w:r>
        <w:t>znaków</w:t>
      </w:r>
    </w:p>
    <w:p w14:paraId="5BEAD354" w14:textId="77777777" w:rsidR="00295A92" w:rsidRPr="00295A92" w:rsidRDefault="00295A92" w:rsidP="002B3AE1">
      <w:pPr>
        <w:pStyle w:val="Danatekstowatabeli"/>
        <w:rPr>
          <w:lang w:val="en-US"/>
        </w:rPr>
      </w:pPr>
      <w:r w:rsidRPr="00295A92">
        <w:rPr>
          <w:lang w:val="en-US"/>
        </w:rPr>
        <w:t>• template&lt;class T &gt;</w:t>
      </w:r>
    </w:p>
    <w:p w14:paraId="5AB38F15" w14:textId="77777777" w:rsidR="006619FC" w:rsidRDefault="00295A92" w:rsidP="006619FC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void pro::</w:t>
      </w:r>
      <w:proofErr w:type="spellStart"/>
      <w:r w:rsidRPr="00021AA5">
        <w:rPr>
          <w:b/>
          <w:bCs/>
          <w:lang w:val="en-US"/>
        </w:rPr>
        <w:t>zapisz_ciag_do_pliku</w:t>
      </w:r>
      <w:proofErr w:type="spellEnd"/>
      <w:r w:rsidRPr="00295A92">
        <w:rPr>
          <w:lang w:val="en-US"/>
        </w:rPr>
        <w:t xml:space="preserve"> (const char </w:t>
      </w:r>
      <w:r w:rsidRPr="00295A92">
        <w:rPr>
          <w:rFonts w:ascii="Cambria Math" w:hAnsi="Cambria Math" w:cs="Cambria Math"/>
          <w:lang w:val="en-US"/>
        </w:rPr>
        <w:t>∗</w:t>
      </w:r>
      <w:proofErr w:type="spellStart"/>
      <w:r w:rsidRPr="00295A92">
        <w:rPr>
          <w:lang w:val="en-US"/>
        </w:rPr>
        <w:t>nazwa_pliku</w:t>
      </w:r>
      <w:proofErr w:type="spellEnd"/>
      <w:r w:rsidRPr="00295A92">
        <w:rPr>
          <w:lang w:val="en-US"/>
        </w:rPr>
        <w:t xml:space="preserve">, </w:t>
      </w:r>
    </w:p>
    <w:p w14:paraId="3016301F" w14:textId="088A5840" w:rsidR="00295A92" w:rsidRDefault="00295A92" w:rsidP="006619FC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const std::vector&lt; T &gt; &amp;data, char</w:t>
      </w:r>
      <w:r w:rsidR="006619FC">
        <w:rPr>
          <w:lang w:val="en-US"/>
        </w:rPr>
        <w:t xml:space="preserve"> </w:t>
      </w:r>
      <w:r w:rsidRPr="00295A92">
        <w:rPr>
          <w:lang w:val="en-US"/>
        </w:rPr>
        <w:t>delimiter</w:t>
      </w:r>
      <w:r w:rsidR="006619FC">
        <w:rPr>
          <w:lang w:val="en-US"/>
        </w:rPr>
        <w:t xml:space="preserve"> </w:t>
      </w:r>
      <w:r w:rsidRPr="00295A92">
        <w:rPr>
          <w:lang w:val="en-US"/>
        </w:rPr>
        <w:t>=</w:t>
      </w:r>
      <w:r w:rsidR="006619FC">
        <w:rPr>
          <w:lang w:val="en-US"/>
        </w:rPr>
        <w:t xml:space="preserve"> </w:t>
      </w:r>
      <w:r w:rsidRPr="00295A92">
        <w:rPr>
          <w:lang w:val="en-US"/>
        </w:rPr>
        <w:t>PRO_FILE_VALUE_DELIMITER)</w:t>
      </w:r>
    </w:p>
    <w:p w14:paraId="3E6855C2" w14:textId="77777777" w:rsidR="006619FC" w:rsidRPr="00295A92" w:rsidRDefault="006619FC" w:rsidP="006619FC">
      <w:pPr>
        <w:pStyle w:val="Danatekstowatabeli"/>
        <w:ind w:firstLine="709"/>
        <w:rPr>
          <w:lang w:val="en-US"/>
        </w:rPr>
      </w:pPr>
    </w:p>
    <w:p w14:paraId="5E40D4A6" w14:textId="1773EE6B" w:rsidR="00295A92" w:rsidRDefault="00295A92" w:rsidP="00295A92">
      <w:pPr>
        <w:pStyle w:val="Tekstakapitu"/>
      </w:pPr>
      <w:r>
        <w:t>Zapisuje ci</w:t>
      </w:r>
      <w:r w:rsidR="00EA4F89">
        <w:t>ą</w:t>
      </w:r>
      <w:r>
        <w:t>g do pliku wyj</w:t>
      </w:r>
      <w:r w:rsidR="002B3AE1">
        <w:t>ś</w:t>
      </w:r>
      <w:r>
        <w:t>ciowego.</w:t>
      </w:r>
    </w:p>
    <w:p w14:paraId="6F63E82C" w14:textId="77777777" w:rsidR="00221D2B" w:rsidRDefault="00221D2B" w:rsidP="006619FC">
      <w:pPr>
        <w:pStyle w:val="Podtytu"/>
        <w:ind w:left="709"/>
      </w:pPr>
      <w:r>
        <w:t>Parametry Szablonu</w:t>
      </w:r>
    </w:p>
    <w:p w14:paraId="66CEDF5C" w14:textId="48824E9B" w:rsidR="00221D2B" w:rsidRDefault="00221D2B" w:rsidP="006619FC">
      <w:pPr>
        <w:pStyle w:val="Tekstakapitu"/>
        <w:ind w:left="709"/>
      </w:pPr>
      <w:r>
        <w:t xml:space="preserve">T </w:t>
      </w:r>
      <w:r w:rsidR="00791919">
        <w:t xml:space="preserve">- </w:t>
      </w:r>
      <w:r>
        <w:t>Rodzaj danych przechowywanych w ciągu</w:t>
      </w:r>
    </w:p>
    <w:p w14:paraId="295BC489" w14:textId="77777777" w:rsidR="00221D2B" w:rsidRDefault="00221D2B" w:rsidP="006619FC">
      <w:pPr>
        <w:pStyle w:val="Podtytu"/>
        <w:ind w:left="709"/>
      </w:pPr>
      <w:r>
        <w:t>Parametry</w:t>
      </w:r>
    </w:p>
    <w:p w14:paraId="408F75C4" w14:textId="646888E9" w:rsidR="00221D2B" w:rsidRDefault="00221D2B" w:rsidP="006619FC">
      <w:pPr>
        <w:pStyle w:val="Tekstakapitu"/>
        <w:ind w:left="709"/>
      </w:pPr>
      <w:proofErr w:type="spellStart"/>
      <w:r>
        <w:t>nazwa_pliku</w:t>
      </w:r>
      <w:proofErr w:type="spellEnd"/>
      <w:r>
        <w:t xml:space="preserve"> </w:t>
      </w:r>
      <w:r w:rsidR="00791919">
        <w:t xml:space="preserve">- </w:t>
      </w:r>
      <w:r w:rsidR="004678A3">
        <w:t>Ś</w:t>
      </w:r>
      <w:r w:rsidR="00C66EBC">
        <w:t>cieżka</w:t>
      </w:r>
      <w:r>
        <w:t xml:space="preserve"> do pliku</w:t>
      </w:r>
    </w:p>
    <w:p w14:paraId="5AA5AA4E" w14:textId="2E2775E5" w:rsidR="00221D2B" w:rsidRDefault="00221D2B" w:rsidP="006619FC">
      <w:pPr>
        <w:pStyle w:val="Tekstakapitu"/>
        <w:ind w:left="709"/>
      </w:pPr>
      <w:r>
        <w:t xml:space="preserve">data </w:t>
      </w:r>
      <w:r w:rsidR="00C66EBC">
        <w:t xml:space="preserve">- </w:t>
      </w:r>
      <w:r>
        <w:t>Ciąg do zapisania</w:t>
      </w:r>
    </w:p>
    <w:p w14:paraId="558E3977" w14:textId="6CB5A4E6" w:rsidR="00221D2B" w:rsidRPr="00221D2B" w:rsidRDefault="00221D2B" w:rsidP="006619FC">
      <w:pPr>
        <w:pStyle w:val="Tekstakapitu"/>
        <w:ind w:left="709"/>
      </w:pPr>
      <w:r>
        <w:t xml:space="preserve">delimiter </w:t>
      </w:r>
      <w:r w:rsidR="000E2A85">
        <w:t xml:space="preserve">- </w:t>
      </w:r>
      <w:r>
        <w:t xml:space="preserve">Znak oddzielający </w:t>
      </w:r>
      <w:r w:rsidR="00A5075E">
        <w:t>wartości</w:t>
      </w:r>
      <w:r>
        <w:t xml:space="preserve"> w pliku</w:t>
      </w:r>
    </w:p>
    <w:p w14:paraId="23975325" w14:textId="77777777" w:rsidR="006619FC" w:rsidRPr="00065955" w:rsidRDefault="006619FC">
      <w:pPr>
        <w:rPr>
          <w:color w:val="000000" w:themeColor="text1"/>
        </w:rPr>
      </w:pPr>
      <w:r w:rsidRPr="00065955">
        <w:br w:type="page"/>
      </w:r>
    </w:p>
    <w:p w14:paraId="782AD7C4" w14:textId="43AECA65" w:rsidR="00295A92" w:rsidRPr="00295A92" w:rsidRDefault="00295A92" w:rsidP="002B3AE1">
      <w:pPr>
        <w:pStyle w:val="Danatekstowatabeli"/>
        <w:rPr>
          <w:lang w:val="en-US"/>
        </w:rPr>
      </w:pPr>
      <w:r w:rsidRPr="00295A92">
        <w:rPr>
          <w:lang w:val="en-US"/>
        </w:rPr>
        <w:lastRenderedPageBreak/>
        <w:t>• template&lt;class T &gt;</w:t>
      </w:r>
    </w:p>
    <w:p w14:paraId="3E214E46" w14:textId="77777777" w:rsidR="006619FC" w:rsidRDefault="00295A92" w:rsidP="006619FC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void pro::</w:t>
      </w:r>
      <w:r w:rsidRPr="00021AA5">
        <w:rPr>
          <w:b/>
          <w:bCs/>
          <w:lang w:val="en-US"/>
        </w:rPr>
        <w:t>zapisz_ciag_2d_do_pliku</w:t>
      </w:r>
      <w:r w:rsidRPr="00295A92">
        <w:rPr>
          <w:lang w:val="en-US"/>
        </w:rPr>
        <w:t xml:space="preserve"> (const char </w:t>
      </w:r>
      <w:r w:rsidRPr="00295A92">
        <w:rPr>
          <w:rFonts w:ascii="Cambria Math" w:hAnsi="Cambria Math" w:cs="Cambria Math"/>
          <w:lang w:val="en-US"/>
        </w:rPr>
        <w:t>∗</w:t>
      </w:r>
      <w:proofErr w:type="spellStart"/>
      <w:r w:rsidRPr="00295A92">
        <w:rPr>
          <w:lang w:val="en-US"/>
        </w:rPr>
        <w:t>nazwa_pliku</w:t>
      </w:r>
      <w:proofErr w:type="spellEnd"/>
      <w:r w:rsidRPr="00295A92">
        <w:rPr>
          <w:lang w:val="en-US"/>
        </w:rPr>
        <w:t xml:space="preserve">, </w:t>
      </w:r>
    </w:p>
    <w:p w14:paraId="0E0BFC55" w14:textId="77777777" w:rsidR="006619FC" w:rsidRDefault="00295A92" w:rsidP="006619FC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>const std::vector&lt; std::vector&lt; T &gt; &gt;</w:t>
      </w:r>
      <w:r w:rsidR="006619FC">
        <w:rPr>
          <w:lang w:val="en-US"/>
        </w:rPr>
        <w:t xml:space="preserve"> </w:t>
      </w:r>
      <w:r w:rsidRPr="00295A92">
        <w:rPr>
          <w:lang w:val="en-US"/>
        </w:rPr>
        <w:t xml:space="preserve">&amp;data, </w:t>
      </w:r>
    </w:p>
    <w:p w14:paraId="1CCC337C" w14:textId="77777777" w:rsidR="006619FC" w:rsidRDefault="00295A92" w:rsidP="006619FC">
      <w:pPr>
        <w:pStyle w:val="Danatekstowatabeli"/>
        <w:ind w:firstLine="709"/>
        <w:rPr>
          <w:lang w:val="en-US"/>
        </w:rPr>
      </w:pPr>
      <w:r w:rsidRPr="00295A92">
        <w:rPr>
          <w:lang w:val="en-US"/>
        </w:rPr>
        <w:t xml:space="preserve">char </w:t>
      </w:r>
      <w:proofErr w:type="spellStart"/>
      <w:r w:rsidRPr="00295A92">
        <w:rPr>
          <w:lang w:val="en-US"/>
        </w:rPr>
        <w:t>delimiter_val</w:t>
      </w:r>
      <w:proofErr w:type="spellEnd"/>
      <w:r w:rsidRPr="00295A92">
        <w:rPr>
          <w:lang w:val="en-US"/>
        </w:rPr>
        <w:t xml:space="preserve">=PRO_FILE_VALUE_DELIMITER, </w:t>
      </w:r>
    </w:p>
    <w:p w14:paraId="7001FFAB" w14:textId="2CA88DE6" w:rsidR="00295A92" w:rsidRDefault="00295A92" w:rsidP="000E33A5">
      <w:pPr>
        <w:pStyle w:val="Danatekstowatabeli"/>
        <w:tabs>
          <w:tab w:val="left" w:pos="7200"/>
        </w:tabs>
        <w:ind w:firstLine="709"/>
        <w:rPr>
          <w:lang w:val="en-US"/>
        </w:rPr>
      </w:pPr>
      <w:r w:rsidRPr="00295A92">
        <w:rPr>
          <w:lang w:val="en-US"/>
        </w:rPr>
        <w:t xml:space="preserve">char </w:t>
      </w:r>
      <w:proofErr w:type="spellStart"/>
      <w:r w:rsidRPr="00295A92">
        <w:rPr>
          <w:lang w:val="en-US"/>
        </w:rPr>
        <w:t>delimiter_array</w:t>
      </w:r>
      <w:proofErr w:type="spellEnd"/>
      <w:r w:rsidRPr="00295A92">
        <w:rPr>
          <w:lang w:val="en-US"/>
        </w:rPr>
        <w:t>=PRO_FILE_ARRAY</w:t>
      </w:r>
      <w:r w:rsidR="006619FC">
        <w:rPr>
          <w:lang w:val="en-US"/>
        </w:rPr>
        <w:t>_</w:t>
      </w:r>
      <w:r w:rsidRPr="000E33A5">
        <w:rPr>
          <w:lang w:val="en-US"/>
        </w:rPr>
        <w:t>DELIMITER)</w:t>
      </w:r>
      <w:r w:rsidR="000E33A5">
        <w:rPr>
          <w:lang w:val="en-US"/>
        </w:rPr>
        <w:tab/>
      </w:r>
    </w:p>
    <w:p w14:paraId="59587F9A" w14:textId="77777777" w:rsidR="000E33A5" w:rsidRPr="006619FC" w:rsidRDefault="000E33A5" w:rsidP="000E33A5">
      <w:pPr>
        <w:pStyle w:val="Danatekstowatabeli"/>
        <w:tabs>
          <w:tab w:val="left" w:pos="7200"/>
        </w:tabs>
        <w:ind w:firstLine="709"/>
        <w:rPr>
          <w:lang w:val="en-US"/>
        </w:rPr>
      </w:pPr>
    </w:p>
    <w:p w14:paraId="131D2C85" w14:textId="3DE68707" w:rsidR="00295A92" w:rsidRDefault="00295A92" w:rsidP="00D35D6D">
      <w:pPr>
        <w:pStyle w:val="Tekstakapitu"/>
      </w:pPr>
      <w:r>
        <w:t>Zapisuje tablic</w:t>
      </w:r>
      <w:r w:rsidR="00E651AD">
        <w:t>ę</w:t>
      </w:r>
      <w:r>
        <w:t xml:space="preserve"> dwuwymiarow</w:t>
      </w:r>
      <w:r w:rsidR="00EA4F89">
        <w:t>ą</w:t>
      </w:r>
      <w:r>
        <w:t xml:space="preserve"> do pliku wyj</w:t>
      </w:r>
      <w:r w:rsidR="00D35D6D">
        <w:t>ś</w:t>
      </w:r>
      <w:r>
        <w:t>ciowego</w:t>
      </w:r>
    </w:p>
    <w:p w14:paraId="05D911BC" w14:textId="77777777" w:rsidR="00221D2B" w:rsidRDefault="00221D2B" w:rsidP="004B068E">
      <w:pPr>
        <w:pStyle w:val="Podtytu"/>
        <w:ind w:left="709"/>
      </w:pPr>
      <w:r>
        <w:t>Parametry Szablonu</w:t>
      </w:r>
    </w:p>
    <w:p w14:paraId="738A1875" w14:textId="52E17B68" w:rsidR="00221D2B" w:rsidRDefault="00221D2B" w:rsidP="004B068E">
      <w:pPr>
        <w:pStyle w:val="Tekstakapitu"/>
        <w:ind w:left="709"/>
      </w:pPr>
      <w:r>
        <w:t xml:space="preserve">T </w:t>
      </w:r>
      <w:r w:rsidR="00A5075E">
        <w:t xml:space="preserve">- </w:t>
      </w:r>
      <w:r>
        <w:t>Rodzaj danych przechowywanych w tablicy</w:t>
      </w:r>
    </w:p>
    <w:p w14:paraId="13D9456E" w14:textId="77777777" w:rsidR="00221D2B" w:rsidRDefault="00221D2B" w:rsidP="004B068E">
      <w:pPr>
        <w:pStyle w:val="Podtytu"/>
        <w:ind w:left="709"/>
      </w:pPr>
      <w:r>
        <w:t>Parametry</w:t>
      </w:r>
    </w:p>
    <w:p w14:paraId="1149496E" w14:textId="30BB218E" w:rsidR="00221D2B" w:rsidRDefault="00221D2B" w:rsidP="004B068E">
      <w:pPr>
        <w:pStyle w:val="Tekstakapitu"/>
        <w:ind w:left="709"/>
      </w:pPr>
      <w:proofErr w:type="spellStart"/>
      <w:r>
        <w:t>nazwa_pliku</w:t>
      </w:r>
      <w:proofErr w:type="spellEnd"/>
      <w:r>
        <w:t xml:space="preserve"> </w:t>
      </w:r>
      <w:r w:rsidR="00C9737D">
        <w:t xml:space="preserve">- </w:t>
      </w:r>
      <w:r w:rsidR="004B068E">
        <w:t>Ś</w:t>
      </w:r>
      <w:r w:rsidR="00C9737D">
        <w:t>cieżka</w:t>
      </w:r>
      <w:r>
        <w:t xml:space="preserve"> do pliku</w:t>
      </w:r>
    </w:p>
    <w:p w14:paraId="4392CAD7" w14:textId="05825C53" w:rsidR="00221D2B" w:rsidRDefault="00221D2B" w:rsidP="004B068E">
      <w:pPr>
        <w:pStyle w:val="Tekstakapitu"/>
        <w:ind w:left="709"/>
      </w:pPr>
      <w:r>
        <w:t xml:space="preserve">data </w:t>
      </w:r>
      <w:r w:rsidR="00C9737D">
        <w:t xml:space="preserve">- </w:t>
      </w:r>
      <w:r>
        <w:t>Tablica do zapisania</w:t>
      </w:r>
    </w:p>
    <w:p w14:paraId="717C77B0" w14:textId="6FD33E7E" w:rsidR="00221D2B" w:rsidRDefault="00221D2B" w:rsidP="004B068E">
      <w:pPr>
        <w:pStyle w:val="Tekstakapitu"/>
        <w:ind w:left="709"/>
      </w:pPr>
      <w:proofErr w:type="spellStart"/>
      <w:r>
        <w:t>delimiter_val</w:t>
      </w:r>
      <w:proofErr w:type="spellEnd"/>
      <w:r>
        <w:t xml:space="preserve"> </w:t>
      </w:r>
      <w:r w:rsidR="00C9737D">
        <w:t xml:space="preserve">- </w:t>
      </w:r>
      <w:r>
        <w:t xml:space="preserve">Znak oddzielający </w:t>
      </w:r>
      <w:r w:rsidR="00C9737D">
        <w:t>wartości</w:t>
      </w:r>
      <w:r>
        <w:t xml:space="preserve"> wiersza w pliku</w:t>
      </w:r>
    </w:p>
    <w:p w14:paraId="4FD6E804" w14:textId="32526DC3" w:rsidR="00221D2B" w:rsidRDefault="00221D2B" w:rsidP="004B068E">
      <w:pPr>
        <w:pStyle w:val="Tekstakapitu"/>
        <w:ind w:left="709"/>
      </w:pPr>
      <w:proofErr w:type="spellStart"/>
      <w:r>
        <w:t>delimiter_array</w:t>
      </w:r>
      <w:proofErr w:type="spellEnd"/>
      <w:r>
        <w:t xml:space="preserve"> </w:t>
      </w:r>
      <w:r w:rsidR="00C9737D">
        <w:t xml:space="preserve">- </w:t>
      </w:r>
      <w:r>
        <w:t xml:space="preserve">Znak oddzielający </w:t>
      </w:r>
      <w:r w:rsidR="00C9737D">
        <w:t>wiersze</w:t>
      </w:r>
      <w:r>
        <w:t xml:space="preserve"> w pliku</w:t>
      </w:r>
      <w:r>
        <w:cr/>
      </w:r>
    </w:p>
    <w:p w14:paraId="499FE96D" w14:textId="77777777" w:rsidR="00765803" w:rsidRDefault="00765803">
      <w:pPr>
        <w:rPr>
          <w:rFonts w:eastAsiaTheme="majorEastAsia" w:cstheme="majorBidi"/>
          <w:b/>
        </w:rPr>
      </w:pPr>
      <w:r>
        <w:br w:type="page"/>
      </w:r>
    </w:p>
    <w:p w14:paraId="3F03A3D2" w14:textId="18532ADC" w:rsidR="00295A92" w:rsidRDefault="00D04849" w:rsidP="00D04849">
      <w:pPr>
        <w:pStyle w:val="Nagwek3"/>
      </w:pPr>
      <w:bookmarkStart w:id="10" w:name="_Toc125016105"/>
      <w:r>
        <w:lastRenderedPageBreak/>
        <w:t>Główne funkcje algorytmów</w:t>
      </w:r>
      <w:bookmarkEnd w:id="10"/>
    </w:p>
    <w:p w14:paraId="1E610FE7" w14:textId="0CABDA80" w:rsidR="00D04849" w:rsidRDefault="00D04849" w:rsidP="00295A92">
      <w:pPr>
        <w:pStyle w:val="Tekstakapitu"/>
        <w:ind w:firstLine="0"/>
      </w:pPr>
    </w:p>
    <w:p w14:paraId="3650D586" w14:textId="78F8B2BB" w:rsidR="00D04849" w:rsidRDefault="00D04849" w:rsidP="00765803">
      <w:pPr>
        <w:pStyle w:val="Danatekstowatabeli"/>
        <w:rPr>
          <w:lang w:val="en-US"/>
        </w:rPr>
      </w:pPr>
      <w:r w:rsidRPr="00295A92">
        <w:rPr>
          <w:lang w:val="en-US"/>
        </w:rPr>
        <w:t xml:space="preserve">• </w:t>
      </w:r>
      <w:r w:rsidRPr="00D04849">
        <w:rPr>
          <w:lang w:val="en-US"/>
        </w:rPr>
        <w:t xml:space="preserve">std::vector&lt;int&gt; </w:t>
      </w:r>
    </w:p>
    <w:p w14:paraId="4C6A4EC5" w14:textId="77777777" w:rsidR="00D04849" w:rsidRDefault="00D04849" w:rsidP="00765803">
      <w:pPr>
        <w:pStyle w:val="Danatekstowatabeli"/>
        <w:ind w:firstLine="709"/>
        <w:rPr>
          <w:lang w:val="en-US"/>
        </w:rPr>
      </w:pPr>
      <w:proofErr w:type="spellStart"/>
      <w:r w:rsidRPr="00D04849">
        <w:rPr>
          <w:b/>
          <w:bCs/>
          <w:lang w:val="en-US"/>
        </w:rPr>
        <w:t>znajdz_powtorzenia_a</w:t>
      </w:r>
      <w:proofErr w:type="spellEnd"/>
      <w:r w:rsidRPr="00D04849">
        <w:rPr>
          <w:lang w:val="en-US"/>
        </w:rPr>
        <w:t>(</w:t>
      </w:r>
    </w:p>
    <w:p w14:paraId="1C487F9B" w14:textId="24542DB5" w:rsidR="00D04849" w:rsidRDefault="00D04849" w:rsidP="00765803">
      <w:pPr>
        <w:pStyle w:val="Danatekstowatabeli"/>
        <w:ind w:firstLine="709"/>
        <w:rPr>
          <w:lang w:val="en-US"/>
        </w:rPr>
      </w:pPr>
      <w:r w:rsidRPr="00D04849">
        <w:rPr>
          <w:lang w:val="en-US"/>
        </w:rPr>
        <w:t>const</w:t>
      </w:r>
      <w:r>
        <w:rPr>
          <w:lang w:val="en-US"/>
        </w:rPr>
        <w:t xml:space="preserve"> </w:t>
      </w:r>
      <w:r w:rsidRPr="00D04849">
        <w:rPr>
          <w:lang w:val="en-US"/>
        </w:rPr>
        <w:t>std::vector&lt;std::vector&lt;int&gt;&gt;::</w:t>
      </w:r>
      <w:proofErr w:type="spellStart"/>
      <w:r w:rsidRPr="00D04849">
        <w:rPr>
          <w:lang w:val="en-US"/>
        </w:rPr>
        <w:t>const_iterator</w:t>
      </w:r>
      <w:proofErr w:type="spellEnd"/>
      <w:r w:rsidRPr="00D04849">
        <w:rPr>
          <w:lang w:val="en-US"/>
        </w:rPr>
        <w:t xml:space="preserve">&amp; </w:t>
      </w:r>
      <w:proofErr w:type="spellStart"/>
      <w:r w:rsidRPr="00D04849">
        <w:rPr>
          <w:lang w:val="en-US"/>
        </w:rPr>
        <w:t>data_first</w:t>
      </w:r>
      <w:proofErr w:type="spellEnd"/>
      <w:r w:rsidRPr="00D04849">
        <w:rPr>
          <w:lang w:val="en-US"/>
        </w:rPr>
        <w:t xml:space="preserve">, </w:t>
      </w:r>
    </w:p>
    <w:p w14:paraId="775E3912" w14:textId="31EE088A" w:rsidR="00D04849" w:rsidRDefault="00D04849" w:rsidP="00765803">
      <w:pPr>
        <w:pStyle w:val="Danatekstowatabeli"/>
        <w:ind w:firstLine="709"/>
        <w:rPr>
          <w:lang w:val="en-US"/>
        </w:rPr>
      </w:pPr>
      <w:r w:rsidRPr="00D04849">
        <w:rPr>
          <w:lang w:val="en-US"/>
        </w:rPr>
        <w:t>const</w:t>
      </w:r>
      <w:r>
        <w:rPr>
          <w:lang w:val="en-US"/>
        </w:rPr>
        <w:t xml:space="preserve"> </w:t>
      </w:r>
      <w:r w:rsidRPr="00D04849">
        <w:rPr>
          <w:lang w:val="en-US"/>
        </w:rPr>
        <w:t>std::vector&lt;std::vector&lt;int&gt;&gt;::</w:t>
      </w:r>
      <w:proofErr w:type="spellStart"/>
      <w:r w:rsidRPr="00D04849">
        <w:rPr>
          <w:lang w:val="en-US"/>
        </w:rPr>
        <w:t>const_iterator</w:t>
      </w:r>
      <w:proofErr w:type="spellEnd"/>
      <w:r w:rsidRPr="00D04849">
        <w:rPr>
          <w:lang w:val="en-US"/>
        </w:rPr>
        <w:t xml:space="preserve">&amp; </w:t>
      </w:r>
      <w:proofErr w:type="spellStart"/>
      <w:r w:rsidRPr="00D04849">
        <w:rPr>
          <w:lang w:val="en-US"/>
        </w:rPr>
        <w:t>data_last</w:t>
      </w:r>
      <w:proofErr w:type="spellEnd"/>
      <w:r w:rsidRPr="00D04849">
        <w:rPr>
          <w:lang w:val="en-US"/>
        </w:rPr>
        <w:t>);</w:t>
      </w:r>
    </w:p>
    <w:p w14:paraId="7F8F16E6" w14:textId="740D4E22" w:rsidR="00765803" w:rsidRDefault="00765803" w:rsidP="00765803">
      <w:pPr>
        <w:pStyle w:val="Danatekstowatabeli"/>
        <w:rPr>
          <w:lang w:val="en-US"/>
        </w:rPr>
      </w:pPr>
    </w:p>
    <w:p w14:paraId="3D7B6DCE" w14:textId="75D06B55" w:rsidR="00765803" w:rsidRDefault="00765803" w:rsidP="00765803">
      <w:pPr>
        <w:pStyle w:val="Tekstakapitu"/>
        <w:ind w:firstLine="0"/>
      </w:pPr>
      <w:r>
        <w:rPr>
          <w:lang w:val="en-US"/>
        </w:rPr>
        <w:tab/>
      </w:r>
      <w:r w:rsidRPr="00765803">
        <w:t>Funkcja implementująca realizację naiwną a</w:t>
      </w:r>
      <w:r>
        <w:t>lgorytmu</w:t>
      </w:r>
      <w:r w:rsidR="00D07EBD">
        <w:t xml:space="preserve"> z treści zadania</w:t>
      </w:r>
    </w:p>
    <w:p w14:paraId="3DE89C76" w14:textId="49ACA4C5" w:rsidR="004732BB" w:rsidRDefault="004732BB" w:rsidP="004732BB">
      <w:pPr>
        <w:pStyle w:val="Tekstakapitu"/>
        <w:ind w:left="709" w:firstLine="0"/>
      </w:pPr>
      <w:r>
        <w:t>Funkcja ta nie modyfikuje danych wejściowych przez co mogą one bezpiecznie zostać użyte po jej wywołaniu</w:t>
      </w:r>
    </w:p>
    <w:p w14:paraId="28CB18C2" w14:textId="77777777" w:rsidR="00765803" w:rsidRDefault="00765803" w:rsidP="00765803">
      <w:pPr>
        <w:pStyle w:val="Podtytu"/>
        <w:ind w:left="709"/>
      </w:pPr>
      <w:r>
        <w:t>Parametry</w:t>
      </w:r>
    </w:p>
    <w:p w14:paraId="279A01C7" w14:textId="658271D7" w:rsidR="00765803" w:rsidRDefault="00765803" w:rsidP="00765803">
      <w:pPr>
        <w:pStyle w:val="Tekstakapitu"/>
        <w:ind w:left="1418" w:firstLine="0"/>
      </w:pPr>
      <w:proofErr w:type="spellStart"/>
      <w:r w:rsidRPr="00765803">
        <w:t>data_first</w:t>
      </w:r>
      <w:proofErr w:type="spellEnd"/>
      <w:r>
        <w:t xml:space="preserve"> – Iterator wskazujący na początek zakresu zawierającego wiersze wejściowe</w:t>
      </w:r>
    </w:p>
    <w:p w14:paraId="67FE5525" w14:textId="49ECB11B" w:rsidR="00765803" w:rsidRDefault="00765803" w:rsidP="00765803">
      <w:pPr>
        <w:pStyle w:val="Tekstakapitu"/>
        <w:ind w:left="1418" w:firstLine="0"/>
      </w:pPr>
      <w:proofErr w:type="spellStart"/>
      <w:r w:rsidRPr="00765803">
        <w:t>data_</w:t>
      </w:r>
      <w:r>
        <w:t>last</w:t>
      </w:r>
      <w:proofErr w:type="spellEnd"/>
      <w:r>
        <w:t xml:space="preserve"> – Iterator wskazujący na koniec zakresu zawierającego wiersze wejściowe</w:t>
      </w:r>
    </w:p>
    <w:p w14:paraId="23156B99" w14:textId="77777777" w:rsidR="00765803" w:rsidRDefault="00765803" w:rsidP="00765803">
      <w:pPr>
        <w:pStyle w:val="Podtytu"/>
        <w:ind w:left="709"/>
      </w:pPr>
      <w:r>
        <w:t>Zwraca</w:t>
      </w:r>
    </w:p>
    <w:p w14:paraId="53A1A789" w14:textId="753E8C7E" w:rsidR="00765803" w:rsidRPr="00765803" w:rsidRDefault="00765803" w:rsidP="00FA3534">
      <w:pPr>
        <w:pStyle w:val="Tekstakapitu"/>
        <w:ind w:left="1418" w:firstLine="0"/>
      </w:pPr>
      <w:r>
        <w:t xml:space="preserve">Tablica </w:t>
      </w:r>
      <w:r w:rsidR="00D07EBD">
        <w:t>wartości występujących w każdym z wprowadzonych wierszy</w:t>
      </w:r>
    </w:p>
    <w:p w14:paraId="07A4DA0B" w14:textId="77777777" w:rsidR="00765803" w:rsidRPr="00765803" w:rsidRDefault="00765803" w:rsidP="00D04849">
      <w:pPr>
        <w:ind w:firstLine="709"/>
        <w:rPr>
          <w:color w:val="000000" w:themeColor="text1"/>
        </w:rPr>
      </w:pPr>
    </w:p>
    <w:p w14:paraId="4FF50A68" w14:textId="77777777" w:rsidR="00D07EBD" w:rsidRPr="00065955" w:rsidRDefault="00D07EBD" w:rsidP="00D07EBD">
      <w:pPr>
        <w:pStyle w:val="Danatekstowatabeli"/>
      </w:pPr>
      <w:r w:rsidRPr="00065955">
        <w:t xml:space="preserve">• </w:t>
      </w:r>
      <w:proofErr w:type="spellStart"/>
      <w:r w:rsidR="00D04849" w:rsidRPr="00065955">
        <w:t>std</w:t>
      </w:r>
      <w:proofErr w:type="spellEnd"/>
      <w:r w:rsidR="00D04849" w:rsidRPr="00065955">
        <w:t>::</w:t>
      </w:r>
      <w:proofErr w:type="spellStart"/>
      <w:r w:rsidR="00D04849" w:rsidRPr="00065955">
        <w:t>vector</w:t>
      </w:r>
      <w:proofErr w:type="spellEnd"/>
      <w:r w:rsidR="00D04849" w:rsidRPr="00065955">
        <w:t>&lt;</w:t>
      </w:r>
      <w:proofErr w:type="spellStart"/>
      <w:r w:rsidR="00D04849" w:rsidRPr="00065955">
        <w:t>int</w:t>
      </w:r>
      <w:proofErr w:type="spellEnd"/>
      <w:r w:rsidR="00D04849" w:rsidRPr="00065955">
        <w:t xml:space="preserve">&gt; </w:t>
      </w:r>
    </w:p>
    <w:p w14:paraId="51F37B5B" w14:textId="77777777" w:rsidR="00D07EBD" w:rsidRPr="00065955" w:rsidRDefault="00D04849" w:rsidP="00D07EBD">
      <w:pPr>
        <w:pStyle w:val="Danatekstowatabeli"/>
        <w:ind w:firstLine="709"/>
      </w:pPr>
      <w:proofErr w:type="spellStart"/>
      <w:r w:rsidRPr="00065955">
        <w:rPr>
          <w:b/>
          <w:bCs/>
        </w:rPr>
        <w:t>znajdz_powtorzenia_b</w:t>
      </w:r>
      <w:proofErr w:type="spellEnd"/>
      <w:r w:rsidRPr="00065955">
        <w:t>(</w:t>
      </w:r>
    </w:p>
    <w:p w14:paraId="437E2DB7" w14:textId="77777777" w:rsidR="00D07EBD" w:rsidRDefault="00D04849" w:rsidP="00D07EBD">
      <w:pPr>
        <w:pStyle w:val="Danatekstowatabeli"/>
        <w:ind w:firstLine="709"/>
        <w:rPr>
          <w:lang w:val="en-US"/>
        </w:rPr>
      </w:pPr>
      <w:r w:rsidRPr="00D04849">
        <w:rPr>
          <w:lang w:val="en-US"/>
        </w:rPr>
        <w:t>const std::vector&lt;std::vector&lt;int&gt;&gt;::</w:t>
      </w:r>
      <w:proofErr w:type="spellStart"/>
      <w:r w:rsidRPr="00D04849">
        <w:rPr>
          <w:lang w:val="en-US"/>
        </w:rPr>
        <w:t>const_iterator</w:t>
      </w:r>
      <w:proofErr w:type="spellEnd"/>
      <w:r w:rsidRPr="00D04849">
        <w:rPr>
          <w:lang w:val="en-US"/>
        </w:rPr>
        <w:t xml:space="preserve">&amp; </w:t>
      </w:r>
      <w:proofErr w:type="spellStart"/>
      <w:r w:rsidRPr="00D04849">
        <w:rPr>
          <w:lang w:val="en-US"/>
        </w:rPr>
        <w:t>data_first</w:t>
      </w:r>
      <w:proofErr w:type="spellEnd"/>
      <w:r w:rsidRPr="00D04849">
        <w:rPr>
          <w:lang w:val="en-US"/>
        </w:rPr>
        <w:t xml:space="preserve">, </w:t>
      </w:r>
    </w:p>
    <w:p w14:paraId="2AE30173" w14:textId="04D03B43" w:rsidR="00D07EBD" w:rsidRDefault="00D04849" w:rsidP="00D07EBD">
      <w:pPr>
        <w:pStyle w:val="Danatekstowatabeli"/>
        <w:ind w:firstLine="709"/>
        <w:rPr>
          <w:lang w:val="en-US"/>
        </w:rPr>
      </w:pPr>
      <w:r w:rsidRPr="00D04849">
        <w:rPr>
          <w:lang w:val="en-US"/>
        </w:rPr>
        <w:t>const std::vector&lt;std::vector&lt;int&gt;&gt;::</w:t>
      </w:r>
      <w:proofErr w:type="spellStart"/>
      <w:r w:rsidRPr="00D04849">
        <w:rPr>
          <w:lang w:val="en-US"/>
        </w:rPr>
        <w:t>const_iterator</w:t>
      </w:r>
      <w:proofErr w:type="spellEnd"/>
      <w:r w:rsidRPr="00D04849">
        <w:rPr>
          <w:lang w:val="en-US"/>
        </w:rPr>
        <w:t xml:space="preserve">&amp; </w:t>
      </w:r>
      <w:proofErr w:type="spellStart"/>
      <w:r w:rsidRPr="00D04849">
        <w:rPr>
          <w:lang w:val="en-US"/>
        </w:rPr>
        <w:t>data_last</w:t>
      </w:r>
      <w:proofErr w:type="spellEnd"/>
      <w:r w:rsidRPr="00D04849">
        <w:rPr>
          <w:lang w:val="en-US"/>
        </w:rPr>
        <w:t>);</w:t>
      </w:r>
    </w:p>
    <w:p w14:paraId="61BB6C78" w14:textId="77777777" w:rsidR="00D07EBD" w:rsidRDefault="00D07EBD" w:rsidP="00D07EBD">
      <w:pPr>
        <w:pStyle w:val="Danatekstowatabeli"/>
        <w:rPr>
          <w:lang w:val="en-US"/>
        </w:rPr>
      </w:pPr>
    </w:p>
    <w:p w14:paraId="6E3D33AC" w14:textId="1FEBC57E" w:rsidR="00D07EBD" w:rsidRDefault="00D07EBD" w:rsidP="00D07EBD">
      <w:pPr>
        <w:pStyle w:val="Tekstakapitu"/>
        <w:ind w:firstLine="0"/>
      </w:pPr>
      <w:r>
        <w:rPr>
          <w:lang w:val="en-US"/>
        </w:rPr>
        <w:tab/>
      </w:r>
      <w:r w:rsidRPr="00765803">
        <w:t xml:space="preserve">Funkcja implementująca realizację </w:t>
      </w:r>
      <w:r>
        <w:t>sprytniejszą</w:t>
      </w:r>
      <w:r w:rsidRPr="00765803">
        <w:t xml:space="preserve"> a</w:t>
      </w:r>
      <w:r>
        <w:t>lgorytmu z treści zadania</w:t>
      </w:r>
    </w:p>
    <w:p w14:paraId="3304268D" w14:textId="3F51BD4F" w:rsidR="004732BB" w:rsidRDefault="004732BB" w:rsidP="00FA3534">
      <w:pPr>
        <w:pStyle w:val="Tekstakapitu"/>
        <w:ind w:left="709" w:firstLine="0"/>
      </w:pPr>
      <w:r>
        <w:t>Funkcja ta nie modyfikuje danych wejściowych przez co mogą one bezpiecznie zostać użyte po jej wywołaniu</w:t>
      </w:r>
    </w:p>
    <w:p w14:paraId="3CF445E5" w14:textId="77777777" w:rsidR="00D07EBD" w:rsidRDefault="00D07EBD" w:rsidP="00D07EBD">
      <w:pPr>
        <w:pStyle w:val="Podtytu"/>
        <w:ind w:left="709"/>
      </w:pPr>
      <w:r>
        <w:t>Parametry</w:t>
      </w:r>
    </w:p>
    <w:p w14:paraId="022A3823" w14:textId="77777777" w:rsidR="00D07EBD" w:rsidRDefault="00D07EBD" w:rsidP="00D07EBD">
      <w:pPr>
        <w:pStyle w:val="Tekstakapitu"/>
        <w:ind w:left="1418" w:firstLine="0"/>
      </w:pPr>
      <w:proofErr w:type="spellStart"/>
      <w:r w:rsidRPr="00765803">
        <w:t>data_first</w:t>
      </w:r>
      <w:proofErr w:type="spellEnd"/>
      <w:r>
        <w:t xml:space="preserve"> – Iterator wskazujący na początek zakresu zawierającego wiersze wejściowe</w:t>
      </w:r>
    </w:p>
    <w:p w14:paraId="28B8574E" w14:textId="77777777" w:rsidR="00D07EBD" w:rsidRDefault="00D07EBD" w:rsidP="00D07EBD">
      <w:pPr>
        <w:pStyle w:val="Tekstakapitu"/>
        <w:ind w:left="1418" w:firstLine="0"/>
      </w:pPr>
      <w:proofErr w:type="spellStart"/>
      <w:r w:rsidRPr="00765803">
        <w:t>data_</w:t>
      </w:r>
      <w:r>
        <w:t>last</w:t>
      </w:r>
      <w:proofErr w:type="spellEnd"/>
      <w:r>
        <w:t xml:space="preserve"> – Iterator wskazujący na koniec zakresu zawierającego wiersze wejściowe</w:t>
      </w:r>
    </w:p>
    <w:p w14:paraId="42FA14D8" w14:textId="77777777" w:rsidR="00D07EBD" w:rsidRDefault="00D07EBD" w:rsidP="00D07EBD">
      <w:pPr>
        <w:pStyle w:val="Podtytu"/>
        <w:ind w:left="709"/>
      </w:pPr>
      <w:r>
        <w:t>Zwraca</w:t>
      </w:r>
    </w:p>
    <w:p w14:paraId="0EFE7438" w14:textId="77777777" w:rsidR="00D07EBD" w:rsidRDefault="00D07EBD" w:rsidP="00D07EBD">
      <w:pPr>
        <w:pStyle w:val="Tekstakapitu"/>
        <w:ind w:left="1418" w:firstLine="0"/>
      </w:pPr>
      <w:r>
        <w:t>Tablica wartości występujących w każdym z wprowadzonych wierszy</w:t>
      </w:r>
    </w:p>
    <w:p w14:paraId="36AF5788" w14:textId="77777777" w:rsidR="00FA3534" w:rsidRDefault="00FA3534">
      <w:r>
        <w:br w:type="page"/>
      </w:r>
    </w:p>
    <w:p w14:paraId="6DE20083" w14:textId="66070749" w:rsidR="00D04849" w:rsidRPr="00FA3534" w:rsidRDefault="00251845" w:rsidP="002F32DB">
      <w:pPr>
        <w:pStyle w:val="Nagwek1"/>
      </w:pPr>
      <w:bookmarkStart w:id="11" w:name="_Toc125016106"/>
      <w:r>
        <w:lastRenderedPageBreak/>
        <w:t xml:space="preserve">Opis działania </w:t>
      </w:r>
      <w:r w:rsidR="00AE32B8">
        <w:t>algorytmu naiwnego</w:t>
      </w:r>
      <w:bookmarkEnd w:id="11"/>
    </w:p>
    <w:p w14:paraId="4D70DDCD" w14:textId="025A5503" w:rsidR="00093350" w:rsidRDefault="00D04849" w:rsidP="00FA3534">
      <w:pPr>
        <w:pStyle w:val="Tekstakapitu"/>
      </w:pPr>
      <w:r>
        <w:t xml:space="preserve">Jako algorytm naiwny w podanym zadaniu wykorzystane zostało </w:t>
      </w:r>
      <w:r w:rsidR="00FA3534">
        <w:t>skopiowanie elementów pierwszego wiersza do nowej tablicy</w:t>
      </w:r>
      <w:r w:rsidR="007839D2">
        <w:t xml:space="preserve"> powtórzeń</w:t>
      </w:r>
      <w:r w:rsidR="00FA3534">
        <w:t xml:space="preserve"> a następnie w trakcie iteracji przez wszystkie pozostałe wiersze zmniejszanie jej zawartości o elementy nie występujące w danym wierszu</w:t>
      </w:r>
      <w:r w:rsidR="007839D2">
        <w:t xml:space="preserve"> do momentu uzyskania pustej tablicy powtórzeń lub zakończenia iteracji.</w:t>
      </w:r>
    </w:p>
    <w:p w14:paraId="02EA2F19" w14:textId="6598A96F" w:rsidR="000A7AD3" w:rsidRDefault="000A7AD3" w:rsidP="000A7AD3">
      <w:pPr>
        <w:pStyle w:val="Tekstakapitu"/>
      </w:pPr>
      <w:r>
        <w:t>W celu uniknięcia wielokrotnego przepisywania elementów z tablicy powtórzeń, każdy znaleziony element zastąpiony zostaje pustym znacznikiem, którego wartość jest mniejsza niż najmniejszy element w pierwszym wierszu</w:t>
      </w:r>
      <w:r w:rsidR="00836F33">
        <w:t xml:space="preserve"> a każdy element występujący w iterowanej tablicy, który jest równy wartością znacznikowi, jest pomijany</w:t>
      </w:r>
      <w:r>
        <w:t>.</w:t>
      </w:r>
    </w:p>
    <w:p w14:paraId="6B221EF2" w14:textId="41078125" w:rsidR="007839D2" w:rsidRDefault="007839D2" w:rsidP="00FA3534">
      <w:pPr>
        <w:pStyle w:val="Tekstakapitu"/>
      </w:pPr>
      <w:r>
        <w:t>Wynikiem działania tego algorytmu jest tablica zawierająca wszystkie elementy powtarzające się w każdym wierszu.</w:t>
      </w:r>
    </w:p>
    <w:p w14:paraId="2BC8ACD6" w14:textId="552E2DCE" w:rsidR="002F32DB" w:rsidRDefault="002F32DB" w:rsidP="002F32DB">
      <w:pPr>
        <w:pStyle w:val="Nagwek2"/>
      </w:pPr>
      <w:bookmarkStart w:id="12" w:name="_Toc125016107"/>
      <w:r>
        <w:t>Pseudokod</w:t>
      </w:r>
      <w:bookmarkEnd w:id="12"/>
    </w:p>
    <w:p w14:paraId="6A4BDF82" w14:textId="68396C14" w:rsidR="002F32DB" w:rsidRDefault="002F32DB" w:rsidP="002F32DB">
      <w:pPr>
        <w:pStyle w:val="Nagwek3"/>
      </w:pPr>
      <w:bookmarkStart w:id="13" w:name="_Toc125016108"/>
      <w:r>
        <w:t>Pseudokod algorytmu wyszukiwania liniowego</w:t>
      </w:r>
      <w:bookmarkEnd w:id="13"/>
    </w:p>
    <w:p w14:paraId="7DF42AFB" w14:textId="7DFDDB3F" w:rsidR="002F32DB" w:rsidRDefault="002F32DB" w:rsidP="009A261C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002F88E" wp14:editId="4836FC3C">
                <wp:extent cx="5562600" cy="1404620"/>
                <wp:effectExtent l="0" t="0" r="19050" b="2413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CF767" w14:textId="41D7C77B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wejście:</w:t>
                            </w:r>
                          </w:p>
                          <w:p w14:paraId="3B0C0C93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tablica danych wejściowych</w:t>
                            </w:r>
                          </w:p>
                          <w:p w14:paraId="584B3B4B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wartość szukana</w:t>
                            </w:r>
                          </w:p>
                          <w:p w14:paraId="592E888E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6939A765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dane:</w:t>
                            </w:r>
                          </w:p>
                          <w:p w14:paraId="63D7B88A" w14:textId="4C0DC36B" w:rsidR="002F32DB" w:rsidRPr="00885329" w:rsidRDefault="002F32DB" w:rsidP="002F32DB">
                            <w:pPr>
                              <w:ind w:left="2124" w:hanging="2124"/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przechodzący przez wszystkie elementy tablicy data</w:t>
                            </w:r>
                          </w:p>
                          <w:p w14:paraId="65CF60B8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5FBE63D6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2608DF49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algorytm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3D6AC57E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42741AC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it &lt;- 0</w:t>
                            </w:r>
                          </w:p>
                          <w:p w14:paraId="310F4797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dopóki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data[it] !=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rozmiar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tablicy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data:</w:t>
                            </w:r>
                          </w:p>
                          <w:p w14:paraId="323A391C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jeżeli data[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] ==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EADA50F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 xml:space="preserve">zwróć wartość iteratora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</w:p>
                          <w:p w14:paraId="66A23200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4B86F1F1" w14:textId="108AEB35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zwróć wartość iteratora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</w:p>
                          <w:p w14:paraId="3C6E0980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2F88E" id="Pole tekstowe 2" o:spid="_x0000_s1027" type="#_x0000_t202" style="width:43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">
                <v:textbox style="mso-fit-shape-to-text:t">
                  <w:txbxContent>
                    <w:p w14:paraId="5FDCF767" w14:textId="41D7C77B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wejście:</w:t>
                      </w:r>
                    </w:p>
                    <w:p w14:paraId="3B0C0C93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data </w:t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tablica danych wejściowych</w:t>
                      </w:r>
                    </w:p>
                    <w:p w14:paraId="584B3B4B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wartość szukana</w:t>
                      </w:r>
                    </w:p>
                    <w:p w14:paraId="592E888E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6939A765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dane:</w:t>
                      </w:r>
                    </w:p>
                    <w:p w14:paraId="63D7B88A" w14:textId="4C0DC36B" w:rsidR="002F32DB" w:rsidRPr="00885329" w:rsidRDefault="002F32DB" w:rsidP="002F32DB">
                      <w:pPr>
                        <w:ind w:left="2124" w:hanging="2124"/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przechodzący przez wszystkie elementy tablicy data</w:t>
                      </w:r>
                    </w:p>
                    <w:p w14:paraId="65CF60B8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5FBE63D6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2608DF49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algorytm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3D6AC57E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</w:p>
                    <w:p w14:paraId="442741AC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it &lt;- 0</w:t>
                      </w:r>
                    </w:p>
                    <w:p w14:paraId="310F4797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dopóki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data[it] !=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rozmiar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tablicy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data:</w:t>
                      </w:r>
                    </w:p>
                    <w:p w14:paraId="323A391C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jeżeli data[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] ==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:</w:t>
                      </w:r>
                    </w:p>
                    <w:p w14:paraId="7EADA50F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 xml:space="preserve">zwróć wartość iteratora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</w:p>
                    <w:p w14:paraId="66A23200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4B86F1F1" w14:textId="108AEB35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zwróć wartość iteratora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</w:p>
                    <w:p w14:paraId="3C6E0980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D0ED5C" w14:textId="776A949B" w:rsidR="002F32DB" w:rsidRDefault="002F32DB" w:rsidP="002F32DB">
      <w:pPr>
        <w:pStyle w:val="Nagwek3"/>
      </w:pPr>
      <w:bookmarkStart w:id="14" w:name="_Toc125016109"/>
      <w:r>
        <w:lastRenderedPageBreak/>
        <w:t>Pseudokod realizacji naiwnej algorytmu</w:t>
      </w:r>
      <w:bookmarkEnd w:id="14"/>
    </w:p>
    <w:p w14:paraId="4ED3F0A6" w14:textId="0D8744EE" w:rsidR="002F32DB" w:rsidRDefault="002F32DB" w:rsidP="009A261C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96C1A2E" wp14:editId="3E6386CB">
                <wp:extent cx="5151120" cy="7421880"/>
                <wp:effectExtent l="0" t="0" r="11430" b="26670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120" cy="742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8C7E" w14:textId="734747DA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wejście:</w:t>
                            </w:r>
                          </w:p>
                          <w:p w14:paraId="109C7222" w14:textId="77777777" w:rsidR="00992033" w:rsidRPr="00885329" w:rsidRDefault="00992033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1EE720EE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tablica dwuwymiarowa</w:t>
                            </w:r>
                          </w:p>
                          <w:p w14:paraId="23E6FBB1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2E180D9C" w14:textId="0EFA7CC2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dane:</w:t>
                            </w:r>
                          </w:p>
                          <w:p w14:paraId="3A90D1F4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497BB597" w14:textId="77777777" w:rsidR="002F32DB" w:rsidRPr="00885329" w:rsidRDefault="002F32DB" w:rsidP="002F32DB">
                            <w:pPr>
                              <w:ind w:left="2124" w:hanging="2124"/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 xml:space="preserve">- tablica przechowująca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z wszystkich iteracji</w:t>
                            </w:r>
                          </w:p>
                          <w:p w14:paraId="29F24B48" w14:textId="00352026" w:rsidR="002F32DB" w:rsidRPr="00885329" w:rsidRDefault="002F32DB" w:rsidP="002F32DB">
                            <w:pPr>
                              <w:ind w:left="2124" w:hanging="2124"/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bufor</w:t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tablica przechowująca powtórzenia z aktualnej iteracji</w:t>
                            </w:r>
                          </w:p>
                          <w:p w14:paraId="4F3ED26F" w14:textId="77777777" w:rsidR="002F32DB" w:rsidRPr="00885329" w:rsidRDefault="002F32DB" w:rsidP="002F32DB">
                            <w:pPr>
                              <w:ind w:left="2124" w:hanging="2124"/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empty_marker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liczba oznaczająca wartość usuniętą z tablicy</w:t>
                            </w:r>
                          </w:p>
                          <w:p w14:paraId="381BDEE4" w14:textId="111EFC24" w:rsidR="002F32DB" w:rsidRPr="00885329" w:rsidRDefault="002F32DB" w:rsidP="002F32DB">
                            <w:pPr>
                              <w:ind w:left="2124" w:hanging="2124"/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arr_i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przechodzący przez podciągi tablicy data</w:t>
                            </w:r>
                          </w:p>
                          <w:p w14:paraId="2042A041" w14:textId="6CBBBC9B" w:rsidR="002F32DB" w:rsidRPr="00885329" w:rsidRDefault="002F32DB" w:rsidP="002F32DB">
                            <w:pPr>
                              <w:ind w:left="2124" w:hanging="2124"/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el</w:t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przechodzący przez elementy podciągu pod indeksem data</w:t>
                            </w:r>
                          </w:p>
                          <w:p w14:paraId="370AA5C5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pomocniczy</w:t>
                            </w:r>
                          </w:p>
                          <w:p w14:paraId="2E864D56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71519CC1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algorytm:</w:t>
                            </w:r>
                          </w:p>
                          <w:p w14:paraId="62F78103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4C1D3551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jeżeli rozmiar data == 0 albo rozmiar data[0] == 0:</w:t>
                            </w:r>
                          </w:p>
                          <w:p w14:paraId="17934D7A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zwróć pustą tablicę</w:t>
                            </w:r>
                          </w:p>
                          <w:p w14:paraId="09100E20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47FA9C12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data[0]</w:t>
                            </w:r>
                          </w:p>
                          <w:p w14:paraId="74422C16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&lt;- 0</w:t>
                            </w:r>
                          </w:p>
                          <w:p w14:paraId="29A2481F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empty_marker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[0]</w:t>
                            </w:r>
                          </w:p>
                          <w:p w14:paraId="51B5981D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3E997BFC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dopóki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 od rozmiaru tablicy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1363828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 xml:space="preserve">jeżeli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] &lt;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empty_marker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815268E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empty_marker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&lt;-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powtorzenia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[it]</w:t>
                            </w:r>
                          </w:p>
                          <w:p w14:paraId="1E74EF21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  <w:t>it &lt;- it + 1</w:t>
                            </w:r>
                          </w:p>
                          <w:p w14:paraId="07067ACA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empty_marker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&lt;-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empty_marker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- 1</w:t>
                            </w:r>
                          </w:p>
                          <w:p w14:paraId="1EA15AE5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28CFEB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arr_i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&lt;- 1</w:t>
                            </w:r>
                          </w:p>
                          <w:p w14:paraId="4BBD4436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dopóki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arr_i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!= długość tablicy data:</w:t>
                            </w:r>
                          </w:p>
                          <w:p w14:paraId="36EE9D4A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el &lt;- 0</w:t>
                            </w:r>
                          </w:p>
                          <w:p w14:paraId="7B14F945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dopóki el != długość tablicy data[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arr_i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]:</w:t>
                            </w:r>
                          </w:p>
                          <w:p w14:paraId="6EABC0A7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wyszukiwanie_liniowe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, data[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arr_i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][el])</w:t>
                            </w:r>
                          </w:p>
                          <w:p w14:paraId="4E0AB8C9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 xml:space="preserve">jeżeli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!= długość tablicy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C5FC313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bufor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&lt;-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bufor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, data[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arr_i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50CB7164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powtorzenia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[it] =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empty_marker</w:t>
                            </w:r>
                            <w:proofErr w:type="spellEnd"/>
                          </w:p>
                          <w:p w14:paraId="27C9D9BA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&lt;-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+ 1</w:t>
                            </w:r>
                          </w:p>
                          <w:p w14:paraId="05B28A98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jeżeli długość tablicy bufor == 0:</w:t>
                            </w:r>
                          </w:p>
                          <w:p w14:paraId="2D7B8A6A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zwróć pustą tablicę</w:t>
                            </w:r>
                          </w:p>
                          <w:p w14:paraId="7779C9E3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bufor</w:t>
                            </w:r>
                          </w:p>
                          <w:p w14:paraId="16431150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bufor &lt;- []</w:t>
                            </w:r>
                          </w:p>
                          <w:p w14:paraId="25FBE9AE" w14:textId="77777777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arr_i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arr_i</w:t>
                            </w:r>
                            <w:proofErr w:type="spellEnd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2084698A" w14:textId="02EDAE60" w:rsidR="002F32DB" w:rsidRPr="00885329" w:rsidRDefault="002F32DB" w:rsidP="002F32DB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zwróć tablicę </w:t>
                            </w:r>
                            <w:proofErr w:type="spellStart"/>
                            <w:r w:rsidRPr="00885329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6C1A2E" id="_x0000_s1028" type="#_x0000_t202" style="width:405.6pt;height:58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">
                <v:textbox>
                  <w:txbxContent>
                    <w:p w14:paraId="12098C7E" w14:textId="734747DA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wejście:</w:t>
                      </w:r>
                    </w:p>
                    <w:p w14:paraId="109C7222" w14:textId="77777777" w:rsidR="00992033" w:rsidRPr="00885329" w:rsidRDefault="00992033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1EE720EE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data </w:t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tablica dwuwymiarowa</w:t>
                      </w:r>
                    </w:p>
                    <w:p w14:paraId="23E6FBB1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2E180D9C" w14:textId="0EFA7CC2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dane:</w:t>
                      </w:r>
                    </w:p>
                    <w:p w14:paraId="3A90D1F4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497BB597" w14:textId="77777777" w:rsidR="002F32DB" w:rsidRPr="00885329" w:rsidRDefault="002F32DB" w:rsidP="002F32DB">
                      <w:pPr>
                        <w:ind w:left="2124" w:hanging="2124"/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</w:t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 xml:space="preserve">- tablica przechowująca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z wszystkich iteracji</w:t>
                      </w:r>
                    </w:p>
                    <w:p w14:paraId="29F24B48" w14:textId="00352026" w:rsidR="002F32DB" w:rsidRPr="00885329" w:rsidRDefault="002F32DB" w:rsidP="002F32DB">
                      <w:pPr>
                        <w:ind w:left="2124" w:hanging="2124"/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bufor</w:t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tablica przechowująca powtórzenia z aktualnej iteracji</w:t>
                      </w:r>
                    </w:p>
                    <w:p w14:paraId="4F3ED26F" w14:textId="77777777" w:rsidR="002F32DB" w:rsidRPr="00885329" w:rsidRDefault="002F32DB" w:rsidP="002F32DB">
                      <w:pPr>
                        <w:ind w:left="2124" w:hanging="2124"/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empty_marker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liczba oznaczająca wartość usuniętą z tablicy</w:t>
                      </w:r>
                    </w:p>
                    <w:p w14:paraId="381BDEE4" w14:textId="111EFC24" w:rsidR="002F32DB" w:rsidRPr="00885329" w:rsidRDefault="002F32DB" w:rsidP="002F32DB">
                      <w:pPr>
                        <w:ind w:left="2124" w:hanging="2124"/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arr_i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przechodzący przez podciągi tablicy data</w:t>
                      </w:r>
                    </w:p>
                    <w:p w14:paraId="2042A041" w14:textId="6CBBBC9B" w:rsidR="002F32DB" w:rsidRPr="00885329" w:rsidRDefault="002F32DB" w:rsidP="002F32DB">
                      <w:pPr>
                        <w:ind w:left="2124" w:hanging="2124"/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el</w:t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przechodzący przez elementy podciągu pod indeksem data</w:t>
                      </w:r>
                    </w:p>
                    <w:p w14:paraId="370AA5C5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pomocniczy</w:t>
                      </w:r>
                    </w:p>
                    <w:p w14:paraId="2E864D56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71519CC1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algorytm:</w:t>
                      </w:r>
                    </w:p>
                    <w:p w14:paraId="62F78103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4C1D3551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jeżeli rozmiar data == 0 albo rozmiar data[0] == 0:</w:t>
                      </w:r>
                    </w:p>
                    <w:p w14:paraId="17934D7A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zwróć pustą tablicę</w:t>
                      </w:r>
                    </w:p>
                    <w:p w14:paraId="09100E20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47FA9C12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data[0]</w:t>
                      </w:r>
                    </w:p>
                    <w:p w14:paraId="74422C16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&lt;- 0</w:t>
                      </w:r>
                    </w:p>
                    <w:p w14:paraId="29A2481F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empty_marker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[0]</w:t>
                      </w:r>
                    </w:p>
                    <w:p w14:paraId="51B5981D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3E997BFC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dopóki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 od rozmiaru tablicy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:</w:t>
                      </w:r>
                    </w:p>
                    <w:p w14:paraId="21363828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 xml:space="preserve">jeżeli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] &lt;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empty_marker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:</w:t>
                      </w:r>
                    </w:p>
                    <w:p w14:paraId="3815268E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empty_marker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&lt;-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powtorzenia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[it]</w:t>
                      </w:r>
                    </w:p>
                    <w:p w14:paraId="1E74EF21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  <w:t>it &lt;- it + 1</w:t>
                      </w:r>
                    </w:p>
                    <w:p w14:paraId="07067ACA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empty_marker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&lt;-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empty_marker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- 1</w:t>
                      </w:r>
                    </w:p>
                    <w:p w14:paraId="1EA15AE5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</w:p>
                    <w:p w14:paraId="2F28CFEB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arr_i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&lt;- 1</w:t>
                      </w:r>
                    </w:p>
                    <w:p w14:paraId="4BBD4436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dopóki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arr_i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!= długość tablicy data:</w:t>
                      </w:r>
                    </w:p>
                    <w:p w14:paraId="36EE9D4A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el &lt;- 0</w:t>
                      </w:r>
                    </w:p>
                    <w:p w14:paraId="7B14F945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dopóki el != długość tablicy data[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arr_i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]:</w:t>
                      </w:r>
                    </w:p>
                    <w:p w14:paraId="6EABC0A7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wyszukiwanie_liniowe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, data[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arr_i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][el])</w:t>
                      </w:r>
                    </w:p>
                    <w:p w14:paraId="4E0AB8C9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 xml:space="preserve">jeżeli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!= długość tablicy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:</w:t>
                      </w:r>
                    </w:p>
                    <w:p w14:paraId="0C5FC313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bufor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&lt;-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bufor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, data[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arr_i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el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50CB7164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powtorzenia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[it] =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empty_marker</w:t>
                      </w:r>
                      <w:proofErr w:type="spellEnd"/>
                    </w:p>
                    <w:p w14:paraId="27C9D9BA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el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&lt;-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el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+ 1</w:t>
                      </w:r>
                    </w:p>
                    <w:p w14:paraId="05B28A98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jeżeli długość tablicy bufor == 0:</w:t>
                      </w:r>
                    </w:p>
                    <w:p w14:paraId="2D7B8A6A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zwróć pustą tablicę</w:t>
                      </w:r>
                    </w:p>
                    <w:p w14:paraId="7779C9E3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bufor</w:t>
                      </w:r>
                    </w:p>
                    <w:p w14:paraId="16431150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bufor &lt;- []</w:t>
                      </w:r>
                    </w:p>
                    <w:p w14:paraId="25FBE9AE" w14:textId="77777777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arr_i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arr_i</w:t>
                      </w:r>
                      <w:proofErr w:type="spellEnd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2084698A" w14:textId="02EDAE60" w:rsidR="002F32DB" w:rsidRPr="00885329" w:rsidRDefault="002F32DB" w:rsidP="002F32DB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zwróć tablicę </w:t>
                      </w:r>
                      <w:proofErr w:type="spellStart"/>
                      <w:r w:rsidRPr="00885329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F0E52B2" w14:textId="551D4A5F" w:rsidR="002F32DB" w:rsidRDefault="00885329" w:rsidP="00885329">
      <w:pPr>
        <w:pStyle w:val="Nagwek2"/>
      </w:pPr>
      <w:bookmarkStart w:id="15" w:name="_Toc125016110"/>
      <w:r>
        <w:lastRenderedPageBreak/>
        <w:t>Schemat blokowy</w:t>
      </w:r>
      <w:bookmarkEnd w:id="15"/>
    </w:p>
    <w:p w14:paraId="7FEAE27C" w14:textId="5C9D645E" w:rsidR="00885329" w:rsidRDefault="00885329" w:rsidP="00885329">
      <w:pPr>
        <w:pStyle w:val="Nagwek3"/>
      </w:pPr>
      <w:bookmarkStart w:id="16" w:name="_Toc125016111"/>
      <w:r>
        <w:t>Schemat blokowy</w:t>
      </w:r>
      <w:r>
        <w:t xml:space="preserve"> algorytmu wyszukiwania liniowego</w:t>
      </w:r>
      <w:bookmarkEnd w:id="16"/>
    </w:p>
    <w:p w14:paraId="1D205214" w14:textId="4406360E" w:rsidR="00885329" w:rsidRDefault="00885329" w:rsidP="00885329">
      <w:pPr>
        <w:pStyle w:val="Tekstakapitu"/>
      </w:pPr>
      <w:r>
        <w:rPr>
          <w:noProof/>
        </w:rPr>
        <w:drawing>
          <wp:inline distT="0" distB="0" distL="0" distR="0" wp14:anchorId="7747A47D" wp14:editId="598D6D53">
            <wp:extent cx="4486275" cy="4150360"/>
            <wp:effectExtent l="0" t="0" r="9525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7E45" w14:textId="77777777" w:rsidR="00885329" w:rsidRPr="00885329" w:rsidRDefault="00885329" w:rsidP="00885329">
      <w:pPr>
        <w:pStyle w:val="Tekstakapitu"/>
      </w:pPr>
    </w:p>
    <w:p w14:paraId="0FABA11F" w14:textId="77777777" w:rsidR="00885329" w:rsidRDefault="00885329">
      <w:pPr>
        <w:rPr>
          <w:rFonts w:eastAsiaTheme="majorEastAsia" w:cstheme="majorBidi"/>
          <w:b/>
        </w:rPr>
      </w:pPr>
      <w:r>
        <w:br w:type="page"/>
      </w:r>
    </w:p>
    <w:p w14:paraId="5FBB0816" w14:textId="1A8F89F1" w:rsidR="00885329" w:rsidRDefault="00885329" w:rsidP="00885329">
      <w:pPr>
        <w:pStyle w:val="Nagwek3"/>
      </w:pPr>
      <w:bookmarkStart w:id="17" w:name="_Toc125016112"/>
      <w:r>
        <w:lastRenderedPageBreak/>
        <w:t>Schemat blokowy</w:t>
      </w:r>
      <w:r>
        <w:t xml:space="preserve"> realizacji naiwnej algorytmu</w:t>
      </w:r>
      <w:bookmarkEnd w:id="17"/>
    </w:p>
    <w:p w14:paraId="243EBB31" w14:textId="6F1E77DA" w:rsidR="00885329" w:rsidRPr="00885329" w:rsidRDefault="00885329" w:rsidP="00885329">
      <w:pPr>
        <w:pStyle w:val="Tekstakapitu"/>
      </w:pPr>
      <w:r>
        <w:rPr>
          <w:noProof/>
        </w:rPr>
        <w:drawing>
          <wp:inline distT="0" distB="0" distL="0" distR="0" wp14:anchorId="6B903DD1" wp14:editId="17A071B1">
            <wp:extent cx="5579110" cy="895858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895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49D3" w14:textId="4650C913" w:rsidR="00250E25" w:rsidRDefault="00250E25" w:rsidP="002F32DB">
      <w:pPr>
        <w:pStyle w:val="Nagwek2"/>
      </w:pPr>
      <w:bookmarkStart w:id="18" w:name="_Toc125016113"/>
      <w:r>
        <w:lastRenderedPageBreak/>
        <w:t>Złożoność obliczeniowa</w:t>
      </w:r>
      <w:bookmarkEnd w:id="18"/>
    </w:p>
    <w:p w14:paraId="26871BC8" w14:textId="1D9D926F" w:rsidR="002F32DB" w:rsidRDefault="00065955" w:rsidP="002F32DB">
      <w:pPr>
        <w:pStyle w:val="Tekstakapitu"/>
      </w:pPr>
      <w:r>
        <w:t>Złożoność obliczeniowa algorytmu szukania liniowego wynosi O(n)</w:t>
      </w:r>
      <w:r w:rsidR="002F32DB">
        <w:t xml:space="preserve"> </w:t>
      </w:r>
    </w:p>
    <w:p w14:paraId="19539C77" w14:textId="77777777" w:rsidR="00065955" w:rsidRPr="00065955" w:rsidRDefault="00065955" w:rsidP="00065955">
      <w:pPr>
        <w:pStyle w:val="Tekstakapitu"/>
      </w:pPr>
    </w:p>
    <w:p w14:paraId="57865BBE" w14:textId="77777777" w:rsidR="00885329" w:rsidRPr="00250E25" w:rsidRDefault="00885329" w:rsidP="00885329">
      <w:pPr>
        <w:pStyle w:val="Tekstakapitu"/>
      </w:pPr>
      <w:r>
        <w:t>Algorytm posiada najlepszą złożoność obliczeniową O(1) dla zbioru pustego lub w przypadku poprawnych danych wejściowych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dla tabeli, w której dane w pierwszym wierszu różnią się całkowicie od danych w drugim wierszu.</w:t>
      </w:r>
    </w:p>
    <w:p w14:paraId="587A6708" w14:textId="77777777" w:rsidR="00885329" w:rsidRDefault="00885329" w:rsidP="00885329">
      <w:pPr>
        <w:pStyle w:val="Tekstakapitu"/>
      </w:pPr>
      <w:r>
        <w:t>Złożoność obliczeniowa algorytmu w najgorszym przypadku (Gdy w każdym wierszu występują dokładnie te same wartości) jest równa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), ponieważ wykonywana jest iteracja przez ilość wierszy, ilość kolumn i ilość danych w tabeli porównań.</w:t>
      </w:r>
    </w:p>
    <w:p w14:paraId="6ACF8408" w14:textId="77777777" w:rsidR="00885329" w:rsidRDefault="00885329" w:rsidP="00885329">
      <w:pPr>
        <w:pStyle w:val="Tekstakapitu"/>
        <w:ind w:firstLine="0"/>
      </w:pPr>
    </w:p>
    <w:p w14:paraId="27F5301F" w14:textId="70066812" w:rsidR="00E2664E" w:rsidRDefault="00E2664E" w:rsidP="00E2664E">
      <w:pPr>
        <w:pStyle w:val="Tekstakapitu"/>
        <w:ind w:firstLine="0"/>
      </w:pPr>
    </w:p>
    <w:p w14:paraId="40D35E92" w14:textId="07DFCD67" w:rsidR="00E00C9C" w:rsidRDefault="00E00C9C" w:rsidP="00E2664E">
      <w:pPr>
        <w:pStyle w:val="Tekstakapitu"/>
        <w:ind w:firstLine="0"/>
      </w:pPr>
    </w:p>
    <w:p w14:paraId="2FD78B09" w14:textId="7AFDAEF5" w:rsidR="00E00C9C" w:rsidRDefault="00E00C9C" w:rsidP="00E2664E">
      <w:pPr>
        <w:pStyle w:val="Tekstakapitu"/>
        <w:ind w:firstLine="0"/>
      </w:pPr>
    </w:p>
    <w:p w14:paraId="712DF346" w14:textId="0ADAB174" w:rsidR="00E00C9C" w:rsidRDefault="00E00C9C" w:rsidP="00E2664E">
      <w:pPr>
        <w:pStyle w:val="Tekstakapitu"/>
        <w:ind w:firstLine="0"/>
      </w:pPr>
    </w:p>
    <w:p w14:paraId="02D66DB6" w14:textId="773B85ED" w:rsidR="00E00C9C" w:rsidRDefault="00E00C9C" w:rsidP="00E2664E">
      <w:pPr>
        <w:pStyle w:val="Tekstakapitu"/>
        <w:ind w:firstLine="0"/>
      </w:pPr>
    </w:p>
    <w:p w14:paraId="418DD8C0" w14:textId="79C10DB2" w:rsidR="00E00C9C" w:rsidRDefault="00E00C9C" w:rsidP="00E2664E">
      <w:pPr>
        <w:pStyle w:val="Tekstakapitu"/>
        <w:ind w:firstLine="0"/>
      </w:pPr>
    </w:p>
    <w:p w14:paraId="7E375E98" w14:textId="2D34F404" w:rsidR="00E00C9C" w:rsidRDefault="00E00C9C" w:rsidP="00E2664E">
      <w:pPr>
        <w:pStyle w:val="Tekstakapitu"/>
        <w:ind w:firstLine="0"/>
      </w:pPr>
    </w:p>
    <w:p w14:paraId="63820E99" w14:textId="0F76F8EC" w:rsidR="00E00C9C" w:rsidRDefault="00E00C9C" w:rsidP="00E2664E">
      <w:pPr>
        <w:pStyle w:val="Tekstakapitu"/>
        <w:ind w:firstLine="0"/>
      </w:pPr>
    </w:p>
    <w:p w14:paraId="62383A71" w14:textId="2226F08C" w:rsidR="00E00C9C" w:rsidRDefault="00E00C9C" w:rsidP="00E2664E">
      <w:pPr>
        <w:pStyle w:val="Tekstakapitu"/>
        <w:ind w:firstLine="0"/>
      </w:pPr>
    </w:p>
    <w:p w14:paraId="4AE6E920" w14:textId="178A484B" w:rsidR="00E00C9C" w:rsidRDefault="00E00C9C">
      <w:pPr>
        <w:rPr>
          <w:color w:val="000000" w:themeColor="text1"/>
        </w:rPr>
      </w:pPr>
      <w:r>
        <w:br w:type="page"/>
      </w:r>
    </w:p>
    <w:p w14:paraId="48487159" w14:textId="666E72E8" w:rsidR="00E00C9C" w:rsidRDefault="00E00C9C" w:rsidP="009A261C">
      <w:pPr>
        <w:pStyle w:val="Nagwek1"/>
      </w:pPr>
      <w:bookmarkStart w:id="19" w:name="_Toc125016114"/>
      <w:r>
        <w:lastRenderedPageBreak/>
        <w:t>Opis działania algorytmu sprytniejszego</w:t>
      </w:r>
      <w:bookmarkEnd w:id="19"/>
    </w:p>
    <w:p w14:paraId="363B1C94" w14:textId="5921EAAD" w:rsidR="00E00C9C" w:rsidRDefault="00E00C9C" w:rsidP="00E00C9C">
      <w:pPr>
        <w:pStyle w:val="Tekstakapitu"/>
      </w:pPr>
      <w:r>
        <w:t xml:space="preserve">Algorytm sprytniejszy powstał w oparciu o wykorzystanie połączenia sortowania Quicksort z usprawnieniem dla </w:t>
      </w:r>
      <w:r w:rsidR="00D70BD0">
        <w:t>często</w:t>
      </w:r>
      <w:r>
        <w:t xml:space="preserve"> powtarzających się wartości (DNF</w:t>
      </w:r>
      <w:r w:rsidR="00D70BD0">
        <w:t xml:space="preserve"> problem</w:t>
      </w:r>
      <w:r>
        <w:t>)</w:t>
      </w:r>
      <w:r w:rsidR="00D70BD0">
        <w:t xml:space="preserve"> oraz algorytmu szukania części wspólnej dwóch tablic poprzez ich intersekcję.</w:t>
      </w:r>
    </w:p>
    <w:p w14:paraId="2F28ED73" w14:textId="0924F50A" w:rsidR="0054124A" w:rsidRDefault="0054124A" w:rsidP="0054124A">
      <w:pPr>
        <w:pStyle w:val="Tekstakapitu"/>
      </w:pPr>
      <w:r>
        <w:t xml:space="preserve">Wykonanie algorytmu polega na posortowaniu pierwszego wiersza metodą </w:t>
      </w:r>
      <w:r w:rsidR="002701D7">
        <w:t>Q</w:t>
      </w:r>
      <w:r>
        <w:t>uicksort i zapisaniu go jako tablicy powtórzeń a następnie iterując przez każdy kolejny wiersz przypisywa</w:t>
      </w:r>
      <w:r w:rsidR="002701D7">
        <w:t>niu</w:t>
      </w:r>
      <w:r>
        <w:t xml:space="preserve"> do niej wynik</w:t>
      </w:r>
      <w:r w:rsidR="002701D7">
        <w:t>u</w:t>
      </w:r>
      <w:r>
        <w:t xml:space="preserve"> działania algorytmu intersekcji z nią samą i aktualnym wierszem</w:t>
      </w:r>
      <w:r w:rsidR="002701D7">
        <w:t>, po posortowaniu go tą samą metodą,</w:t>
      </w:r>
      <w:r>
        <w:t xml:space="preserve"> do momentu uzyskania pustej tablicy powtórzeń lub zakończenia iteracji.</w:t>
      </w:r>
    </w:p>
    <w:p w14:paraId="60CCB0B9" w14:textId="4CBD13F3" w:rsidR="00E00C9C" w:rsidRDefault="0054124A" w:rsidP="002701D7">
      <w:pPr>
        <w:pStyle w:val="Tekstakapitu"/>
      </w:pPr>
      <w:r>
        <w:t xml:space="preserve">Wynikiem działania algorytmu jest tablica </w:t>
      </w:r>
      <w:r>
        <w:t>zawierająca wszystkie elementy powtarzające się w każdym wierszu.</w:t>
      </w:r>
    </w:p>
    <w:p w14:paraId="0CB31DB5" w14:textId="4E8766B8" w:rsidR="002701D7" w:rsidRDefault="002701D7" w:rsidP="002701D7">
      <w:pPr>
        <w:pStyle w:val="Tekstakapitu"/>
      </w:pPr>
    </w:p>
    <w:p w14:paraId="3B7C8300" w14:textId="36C90718" w:rsidR="002701D7" w:rsidRDefault="002701D7" w:rsidP="002701D7">
      <w:pPr>
        <w:pStyle w:val="Tekstakapitu"/>
      </w:pPr>
      <w:r w:rsidRPr="002701D7">
        <w:t>Algorytm Quicksort polega na s</w:t>
      </w:r>
      <w:r>
        <w:t>ortowaniu tablicy przez wybranie pewnej wartości (tzw. pivot) znajdującej się gdziekolwiek na przedziale danych wejściowych, przeniesienie elementów mniejszych od niej na jej lewą stronę a większych na prawą po czym wykonanie tych samych operacji na powstałych w ten sposób nieposortowanych przedziałach, rozdzielonych tą wartością.</w:t>
      </w:r>
    </w:p>
    <w:p w14:paraId="47BF5578" w14:textId="452BD337" w:rsidR="009A261C" w:rsidRDefault="002701D7" w:rsidP="009A261C">
      <w:pPr>
        <w:pStyle w:val="Tekstakapitu"/>
        <w:rPr>
          <w:rFonts w:eastAsiaTheme="minorEastAsia"/>
        </w:rPr>
      </w:pPr>
      <w:r>
        <w:t xml:space="preserve">Problem DNF (z ang. Dutch </w:t>
      </w:r>
      <w:proofErr w:type="spellStart"/>
      <w:r>
        <w:t>National</w:t>
      </w:r>
      <w:proofErr w:type="spellEnd"/>
      <w:r>
        <w:t xml:space="preserve"> Flag) polega na tym, że dzieląc w ten sposób zbiór często powtarzających się wartości, dla każdej z nich operacja przenoszenia wykonuje się ze złożonością czasową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), co spowodowane jest porównywaniem elementów o tej samej wartości.</w:t>
      </w:r>
      <w:r w:rsidR="002F32DB">
        <w:rPr>
          <w:rFonts w:eastAsiaTheme="minorEastAsia"/>
        </w:rPr>
        <w:t xml:space="preserve"> Rozwiązaniem problemu DNF jest alternatywny sposób dzielenia przedziałów w tablicy. Zamiast dzielić elementy na mniejsze i większe od wartości pivot, dzielimy je na mniejsze, równe lub większe, poprzez zamianę porównywanego elementu z pierwszym lub ostatnim elementem aktualnego zakresu i zmniejszenie rozmiaru zakresu o jeden z prawej lub lewej, w zależności od tego, gdzie daliśmy porównywany element.</w:t>
      </w:r>
      <w:r w:rsidR="009A261C">
        <w:rPr>
          <w:rFonts w:eastAsiaTheme="minorEastAsia"/>
        </w:rPr>
        <w:t xml:space="preserve"> Ciągi, które są sortowane w następnej iteracji po wykonaniu takich działań znajdują się w przedziale od początku tablicy do pierwszego elementu równego wartością elementowi pivot oraz od pierwszego elementu większego od wartości pivot do końca tablicy.</w:t>
      </w:r>
    </w:p>
    <w:p w14:paraId="3D52C4AA" w14:textId="2B4F85E0" w:rsidR="009A261C" w:rsidRDefault="009A261C" w:rsidP="009A261C">
      <w:pPr>
        <w:pStyle w:val="Tekstakapitu"/>
        <w:rPr>
          <w:rFonts w:eastAsiaTheme="minorEastAsia"/>
        </w:rPr>
      </w:pPr>
    </w:p>
    <w:p w14:paraId="24CFAD3B" w14:textId="699C18B8" w:rsidR="009A261C" w:rsidRDefault="009A261C" w:rsidP="009A261C">
      <w:pPr>
        <w:pStyle w:val="Tekstakapitu"/>
        <w:rPr>
          <w:rFonts w:eastAsiaTheme="minorEastAsia"/>
        </w:rPr>
      </w:pPr>
      <w:r>
        <w:rPr>
          <w:rFonts w:eastAsiaTheme="minorEastAsia"/>
        </w:rPr>
        <w:t xml:space="preserve">Algorytm intersekcji służy do znajdywania części wspólnej dwóch posortowanych ciągów. Działanie tego algorytmu polega na ustawieniu dwóch iteratorów na wartościach początkowych tablic i dopóki wartości, które te iteratory wskazują są różne, zmniejszanie tego z nich, który wskazuje mniejszy element. Jeżeli obie wartości są takie same, wartość wskazywana przez którykolwiek z nich jest zapisywana do tablicy wyników a oba iteratory </w:t>
      </w:r>
      <w:r>
        <w:rPr>
          <w:rFonts w:eastAsiaTheme="minorEastAsia"/>
        </w:rPr>
        <w:lastRenderedPageBreak/>
        <w:t>są inkrementowane. Algorytm wykonuje się, dopóki którykolwiek z iteratorów nie dotrze do końca swojej tablicy.</w:t>
      </w:r>
    </w:p>
    <w:p w14:paraId="246D32B2" w14:textId="77777777" w:rsidR="009A261C" w:rsidRPr="009A261C" w:rsidRDefault="009A261C" w:rsidP="009A261C">
      <w:pPr>
        <w:pStyle w:val="Tekstakapitu"/>
        <w:rPr>
          <w:rFonts w:eastAsiaTheme="minorEastAsia"/>
        </w:rPr>
      </w:pPr>
    </w:p>
    <w:p w14:paraId="145556AA" w14:textId="77777777" w:rsidR="009A261C" w:rsidRDefault="009A261C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0DBEF727" w14:textId="47EE1981" w:rsidR="00E00C9C" w:rsidRDefault="009A261C" w:rsidP="009A261C">
      <w:pPr>
        <w:pStyle w:val="Nagwek2"/>
      </w:pPr>
      <w:bookmarkStart w:id="20" w:name="_Toc125016115"/>
      <w:r>
        <w:lastRenderedPageBreak/>
        <w:t>Pseudokod</w:t>
      </w:r>
      <w:bookmarkEnd w:id="20"/>
    </w:p>
    <w:p w14:paraId="0872DAA5" w14:textId="1EFC258E" w:rsidR="009A261C" w:rsidRDefault="009A261C" w:rsidP="009A261C">
      <w:pPr>
        <w:pStyle w:val="Nagwek3"/>
      </w:pPr>
      <w:bookmarkStart w:id="21" w:name="_Toc125016116"/>
      <w:r>
        <w:t>Pseudokod algorytmu sortowania quicksort</w:t>
      </w:r>
      <w:bookmarkEnd w:id="21"/>
    </w:p>
    <w:p w14:paraId="3AB9C55E" w14:textId="0C29DA5C" w:rsidR="009A261C" w:rsidRPr="009A261C" w:rsidRDefault="009A261C" w:rsidP="009A261C">
      <w:pPr>
        <w:pStyle w:val="Tekstakapitu"/>
      </w:pPr>
      <w:r>
        <w:t>Funkcja odpowiedzialna za wybieranie fragmentów dzielonych do sortowania</w:t>
      </w:r>
      <w:r w:rsidR="005257E6">
        <w:t>:</w:t>
      </w:r>
    </w:p>
    <w:p w14:paraId="25504AA5" w14:textId="5CDD9AA8" w:rsidR="009A261C" w:rsidRDefault="009A261C" w:rsidP="009A261C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C831139" wp14:editId="459F88FE">
                <wp:extent cx="5516880" cy="1404620"/>
                <wp:effectExtent l="0" t="0" r="26670" b="10795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A4475" w14:textId="4A9FA954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*** 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Algorytm 1 - quicksort</w:t>
                            </w:r>
                          </w:p>
                          <w:p w14:paraId="6CE0DF6B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09E7FE71" w14:textId="095C2853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wejście:</w:t>
                            </w:r>
                          </w:p>
                          <w:p w14:paraId="2F83AABB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2418DE30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data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wskaźnik na tablicę danych do posortowania</w:t>
                            </w:r>
                          </w:p>
                          <w:p w14:paraId="6910A68F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3ED2B4F5" w14:textId="693992B6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dane:</w:t>
                            </w:r>
                          </w:p>
                          <w:p w14:paraId="60BE3498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34750242" w14:textId="5CA10BE5" w:rsidR="009A261C" w:rsidRPr="009A261C" w:rsidRDefault="009A261C" w:rsidP="009A261C">
                            <w:pPr>
                              <w:ind w:left="2124" w:hanging="2124"/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wskazujący na początek posortowanego zakresu</w:t>
                            </w:r>
                          </w:p>
                          <w:p w14:paraId="07E45CFF" w14:textId="295244DB" w:rsidR="009A261C" w:rsidRPr="009A261C" w:rsidRDefault="009A261C" w:rsidP="009A261C">
                            <w:pPr>
                              <w:ind w:left="2124" w:hanging="2124"/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b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wskazujący na pierwszy element za posortowanym zakresem</w:t>
                            </w:r>
                          </w:p>
                          <w:p w14:paraId="5ED04CE5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7822D81C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algorytm:</w:t>
                            </w:r>
                          </w:p>
                          <w:p w14:paraId="6BC9B217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33C20961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jeżeli rozmiar tablicy data &lt;= 1:</w:t>
                            </w:r>
                          </w:p>
                          <w:p w14:paraId="35EE8CCE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zakończ działanie algorytmu</w:t>
                            </w:r>
                          </w:p>
                          <w:p w14:paraId="1B9C8804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5F1AB860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jeżeli rozmiar tablicy data == 2:</w:t>
                            </w:r>
                          </w:p>
                          <w:p w14:paraId="1F201A30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jeżeli data[0] &gt; data[1]:</w:t>
                            </w:r>
                          </w:p>
                          <w:p w14:paraId="2D9958B7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data[0] &lt;-&gt; data[1]</w:t>
                            </w:r>
                          </w:p>
                          <w:p w14:paraId="6EED1D93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zakończ działanie algorytmu</w:t>
                            </w:r>
                          </w:p>
                          <w:p w14:paraId="199479FB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7018431C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a, b &lt;-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quicksort_partition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(data)</w:t>
                            </w:r>
                          </w:p>
                          <w:p w14:paraId="6DD37A76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50DF348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quicksort(podciąg tablicy data w zakresie od 0 do a)</w:t>
                            </w:r>
                          </w:p>
                          <w:p w14:paraId="633AF914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quicksort(podciąg tablicy data w zakresie od b do rozmiaru tablicy data)</w:t>
                            </w:r>
                          </w:p>
                          <w:p w14:paraId="687271FE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098C1589" w14:textId="416291A0" w:rsidR="009A261C" w:rsidRPr="00885329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zakończ działanie algorytmu</w:t>
                            </w:r>
                          </w:p>
                          <w:p w14:paraId="44F52139" w14:textId="12806A9D" w:rsidR="009A261C" w:rsidRPr="00885329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831139" id="_x0000_s1029" type="#_x0000_t202" style="width:434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Hj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">
                <v:textbox style="mso-fit-shape-to-text:t">
                  <w:txbxContent>
                    <w:p w14:paraId="08BA4475" w14:textId="4A9FA954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*** 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Algorytm 1 - quicksort</w:t>
                      </w:r>
                    </w:p>
                    <w:p w14:paraId="6CE0DF6B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09E7FE71" w14:textId="095C2853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wejście:</w:t>
                      </w:r>
                    </w:p>
                    <w:p w14:paraId="2F83AABB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2418DE30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data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wskaźnik na tablicę danych do posortowania</w:t>
                      </w:r>
                    </w:p>
                    <w:p w14:paraId="6910A68F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3ED2B4F5" w14:textId="693992B6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dane:</w:t>
                      </w:r>
                    </w:p>
                    <w:p w14:paraId="60BE3498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34750242" w14:textId="5CA10BE5" w:rsidR="009A261C" w:rsidRPr="009A261C" w:rsidRDefault="009A261C" w:rsidP="009A261C">
                      <w:pPr>
                        <w:ind w:left="2124" w:hanging="2124"/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a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wskazujący na początek posortowanego zakresu</w:t>
                      </w:r>
                    </w:p>
                    <w:p w14:paraId="07E45CFF" w14:textId="295244DB" w:rsidR="009A261C" w:rsidRPr="009A261C" w:rsidRDefault="009A261C" w:rsidP="009A261C">
                      <w:pPr>
                        <w:ind w:left="2124" w:hanging="2124"/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b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wskazujący na pierwszy element za posortowanym zakresem</w:t>
                      </w:r>
                    </w:p>
                    <w:p w14:paraId="5ED04CE5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7822D81C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algorytm:</w:t>
                      </w:r>
                    </w:p>
                    <w:p w14:paraId="6BC9B217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33C20961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jeżeli rozmiar tablicy data &lt;= 1:</w:t>
                      </w:r>
                    </w:p>
                    <w:p w14:paraId="35EE8CCE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zakończ działanie algorytmu</w:t>
                      </w:r>
                    </w:p>
                    <w:p w14:paraId="1B9C8804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5F1AB860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jeżeli rozmiar tablicy data == 2:</w:t>
                      </w:r>
                    </w:p>
                    <w:p w14:paraId="1F201A30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jeżeli data[0] &gt; data[1]:</w:t>
                      </w:r>
                    </w:p>
                    <w:p w14:paraId="2D9958B7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data[0] &lt;-&gt; data[1]</w:t>
                      </w:r>
                    </w:p>
                    <w:p w14:paraId="6EED1D93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zakończ działanie algorytmu</w:t>
                      </w:r>
                    </w:p>
                    <w:p w14:paraId="199479FB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7018431C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a, b &lt;-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quicksort_partition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(data)</w:t>
                      </w:r>
                    </w:p>
                    <w:p w14:paraId="6DD37A76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</w:p>
                    <w:p w14:paraId="650DF348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quicksort(podciąg tablicy data w zakresie od 0 do a)</w:t>
                      </w:r>
                    </w:p>
                    <w:p w14:paraId="633AF914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quicksort(podciąg tablicy data w zakresie od b do rozmiaru tablicy data)</w:t>
                      </w:r>
                    </w:p>
                    <w:p w14:paraId="687271FE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098C1589" w14:textId="416291A0" w:rsidR="009A261C" w:rsidRPr="00885329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zakończ działanie algorytmu</w:t>
                      </w:r>
                    </w:p>
                    <w:p w14:paraId="44F52139" w14:textId="12806A9D" w:rsidR="009A261C" w:rsidRPr="00885329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6F97F2" w14:textId="6424FAA0" w:rsidR="009A261C" w:rsidRDefault="009A261C" w:rsidP="009A261C">
      <w:pPr>
        <w:pStyle w:val="Tekstakapitu"/>
      </w:pPr>
    </w:p>
    <w:p w14:paraId="79AFB28C" w14:textId="6461B0AC" w:rsidR="009A261C" w:rsidRDefault="009A261C" w:rsidP="009A261C">
      <w:pPr>
        <w:pStyle w:val="Tekstakapitu"/>
      </w:pPr>
    </w:p>
    <w:p w14:paraId="12C3B497" w14:textId="78F3D33A" w:rsidR="009A261C" w:rsidRDefault="009A261C" w:rsidP="009A261C">
      <w:pPr>
        <w:pStyle w:val="Tekstakapitu"/>
      </w:pPr>
    </w:p>
    <w:p w14:paraId="3CFB5820" w14:textId="11708770" w:rsidR="009A261C" w:rsidRDefault="009A261C" w:rsidP="009A261C">
      <w:pPr>
        <w:pStyle w:val="Tekstakapitu"/>
      </w:pPr>
    </w:p>
    <w:p w14:paraId="250895ED" w14:textId="556C6E74" w:rsidR="009A261C" w:rsidRDefault="009A261C" w:rsidP="009A261C">
      <w:pPr>
        <w:pStyle w:val="Tekstakapitu"/>
      </w:pPr>
    </w:p>
    <w:p w14:paraId="3BD62B50" w14:textId="51678080" w:rsidR="009A261C" w:rsidRDefault="009A261C" w:rsidP="009A261C">
      <w:pPr>
        <w:pStyle w:val="Tekstakapitu"/>
      </w:pPr>
    </w:p>
    <w:p w14:paraId="0AB98C8A" w14:textId="0B513C0A" w:rsidR="009A261C" w:rsidRDefault="009A261C">
      <w:pPr>
        <w:rPr>
          <w:color w:val="000000" w:themeColor="text1"/>
        </w:rPr>
      </w:pPr>
      <w:r>
        <w:br w:type="page"/>
      </w:r>
    </w:p>
    <w:p w14:paraId="4678FE0F" w14:textId="7B1F5CA6" w:rsidR="009A261C" w:rsidRDefault="009A261C" w:rsidP="009A261C">
      <w:pPr>
        <w:pStyle w:val="Tekstakapitu"/>
      </w:pPr>
      <w:r>
        <w:lastRenderedPageBreak/>
        <w:t>Funkcja odpowiedzialna, za posortowanie wartości na podanym przedziale względem wartości pivot</w:t>
      </w:r>
      <w:r w:rsidR="005257E6">
        <w:t>:</w:t>
      </w:r>
    </w:p>
    <w:p w14:paraId="4EB249AE" w14:textId="490198DC" w:rsidR="009A261C" w:rsidRDefault="009A261C" w:rsidP="009A261C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AC3B4CF" wp14:editId="326EA355">
                <wp:extent cx="5460822" cy="7690485"/>
                <wp:effectExtent l="0" t="0" r="26035" b="25400"/>
                <wp:docPr id="7" name="Pole tekstow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822" cy="769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C23A2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*** Algorytm 2 -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quicksort_partition</w:t>
                            </w:r>
                            <w:proofErr w:type="spellEnd"/>
                          </w:p>
                          <w:p w14:paraId="497FA0D8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404A51A4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wejście:</w:t>
                            </w:r>
                          </w:p>
                          <w:p w14:paraId="7E2ACBE1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wskaźnik na fragment tablicy do posortowania</w:t>
                            </w:r>
                          </w:p>
                          <w:p w14:paraId="4ADC65A2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0433CB1A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dane:</w:t>
                            </w:r>
                          </w:p>
                          <w:p w14:paraId="5203505A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mid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wskazujący na porównywany element</w:t>
                            </w:r>
                          </w:p>
                          <w:p w14:paraId="642E7777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start</w:t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wskazujący na początek nieposortowanego podciągu</w:t>
                            </w:r>
                          </w:p>
                          <w:p w14:paraId="65AA0A36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wskazujący na koniec nieposortowanego podciągu</w:t>
                            </w:r>
                          </w:p>
                          <w:p w14:paraId="4756AEBB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pivot</w:t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wartość, z którą porównywane są elementy do sortowania</w:t>
                            </w:r>
                          </w:p>
                          <w:p w14:paraId="637A1219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5D1544F0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algorytm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14028EB2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28FE88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mid &lt;- 0</w:t>
                            </w:r>
                          </w:p>
                          <w:p w14:paraId="5CB98644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start &lt;- 0</w:t>
                            </w:r>
                          </w:p>
                          <w:p w14:paraId="5460B6E5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end &lt;-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długość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tablicy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data</w:t>
                            </w:r>
                          </w:p>
                          <w:p w14:paraId="1D554104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pivot &lt;- data[end - 1]</w:t>
                            </w:r>
                          </w:p>
                          <w:p w14:paraId="6AABF76A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23F89DA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dopóki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mid != end:</w:t>
                            </w:r>
                          </w:p>
                          <w:p w14:paraId="3A986310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jeżeli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data[mid] &lt; pivot:</w:t>
                            </w:r>
                          </w:p>
                          <w:p w14:paraId="031D21C0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  <w:t>data[start] &lt;-&gt; data[mid]</w:t>
                            </w:r>
                          </w:p>
                          <w:p w14:paraId="0FA47A6D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start &lt;- start + 1</w:t>
                            </w:r>
                          </w:p>
                          <w:p w14:paraId="33F95981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mid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mid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7FEB734A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w przeciwnym wypadku, jeżeli data[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mid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] &gt; pivot:</w:t>
                            </w:r>
                          </w:p>
                          <w:p w14:paraId="06B2DE63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data[mid] &lt;-&gt; data[end - 1]</w:t>
                            </w:r>
                          </w:p>
                          <w:p w14:paraId="170A4339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  <w:t>end &lt;- end - 1</w:t>
                            </w:r>
                          </w:p>
                          <w:p w14:paraId="7FC1B194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w przeciwnym wypadku:</w:t>
                            </w:r>
                          </w:p>
                          <w:p w14:paraId="44C66CBB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mid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mid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0B46266A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1D3C7A3D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zakończ działanie algorytmu</w:t>
                            </w:r>
                          </w:p>
                          <w:p w14:paraId="28BA6C8E" w14:textId="20A64F55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3B4CF" id="Pole tekstowe 7" o:spid="_x0000_s1030" type="#_x0000_t202" style="width:430pt;height:60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">
                <v:textbox style="mso-fit-shape-to-text:t">
                  <w:txbxContent>
                    <w:p w14:paraId="03CC23A2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*** Algorytm 2 - </w:t>
                      </w: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quicksort_partition</w:t>
                      </w:r>
                      <w:proofErr w:type="spellEnd"/>
                    </w:p>
                    <w:p w14:paraId="497FA0D8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404A51A4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wejście:</w:t>
                      </w:r>
                    </w:p>
                    <w:p w14:paraId="7E2ACBE1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wskaźnik na fragment tablicy do posortowania</w:t>
                      </w:r>
                    </w:p>
                    <w:p w14:paraId="4ADC65A2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0433CB1A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dane:</w:t>
                      </w:r>
                    </w:p>
                    <w:p w14:paraId="5203505A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mid</w:t>
                      </w:r>
                      <w:proofErr w:type="spellEnd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wskazujący na porównywany element</w:t>
                      </w:r>
                    </w:p>
                    <w:p w14:paraId="642E7777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start</w:t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wskazujący na początek nieposortowanego podciągu</w:t>
                      </w:r>
                    </w:p>
                    <w:p w14:paraId="65AA0A36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wskazujący na koniec nieposortowanego podciągu</w:t>
                      </w:r>
                    </w:p>
                    <w:p w14:paraId="4756AEBB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pivot</w:t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wartość, z którą porównywane są elementy do sortowania</w:t>
                      </w:r>
                    </w:p>
                    <w:p w14:paraId="637A1219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5D1544F0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algorytm</w:t>
                      </w:r>
                      <w:proofErr w:type="spellEnd"/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14028EB2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</w:p>
                    <w:p w14:paraId="4128FE88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mid &lt;- 0</w:t>
                      </w:r>
                    </w:p>
                    <w:p w14:paraId="5CB98644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start &lt;- 0</w:t>
                      </w:r>
                    </w:p>
                    <w:p w14:paraId="5460B6E5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end &lt;- </w:t>
                      </w: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długość</w:t>
                      </w:r>
                      <w:proofErr w:type="spellEnd"/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tablicy</w:t>
                      </w:r>
                      <w:proofErr w:type="spellEnd"/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data</w:t>
                      </w:r>
                    </w:p>
                    <w:p w14:paraId="1D554104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pivot &lt;- data[end - 1]</w:t>
                      </w:r>
                    </w:p>
                    <w:p w14:paraId="6AABF76A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</w:p>
                    <w:p w14:paraId="623F89DA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dopóki</w:t>
                      </w:r>
                      <w:proofErr w:type="spellEnd"/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mid != end:</w:t>
                      </w:r>
                    </w:p>
                    <w:p w14:paraId="3A986310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jeżeli</w:t>
                      </w:r>
                      <w:proofErr w:type="spellEnd"/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data[mid] &lt; pivot:</w:t>
                      </w:r>
                    </w:p>
                    <w:p w14:paraId="031D21C0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  <w:t>data[start] &lt;-&gt; data[mid]</w:t>
                      </w:r>
                    </w:p>
                    <w:p w14:paraId="0FA47A6D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start &lt;- start + 1</w:t>
                      </w:r>
                    </w:p>
                    <w:p w14:paraId="33F95981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mid</w:t>
                      </w:r>
                      <w:proofErr w:type="spellEnd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mid</w:t>
                      </w:r>
                      <w:proofErr w:type="spellEnd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7FEB734A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w przeciwnym wypadku, jeżeli data[</w:t>
                      </w: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mid</w:t>
                      </w:r>
                      <w:proofErr w:type="spellEnd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] &gt; pivot:</w:t>
                      </w:r>
                    </w:p>
                    <w:p w14:paraId="06B2DE63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data[mid] &lt;-&gt; data[end - 1]</w:t>
                      </w:r>
                    </w:p>
                    <w:p w14:paraId="170A4339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  <w:t>end &lt;- end - 1</w:t>
                      </w:r>
                    </w:p>
                    <w:p w14:paraId="7FC1B194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w przeciwnym wypadku:</w:t>
                      </w:r>
                    </w:p>
                    <w:p w14:paraId="44C66CBB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mid</w:t>
                      </w:r>
                      <w:proofErr w:type="spellEnd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mid</w:t>
                      </w:r>
                      <w:proofErr w:type="spellEnd"/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0B46266A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1D3C7A3D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>zakończ działanie algorytmu</w:t>
                      </w:r>
                    </w:p>
                    <w:p w14:paraId="28BA6C8E" w14:textId="20A64F55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F4439C7" w14:textId="17694BB5" w:rsidR="009A261C" w:rsidRDefault="009A261C" w:rsidP="009A261C">
      <w:pPr>
        <w:pStyle w:val="Tekstakapitu"/>
      </w:pPr>
    </w:p>
    <w:p w14:paraId="3D8A0C03" w14:textId="73FB9DD6" w:rsidR="009A261C" w:rsidRDefault="009A261C" w:rsidP="009A261C">
      <w:pPr>
        <w:pStyle w:val="Tekstakapitu"/>
      </w:pPr>
    </w:p>
    <w:p w14:paraId="16E31747" w14:textId="2100AE13" w:rsidR="009A261C" w:rsidRDefault="009A261C" w:rsidP="009A261C">
      <w:pPr>
        <w:pStyle w:val="Tekstakapitu"/>
      </w:pPr>
    </w:p>
    <w:p w14:paraId="3222D9FB" w14:textId="7E114C2B" w:rsidR="009A261C" w:rsidRDefault="009A261C" w:rsidP="009A261C">
      <w:pPr>
        <w:pStyle w:val="Tekstakapitu"/>
      </w:pPr>
    </w:p>
    <w:p w14:paraId="78A41397" w14:textId="49907F5E" w:rsidR="009A261C" w:rsidRDefault="009A261C" w:rsidP="009A261C">
      <w:pPr>
        <w:pStyle w:val="Tekstakapitu"/>
      </w:pPr>
    </w:p>
    <w:p w14:paraId="47730833" w14:textId="230E5835" w:rsidR="009A261C" w:rsidRDefault="009A261C" w:rsidP="009A261C">
      <w:pPr>
        <w:pStyle w:val="Tekstakapitu"/>
      </w:pPr>
    </w:p>
    <w:p w14:paraId="785AAE42" w14:textId="49DC2558" w:rsidR="009A261C" w:rsidRDefault="009A261C" w:rsidP="009A261C">
      <w:pPr>
        <w:pStyle w:val="Tekstakapitu"/>
      </w:pPr>
    </w:p>
    <w:p w14:paraId="1D91751E" w14:textId="7046B2B2" w:rsidR="009A261C" w:rsidRDefault="009A261C" w:rsidP="009A261C">
      <w:pPr>
        <w:pStyle w:val="Tekstakapitu"/>
      </w:pPr>
    </w:p>
    <w:p w14:paraId="63425CB5" w14:textId="03EB8A50" w:rsidR="009A261C" w:rsidRDefault="009A261C" w:rsidP="009A261C">
      <w:pPr>
        <w:pStyle w:val="Tekstakapitu"/>
      </w:pPr>
    </w:p>
    <w:p w14:paraId="7E25CA84" w14:textId="0AD737A5" w:rsidR="009A261C" w:rsidRDefault="009A261C" w:rsidP="009A261C">
      <w:pPr>
        <w:pStyle w:val="Tekstakapitu"/>
      </w:pPr>
    </w:p>
    <w:p w14:paraId="7D7E7AFF" w14:textId="78418278" w:rsidR="009A261C" w:rsidRDefault="009A261C" w:rsidP="009A261C">
      <w:pPr>
        <w:pStyle w:val="Tekstakapitu"/>
      </w:pPr>
    </w:p>
    <w:p w14:paraId="04371CED" w14:textId="515D4FCB" w:rsidR="009A261C" w:rsidRDefault="009A261C" w:rsidP="009A261C">
      <w:pPr>
        <w:pStyle w:val="Tekstakapitu"/>
      </w:pPr>
    </w:p>
    <w:p w14:paraId="03CAF238" w14:textId="1BBB0F29" w:rsidR="009A261C" w:rsidRDefault="009A261C" w:rsidP="009A261C">
      <w:pPr>
        <w:pStyle w:val="Tekstakapitu"/>
      </w:pPr>
    </w:p>
    <w:p w14:paraId="72414FF0" w14:textId="5143EF84" w:rsidR="009A261C" w:rsidRDefault="009A261C" w:rsidP="009A261C">
      <w:pPr>
        <w:pStyle w:val="Nagwek3"/>
      </w:pPr>
      <w:bookmarkStart w:id="22" w:name="_Toc125016117"/>
      <w:r>
        <w:lastRenderedPageBreak/>
        <w:t>Pseudokod algorytmu intersekcji</w:t>
      </w:r>
      <w:bookmarkEnd w:id="22"/>
    </w:p>
    <w:p w14:paraId="364878EA" w14:textId="6D659C2E" w:rsidR="009A261C" w:rsidRPr="009A261C" w:rsidRDefault="009A261C" w:rsidP="009A261C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EAA5776" wp14:editId="4FCD7C9D">
                <wp:extent cx="5531161" cy="7690485"/>
                <wp:effectExtent l="0" t="0" r="12700" b="20320"/>
                <wp:docPr id="9" name="Pole tekstow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1161" cy="769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CED38" w14:textId="597CB37E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wejście:</w:t>
                            </w:r>
                          </w:p>
                          <w:p w14:paraId="1FFECAC8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5D2544D3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arr1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pierwsza tablica wejściowa</w:t>
                            </w:r>
                          </w:p>
                          <w:p w14:paraId="79CE376D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arr2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druga tablica wejściowa</w:t>
                            </w:r>
                          </w:p>
                          <w:p w14:paraId="77315C90" w14:textId="68C78ED4" w:rsidR="009A261C" w:rsidRPr="009A261C" w:rsidRDefault="009A261C" w:rsidP="009A261C">
                            <w:pPr>
                              <w:ind w:left="2124" w:hanging="2124"/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res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 xml:space="preserve">- wskaźnik na pustą tablicę o rozmiarze przynajmniej min(długość arr1, długość arr2), </w:t>
                            </w:r>
                          </w:p>
                          <w:p w14:paraId="3BB8E5D7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w której znajdują się zwracane wartości</w:t>
                            </w:r>
                          </w:p>
                          <w:p w14:paraId="3F5647BE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6C0B074F" w14:textId="0CB6249D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dane:</w:t>
                            </w:r>
                          </w:p>
                          <w:p w14:paraId="42A7593A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7E243FE1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res_i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licznik elementów w zwracanej tablicy</w:t>
                            </w:r>
                          </w:p>
                          <w:p w14:paraId="4FB3A761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first1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przechodzący przez tablicę arr1</w:t>
                            </w:r>
                          </w:p>
                          <w:p w14:paraId="3A290BD5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last1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zmienna przechowująca długość tablicy arr1</w:t>
                            </w:r>
                          </w:p>
                          <w:p w14:paraId="53B7AAD1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first2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 xml:space="preserve">- iterator przechodzący przez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tabicę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arr2</w:t>
                            </w:r>
                          </w:p>
                          <w:p w14:paraId="4820F5DB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last2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 xml:space="preserve">- zmienna przechowująca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długosć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tablicy arr2</w:t>
                            </w:r>
                          </w:p>
                          <w:p w14:paraId="3384BBE9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06299BF6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algorytm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550D655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3B2392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res_i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&lt;- 0</w:t>
                            </w:r>
                          </w:p>
                          <w:p w14:paraId="3CD03D5B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first1 &lt;- 0</w:t>
                            </w:r>
                          </w:p>
                          <w:p w14:paraId="1BCE9112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last1 &lt;-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długość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tablicy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arr1</w:t>
                            </w:r>
                          </w:p>
                          <w:p w14:paraId="5EA01E2D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first2 &lt;- 0</w:t>
                            </w:r>
                          </w:p>
                          <w:p w14:paraId="3FB29EDB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last2 &lt;-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długość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tablicy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arr2</w:t>
                            </w:r>
                          </w:p>
                          <w:p w14:paraId="428510B9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5DF68E5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dopóki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first1 != last1:</w:t>
                            </w:r>
                          </w:p>
                          <w:p w14:paraId="66C7CAF1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jeżeli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arr1[first1] &lt; arr2[first2]:</w:t>
                            </w:r>
                          </w:p>
                          <w:p w14:paraId="19C170C5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first1 &lt;- first1 + 1</w:t>
                            </w:r>
                          </w:p>
                          <w:p w14:paraId="2D0FFAA7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w przeciwnym wypadku, jeżeli arr2[first2] &lt; arr1[first1]:</w:t>
                            </w:r>
                          </w:p>
                          <w:p w14:paraId="590F9E46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first2 &lt;- first2 + 1</w:t>
                            </w:r>
                          </w:p>
                          <w:p w14:paraId="4737D9D1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w przeciwnym wypadku:</w:t>
                            </w:r>
                          </w:p>
                          <w:p w14:paraId="44AC0077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res[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res_i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] &lt;- arr1[first1]</w:t>
                            </w:r>
                          </w:p>
                          <w:p w14:paraId="159AB165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res_i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&lt;-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res_i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+ 1</w:t>
                            </w:r>
                          </w:p>
                          <w:p w14:paraId="6A943333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  <w:t>first1 &lt;- first1 + 1</w:t>
                            </w:r>
                          </w:p>
                          <w:p w14:paraId="527D1E9E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first2 &lt;- first2 + 1</w:t>
                            </w:r>
                          </w:p>
                          <w:p w14:paraId="57D32B0B" w14:textId="2916D6C5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zwróć wartość licznika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res_i</w:t>
                            </w:r>
                            <w:proofErr w:type="spellEnd"/>
                          </w:p>
                          <w:p w14:paraId="6C3A0F17" w14:textId="0A61E928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693A6A7C" w14:textId="7777777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AA5776" id="Pole tekstowe 9" o:spid="_x0000_s1031" type="#_x0000_t202" style="width:435.5pt;height:60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">
                <v:textbox style="mso-fit-shape-to-text:t">
                  <w:txbxContent>
                    <w:p w14:paraId="17FCED38" w14:textId="597CB37E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wejście:</w:t>
                      </w:r>
                    </w:p>
                    <w:p w14:paraId="1FFECAC8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5D2544D3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arr1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pierwsza tablica wejściowa</w:t>
                      </w:r>
                    </w:p>
                    <w:p w14:paraId="79CE376D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arr2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druga tablica wejściowa</w:t>
                      </w:r>
                    </w:p>
                    <w:p w14:paraId="77315C90" w14:textId="68C78ED4" w:rsidR="009A261C" w:rsidRPr="009A261C" w:rsidRDefault="009A261C" w:rsidP="009A261C">
                      <w:pPr>
                        <w:ind w:left="2124" w:hanging="2124"/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res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 xml:space="preserve">- wskaźnik na pustą tablicę o rozmiarze przynajmniej min(długość arr1, długość arr2), </w:t>
                      </w:r>
                    </w:p>
                    <w:p w14:paraId="3BB8E5D7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w której znajdują się zwracane wartości</w:t>
                      </w:r>
                    </w:p>
                    <w:p w14:paraId="3F5647BE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6C0B074F" w14:textId="0CB6249D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dane:</w:t>
                      </w:r>
                    </w:p>
                    <w:p w14:paraId="42A7593A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7E243FE1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res_i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licznik elementów w zwracanej tablicy</w:t>
                      </w:r>
                    </w:p>
                    <w:p w14:paraId="4FB3A761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first1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przechodzący przez tablicę arr1</w:t>
                      </w:r>
                    </w:p>
                    <w:p w14:paraId="3A290BD5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last1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zmienna przechowująca długość tablicy arr1</w:t>
                      </w:r>
                    </w:p>
                    <w:p w14:paraId="53B7AAD1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first2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 xml:space="preserve">- iterator przechodzący przez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tabicę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arr2</w:t>
                      </w:r>
                    </w:p>
                    <w:p w14:paraId="4820F5DB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last2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 xml:space="preserve">- zmienna przechowująca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długosć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tablicy arr2</w:t>
                      </w:r>
                    </w:p>
                    <w:p w14:paraId="3384BBE9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06299BF6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algorytm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550D655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</w:p>
                    <w:p w14:paraId="093B2392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res_i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&lt;- 0</w:t>
                      </w:r>
                    </w:p>
                    <w:p w14:paraId="3CD03D5B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first1 &lt;- 0</w:t>
                      </w:r>
                    </w:p>
                    <w:p w14:paraId="1BCE9112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last1 &lt;-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długość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tablicy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arr1</w:t>
                      </w:r>
                    </w:p>
                    <w:p w14:paraId="5EA01E2D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first2 &lt;- 0</w:t>
                      </w:r>
                    </w:p>
                    <w:p w14:paraId="3FB29EDB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last2 &lt;-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długość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tablicy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arr2</w:t>
                      </w:r>
                    </w:p>
                    <w:p w14:paraId="428510B9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</w:p>
                    <w:p w14:paraId="05DF68E5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dopóki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first1 != last1:</w:t>
                      </w:r>
                    </w:p>
                    <w:p w14:paraId="66C7CAF1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jeżeli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arr1[first1] &lt; arr2[first2]:</w:t>
                      </w:r>
                    </w:p>
                    <w:p w14:paraId="19C170C5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first1 &lt;- first1 + 1</w:t>
                      </w:r>
                    </w:p>
                    <w:p w14:paraId="2D0FFAA7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w przeciwnym wypadku, jeżeli arr2[first2] &lt; arr1[first1]:</w:t>
                      </w:r>
                    </w:p>
                    <w:p w14:paraId="590F9E46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first2 &lt;- first2 + 1</w:t>
                      </w:r>
                    </w:p>
                    <w:p w14:paraId="4737D9D1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w przeciwnym wypadku:</w:t>
                      </w:r>
                    </w:p>
                    <w:p w14:paraId="44AC0077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res[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res_i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] &lt;- arr1[first1]</w:t>
                      </w:r>
                    </w:p>
                    <w:p w14:paraId="159AB165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res_i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&lt;-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res_i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+ 1</w:t>
                      </w:r>
                    </w:p>
                    <w:p w14:paraId="6A943333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  <w:t>first1 &lt;- first1 + 1</w:t>
                      </w:r>
                    </w:p>
                    <w:p w14:paraId="527D1E9E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first2 &lt;- first2 + 1</w:t>
                      </w:r>
                    </w:p>
                    <w:p w14:paraId="57D32B0B" w14:textId="2916D6C5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zwróć wartość licznika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res_i</w:t>
                      </w:r>
                      <w:proofErr w:type="spellEnd"/>
                    </w:p>
                    <w:p w14:paraId="6C3A0F17" w14:textId="0A61E928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693A6A7C" w14:textId="7777777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6618DF" w14:textId="70D4E8B1" w:rsidR="009A261C" w:rsidRDefault="009A261C" w:rsidP="009A261C">
      <w:pPr>
        <w:pStyle w:val="Tekstakapitu"/>
      </w:pPr>
    </w:p>
    <w:p w14:paraId="32EFCBA8" w14:textId="3C6CB0EA" w:rsidR="009A261C" w:rsidRDefault="009A261C" w:rsidP="009A261C">
      <w:pPr>
        <w:pStyle w:val="Nagwek3"/>
      </w:pPr>
      <w:bookmarkStart w:id="23" w:name="_Toc125016118"/>
      <w:r>
        <w:lastRenderedPageBreak/>
        <w:t>Pseudokod realizacji sprytniejszej algorytmu</w:t>
      </w:r>
      <w:bookmarkEnd w:id="23"/>
    </w:p>
    <w:p w14:paraId="30CBDC1F" w14:textId="296C3955" w:rsidR="009A261C" w:rsidRPr="009A261C" w:rsidRDefault="009A261C" w:rsidP="009A261C">
      <w:pPr>
        <w:pStyle w:val="Tekstakapitu"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F79ECC7" wp14:editId="21A5EFBC">
                <wp:extent cx="5403273" cy="7690485"/>
                <wp:effectExtent l="0" t="0" r="26035" b="15240"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73" cy="769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4759B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wejście:</w:t>
                            </w:r>
                          </w:p>
                          <w:p w14:paraId="0700A7E2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data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tablica dwuwymiarowa</w:t>
                            </w:r>
                          </w:p>
                          <w:p w14:paraId="3F354438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7986FE3E" w14:textId="6C7D7E00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dane:</w:t>
                            </w:r>
                          </w:p>
                          <w:p w14:paraId="2557AFBA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4AD491ED" w14:textId="59249BE5" w:rsidR="009A261C" w:rsidRPr="009A261C" w:rsidRDefault="009A261C" w:rsidP="009A261C">
                            <w:pPr>
                              <w:ind w:left="2124" w:hanging="2124"/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- tablica przechowująca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z wszystkich iteracji</w:t>
                            </w:r>
                          </w:p>
                          <w:p w14:paraId="57EEFF3F" w14:textId="2FFD3170" w:rsidR="009A261C" w:rsidRPr="009A261C" w:rsidRDefault="009A261C" w:rsidP="009A261C">
                            <w:pPr>
                              <w:ind w:left="2124" w:hanging="2124"/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bufor</w:t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tablica przechowująca powtórzenia z aktualnej iteracji</w:t>
                            </w:r>
                          </w:p>
                          <w:p w14:paraId="06C2FF0A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przechodzący przez podciągi tablicy data</w:t>
                            </w:r>
                          </w:p>
                          <w:p w14:paraId="01BECC5F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- iterator pomocniczy</w:t>
                            </w:r>
                          </w:p>
                          <w:p w14:paraId="0FB312A9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63DF8F13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algorytm:</w:t>
                            </w:r>
                          </w:p>
                          <w:p w14:paraId="1280A6CB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6C8B79E2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jeżeli rozmiar data == 0 albo rozmiar data[0] == 0:</w:t>
                            </w:r>
                          </w:p>
                          <w:p w14:paraId="3DCFBF86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zwróć pustą tablicę</w:t>
                            </w:r>
                          </w:p>
                          <w:p w14:paraId="65F34B39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4199B7DA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data[0]</w:t>
                            </w:r>
                          </w:p>
                          <w:p w14:paraId="412F007C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quicksort(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powtorzenia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326A2A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</w:p>
                          <w:p w14:paraId="001FB44A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&lt;- 1</w:t>
                            </w:r>
                          </w:p>
                          <w:p w14:paraId="5B5424FE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dopóki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!= długość tablicy data:</w:t>
                            </w:r>
                          </w:p>
                          <w:p w14:paraId="461C0143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 xml:space="preserve"> &lt;- 0</w:t>
                            </w:r>
                          </w:p>
                          <w:p w14:paraId="3B69392A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  <w:t>quicksort(data[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arr_i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14:paraId="4EC2C138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  <w:t>it = intersection(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powtorzenia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, data[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arr_i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], &amp;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bufor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07B6DB1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rozmiar tablicy bufor == 0:</w:t>
                            </w:r>
                          </w:p>
                          <w:p w14:paraId="3A2BEBCE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zwróć pustą tablicę</w:t>
                            </w:r>
                          </w:p>
                          <w:p w14:paraId="420202C5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  <w:t>powtórzenia &lt;- bufor</w:t>
                            </w:r>
                          </w:p>
                          <w:p w14:paraId="62311D9A" w14:textId="77777777" w:rsidR="009A261C" w:rsidRP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arr_i</w:t>
                            </w:r>
                            <w:proofErr w:type="spellEnd"/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2192125D" w14:textId="11497537" w:rsidR="009A261C" w:rsidRDefault="009A261C" w:rsidP="009A261C">
                            <w:pPr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</w:pPr>
                            <w:r w:rsidRPr="009A261C">
                              <w:rPr>
                                <w:rFonts w:ascii="Cascadia Mono" w:hAnsi="Cascadia Mono"/>
                                <w:sz w:val="20"/>
                                <w:szCs w:val="20"/>
                              </w:rPr>
                              <w:t>zwróć tablicę powtórzenia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79ECC7" id="Pole tekstowe 10" o:spid="_x0000_s1032" type="#_x0000_t202" style="width:425.45pt;height:60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">
                <v:textbox style="mso-fit-shape-to-text:t">
                  <w:txbxContent>
                    <w:p w14:paraId="7664759B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wejście:</w:t>
                      </w:r>
                    </w:p>
                    <w:p w14:paraId="0700A7E2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data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tablica dwuwymiarowa</w:t>
                      </w:r>
                    </w:p>
                    <w:p w14:paraId="3F354438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7986FE3E" w14:textId="6C7D7E00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dane:</w:t>
                      </w:r>
                    </w:p>
                    <w:p w14:paraId="2557AFBA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4AD491ED" w14:textId="59249BE5" w:rsidR="009A261C" w:rsidRPr="009A261C" w:rsidRDefault="009A261C" w:rsidP="009A261C">
                      <w:pPr>
                        <w:ind w:left="2124" w:hanging="2124"/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- tablica przechowująca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z wszystkich iteracji</w:t>
                      </w:r>
                    </w:p>
                    <w:p w14:paraId="57EEFF3F" w14:textId="2FFD3170" w:rsidR="009A261C" w:rsidRPr="009A261C" w:rsidRDefault="009A261C" w:rsidP="009A261C">
                      <w:pPr>
                        <w:ind w:left="2124" w:hanging="2124"/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bufor</w:t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tablica przechowująca powtórzenia z aktualnej iteracji</w:t>
                      </w:r>
                    </w:p>
                    <w:p w14:paraId="06C2FF0A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arr_i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przechodzący przez podciągi tablicy data</w:t>
                      </w:r>
                    </w:p>
                    <w:p w14:paraId="01BECC5F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- iterator pomocniczy</w:t>
                      </w:r>
                    </w:p>
                    <w:p w14:paraId="0FB312A9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63DF8F13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algorytm:</w:t>
                      </w:r>
                    </w:p>
                    <w:p w14:paraId="1280A6CB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6C8B79E2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jeżeli rozmiar data == 0 albo rozmiar data[0] == 0:</w:t>
                      </w:r>
                    </w:p>
                    <w:p w14:paraId="3DCFBF86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zwróć pustą tablicę</w:t>
                      </w:r>
                    </w:p>
                    <w:p w14:paraId="65F34B39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4199B7DA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data[0]</w:t>
                      </w:r>
                    </w:p>
                    <w:p w14:paraId="412F007C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quicksort(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powtorzenia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)</w:t>
                      </w:r>
                    </w:p>
                    <w:p w14:paraId="43326A2A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</w:p>
                    <w:p w14:paraId="001FB44A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arr_i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&lt;- 1</w:t>
                      </w:r>
                    </w:p>
                    <w:p w14:paraId="5B5424FE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dopóki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arr_i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!= długość tablicy data:</w:t>
                      </w:r>
                    </w:p>
                    <w:p w14:paraId="461C0143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el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 xml:space="preserve"> &lt;- 0</w:t>
                      </w:r>
                    </w:p>
                    <w:p w14:paraId="3B69392A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  <w:t>quicksort(data[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arr_i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14:paraId="4EC2C138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  <w:t>it = intersection(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powtorzenia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, data[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arr_i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], &amp;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bufor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07B6DB1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rozmiar tablicy bufor == 0:</w:t>
                      </w:r>
                    </w:p>
                    <w:p w14:paraId="3A2BEBCE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zwróć pustą tablicę</w:t>
                      </w:r>
                    </w:p>
                    <w:p w14:paraId="420202C5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  <w:t>powtórzenia &lt;- bufor</w:t>
                      </w:r>
                    </w:p>
                    <w:p w14:paraId="62311D9A" w14:textId="77777777" w:rsidR="009A261C" w:rsidRP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arr_i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arr_i</w:t>
                      </w:r>
                      <w:proofErr w:type="spellEnd"/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2192125D" w14:textId="11497537" w:rsidR="009A261C" w:rsidRDefault="009A261C" w:rsidP="009A261C">
                      <w:pPr>
                        <w:rPr>
                          <w:rFonts w:ascii="Cascadia Mono" w:hAnsi="Cascadia Mono"/>
                          <w:sz w:val="20"/>
                          <w:szCs w:val="20"/>
                        </w:rPr>
                      </w:pPr>
                      <w:r w:rsidRPr="009A261C">
                        <w:rPr>
                          <w:rFonts w:ascii="Cascadia Mono" w:hAnsi="Cascadia Mono"/>
                          <w:sz w:val="20"/>
                          <w:szCs w:val="20"/>
                        </w:rPr>
                        <w:t>zwróć tablicę powtórzenia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611530" w14:textId="5F768E4E" w:rsidR="009A261C" w:rsidRDefault="009A261C" w:rsidP="009A261C">
      <w:pPr>
        <w:pStyle w:val="Tekstakapitu"/>
      </w:pPr>
    </w:p>
    <w:p w14:paraId="623E2532" w14:textId="0525C75C" w:rsidR="009A261C" w:rsidRDefault="009A261C" w:rsidP="009A261C">
      <w:pPr>
        <w:pStyle w:val="Tekstakapitu"/>
      </w:pPr>
    </w:p>
    <w:p w14:paraId="155DBFE2" w14:textId="48970210" w:rsidR="009A261C" w:rsidRDefault="009A261C" w:rsidP="009A261C">
      <w:pPr>
        <w:pStyle w:val="Tekstakapitu"/>
      </w:pPr>
    </w:p>
    <w:p w14:paraId="64370C28" w14:textId="2EDA4D66" w:rsidR="009A261C" w:rsidRDefault="009A261C" w:rsidP="009A261C">
      <w:pPr>
        <w:pStyle w:val="Tekstakapitu"/>
      </w:pPr>
    </w:p>
    <w:p w14:paraId="07D806FE" w14:textId="0590F5F3" w:rsidR="009A261C" w:rsidRDefault="009A261C" w:rsidP="009A261C">
      <w:pPr>
        <w:pStyle w:val="Tekstakapitu"/>
      </w:pPr>
    </w:p>
    <w:p w14:paraId="25381D2E" w14:textId="74C44680" w:rsidR="009A261C" w:rsidRDefault="009A261C" w:rsidP="009A261C">
      <w:pPr>
        <w:pStyle w:val="Tekstakapitu"/>
      </w:pPr>
    </w:p>
    <w:p w14:paraId="28D17FB5" w14:textId="081D091E" w:rsidR="009A261C" w:rsidRDefault="009A261C" w:rsidP="009A261C">
      <w:pPr>
        <w:pStyle w:val="Tekstakapitu"/>
      </w:pPr>
    </w:p>
    <w:p w14:paraId="5CF36684" w14:textId="00B0ACA6" w:rsidR="009A261C" w:rsidRDefault="009A261C" w:rsidP="009A261C">
      <w:pPr>
        <w:pStyle w:val="Tekstakapitu"/>
      </w:pPr>
    </w:p>
    <w:p w14:paraId="14DC15DA" w14:textId="5A3F12DA" w:rsidR="009A261C" w:rsidRDefault="009A261C" w:rsidP="009A261C">
      <w:pPr>
        <w:pStyle w:val="Tekstakapitu"/>
      </w:pPr>
    </w:p>
    <w:p w14:paraId="40C3258D" w14:textId="1984670B" w:rsidR="009A261C" w:rsidRDefault="009A261C" w:rsidP="009A261C">
      <w:pPr>
        <w:pStyle w:val="Tekstakapitu"/>
      </w:pPr>
    </w:p>
    <w:p w14:paraId="0771DC27" w14:textId="36177EC3" w:rsidR="009A261C" w:rsidRDefault="009A261C" w:rsidP="009A261C">
      <w:pPr>
        <w:pStyle w:val="Tekstakapitu"/>
      </w:pPr>
    </w:p>
    <w:p w14:paraId="3E66DA54" w14:textId="0AD29A0B" w:rsidR="009A261C" w:rsidRDefault="009A261C" w:rsidP="009A261C">
      <w:pPr>
        <w:pStyle w:val="Tekstakapitu"/>
      </w:pPr>
    </w:p>
    <w:p w14:paraId="4C6C3D16" w14:textId="40A8B6A8" w:rsidR="009A261C" w:rsidRDefault="009A261C">
      <w:pPr>
        <w:rPr>
          <w:color w:val="000000" w:themeColor="text1"/>
        </w:rPr>
      </w:pPr>
      <w:r>
        <w:br w:type="page"/>
      </w:r>
    </w:p>
    <w:p w14:paraId="23742399" w14:textId="775CBE4E" w:rsidR="009A261C" w:rsidRDefault="009A261C" w:rsidP="009A261C">
      <w:pPr>
        <w:pStyle w:val="Nagwek2"/>
      </w:pPr>
      <w:bookmarkStart w:id="24" w:name="_Toc125016119"/>
      <w:r>
        <w:lastRenderedPageBreak/>
        <w:t>Schemat blokowy</w:t>
      </w:r>
      <w:bookmarkEnd w:id="24"/>
    </w:p>
    <w:p w14:paraId="0E734299" w14:textId="2CAD28CC" w:rsidR="009A261C" w:rsidRDefault="009A261C" w:rsidP="00344C41">
      <w:pPr>
        <w:pStyle w:val="Nagwek3"/>
      </w:pPr>
      <w:bookmarkStart w:id="25" w:name="_Toc125016120"/>
      <w:r>
        <w:t>Schemat blokowy</w:t>
      </w:r>
      <w:r>
        <w:t xml:space="preserve"> algorytmu sortowania quicksort</w:t>
      </w:r>
      <w:bookmarkEnd w:id="25"/>
    </w:p>
    <w:p w14:paraId="6D171787" w14:textId="77777777" w:rsidR="009A261C" w:rsidRPr="009A261C" w:rsidRDefault="009A261C" w:rsidP="009A261C">
      <w:pPr>
        <w:pStyle w:val="Tekstakapitu"/>
      </w:pPr>
    </w:p>
    <w:p w14:paraId="6E71CDF8" w14:textId="51C92A77" w:rsidR="009A261C" w:rsidRPr="009A261C" w:rsidRDefault="009A261C" w:rsidP="009A261C">
      <w:pPr>
        <w:pStyle w:val="Tekstakapitu"/>
        <w:ind w:firstLine="0"/>
      </w:pPr>
      <w:r>
        <w:rPr>
          <w:noProof/>
        </w:rPr>
        <w:drawing>
          <wp:inline distT="0" distB="0" distL="0" distR="0" wp14:anchorId="1662D7F8" wp14:editId="1C8FC018">
            <wp:extent cx="5575935" cy="5357495"/>
            <wp:effectExtent l="0" t="0" r="571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25F6" w14:textId="77777777" w:rsidR="009A261C" w:rsidRDefault="009A261C">
      <w:pPr>
        <w:rPr>
          <w:color w:val="000000" w:themeColor="text1"/>
        </w:rPr>
      </w:pPr>
      <w:r>
        <w:br w:type="page"/>
      </w:r>
    </w:p>
    <w:p w14:paraId="63FC52DE" w14:textId="77777777" w:rsidR="009A261C" w:rsidRDefault="009A261C" w:rsidP="009A261C">
      <w:pPr>
        <w:pStyle w:val="Nagwek3"/>
      </w:pPr>
      <w:bookmarkStart w:id="26" w:name="_Toc125016121"/>
      <w:r>
        <w:lastRenderedPageBreak/>
        <w:t>Schemat blokowy</w:t>
      </w:r>
      <w:r>
        <w:t xml:space="preserve"> algorytmu intersekcji</w:t>
      </w:r>
      <w:bookmarkEnd w:id="26"/>
    </w:p>
    <w:p w14:paraId="7CEAA898" w14:textId="6CEDDA5F" w:rsidR="009A261C" w:rsidRPr="009A261C" w:rsidRDefault="009A261C" w:rsidP="009A261C">
      <w:pPr>
        <w:pStyle w:val="Tekstakapitu"/>
        <w:ind w:firstLine="0"/>
        <w:rPr>
          <w:rFonts w:eastAsiaTheme="majorEastAsia" w:cstheme="majorBidi"/>
          <w:b/>
        </w:rPr>
      </w:pPr>
      <w:r>
        <w:rPr>
          <w:noProof/>
        </w:rPr>
        <w:drawing>
          <wp:inline distT="0" distB="0" distL="0" distR="0" wp14:anchorId="22E32A37" wp14:editId="7FD73254">
            <wp:extent cx="4582160" cy="8686800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20BB8DF" w14:textId="2BB0F577" w:rsidR="009A261C" w:rsidRPr="009A261C" w:rsidRDefault="009A261C" w:rsidP="009A261C">
      <w:pPr>
        <w:pStyle w:val="Nagwek3"/>
      </w:pPr>
      <w:bookmarkStart w:id="27" w:name="_Toc125016122"/>
      <w:r>
        <w:lastRenderedPageBreak/>
        <w:t>Schemat blokowy</w:t>
      </w:r>
      <w:r>
        <w:t xml:space="preserve"> realizacji sprytniejszej algorytmu</w:t>
      </w:r>
      <w:bookmarkEnd w:id="27"/>
    </w:p>
    <w:p w14:paraId="43FEB6D5" w14:textId="0A587B32" w:rsidR="009A261C" w:rsidRDefault="009A261C" w:rsidP="009A261C">
      <w:pPr>
        <w:pStyle w:val="Tekstakapitu"/>
      </w:pPr>
    </w:p>
    <w:p w14:paraId="32C3BDDC" w14:textId="715CF116" w:rsidR="009A261C" w:rsidRDefault="009A261C" w:rsidP="009A261C">
      <w:pPr>
        <w:pStyle w:val="Tekstakapitu"/>
        <w:ind w:firstLine="0"/>
      </w:pPr>
      <w:r>
        <w:rPr>
          <w:noProof/>
        </w:rPr>
        <w:drawing>
          <wp:inline distT="0" distB="0" distL="0" distR="0" wp14:anchorId="3F02CD87" wp14:editId="69A17045">
            <wp:extent cx="5575935" cy="6400800"/>
            <wp:effectExtent l="0" t="0" r="571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766F" w14:textId="3F9057D7" w:rsidR="009A261C" w:rsidRDefault="009A261C" w:rsidP="009A261C">
      <w:pPr>
        <w:pStyle w:val="Tekstakapitu"/>
      </w:pPr>
    </w:p>
    <w:p w14:paraId="1F86B2F1" w14:textId="16E9B744" w:rsidR="0002725D" w:rsidRDefault="0002725D">
      <w:pPr>
        <w:rPr>
          <w:color w:val="000000" w:themeColor="text1"/>
        </w:rPr>
      </w:pPr>
      <w:r>
        <w:br w:type="page"/>
      </w:r>
    </w:p>
    <w:p w14:paraId="1F287762" w14:textId="327F9951" w:rsidR="009A261C" w:rsidRDefault="0002725D" w:rsidP="0002725D">
      <w:pPr>
        <w:pStyle w:val="Nagwek2"/>
      </w:pPr>
      <w:bookmarkStart w:id="28" w:name="_Toc125016123"/>
      <w:r>
        <w:lastRenderedPageBreak/>
        <w:t>Złożoność obliczeniowa</w:t>
      </w:r>
      <w:bookmarkEnd w:id="28"/>
    </w:p>
    <w:p w14:paraId="642999E8" w14:textId="3CE402E7" w:rsidR="0002725D" w:rsidRDefault="005257E6" w:rsidP="0002725D">
      <w:pPr>
        <w:pStyle w:val="Tekstakapitu"/>
        <w:rPr>
          <w:rFonts w:eastAsiaTheme="minorEastAsia"/>
        </w:rPr>
      </w:pPr>
      <w:r>
        <w:t>Złożoność obliczeniowa algorytmu sortowania Quicksort z uwzględnieniem poprawki dla często powtarzających się wartości wynosi O(</w:t>
      </w:r>
      <m:oMath>
        <m:r>
          <w:rPr>
            <w:rFonts w:ascii="Cambria Math" w:hAnsi="Cambria Math"/>
          </w:rPr>
          <m:t>n∙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(n))</m:t>
        </m:r>
      </m:oMath>
      <w:r>
        <w:rPr>
          <w:rFonts w:eastAsiaTheme="minorEastAsia"/>
        </w:rPr>
        <w:t>.</w:t>
      </w:r>
    </w:p>
    <w:p w14:paraId="09FF29D2" w14:textId="12501E94" w:rsidR="005257E6" w:rsidRDefault="005257E6" w:rsidP="0002725D">
      <w:pPr>
        <w:pStyle w:val="Tekstakapitu"/>
        <w:rPr>
          <w:rFonts w:eastAsiaTheme="minorEastAsia"/>
        </w:rPr>
      </w:pPr>
      <w:r>
        <w:rPr>
          <w:rFonts w:eastAsiaTheme="minorEastAsia"/>
        </w:rPr>
        <w:t>Algorytm intersekcji przechodzi jednocześnie przez obie tablice, na których operuje i robi to tylko raz z czego wynika, że jego złożoność obliczeniowa to O(n).</w:t>
      </w:r>
    </w:p>
    <w:p w14:paraId="06FA39DD" w14:textId="488A8C01" w:rsidR="005257E6" w:rsidRDefault="005257E6" w:rsidP="0002725D">
      <w:pPr>
        <w:pStyle w:val="Tekstakapitu"/>
        <w:rPr>
          <w:rFonts w:eastAsiaTheme="minorEastAsia"/>
        </w:rPr>
      </w:pPr>
    </w:p>
    <w:p w14:paraId="0629EF76" w14:textId="7103E138" w:rsidR="005257E6" w:rsidRPr="005257E6" w:rsidRDefault="005257E6" w:rsidP="005257E6">
      <w:pPr>
        <w:pStyle w:val="Tekstakapitu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Dla każdej iteracji algorytmu wykonujemy operację sortowania i porównania przy pomocy wyżej wymienionych funkcji, co daje nam </w:t>
      </w:r>
      <m:oMath>
        <m:r>
          <w:rPr>
            <w:rFonts w:ascii="Cambria Math" w:eastAsiaTheme="minorEastAsia" w:hAnsi="Cambria Math"/>
          </w:rPr>
          <m:t>n∙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∙n</m:t>
        </m:r>
      </m:oMath>
      <w:r>
        <w:rPr>
          <w:rFonts w:eastAsiaTheme="minorEastAsia"/>
        </w:rPr>
        <w:t xml:space="preserve"> operacji, z czego możemy wywnioskować, że złożoność obliczeniowa całego algorytmu jest równa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</m:oMath>
      <w:r>
        <w:rPr>
          <w:rFonts w:eastAsiaTheme="minorEastAsia"/>
        </w:rPr>
        <w:t>).</w:t>
      </w:r>
    </w:p>
    <w:p w14:paraId="0B4AE45D" w14:textId="77777777" w:rsidR="005257E6" w:rsidRPr="005257E6" w:rsidRDefault="005257E6" w:rsidP="005257E6">
      <w:pPr>
        <w:pStyle w:val="Tekstakapitu"/>
        <w:ind w:firstLine="0"/>
        <w:rPr>
          <w:rFonts w:eastAsiaTheme="minorEastAsia"/>
        </w:rPr>
      </w:pPr>
    </w:p>
    <w:p w14:paraId="179B521A" w14:textId="77777777" w:rsidR="005257E6" w:rsidRPr="005257E6" w:rsidRDefault="005257E6" w:rsidP="0002725D">
      <w:pPr>
        <w:pStyle w:val="Tekstakapitu"/>
        <w:rPr>
          <w:rFonts w:eastAsiaTheme="minorEastAsia"/>
        </w:rPr>
      </w:pPr>
    </w:p>
    <w:p w14:paraId="3CD01823" w14:textId="163ABC8D" w:rsidR="009A261C" w:rsidRDefault="009A261C" w:rsidP="009A261C">
      <w:pPr>
        <w:pStyle w:val="Tekstakapitu"/>
      </w:pPr>
    </w:p>
    <w:p w14:paraId="66602BC9" w14:textId="127CB190" w:rsidR="009A261C" w:rsidRDefault="009A261C" w:rsidP="009A261C">
      <w:pPr>
        <w:pStyle w:val="Tekstakapitu"/>
      </w:pPr>
    </w:p>
    <w:p w14:paraId="54B4983C" w14:textId="3CAAC1C8" w:rsidR="005257E6" w:rsidRDefault="005257E6">
      <w:pPr>
        <w:rPr>
          <w:color w:val="000000" w:themeColor="text1"/>
        </w:rPr>
      </w:pPr>
      <w:r>
        <w:br w:type="page"/>
      </w:r>
    </w:p>
    <w:p w14:paraId="7DD8DEA2" w14:textId="079EB38C" w:rsidR="009A261C" w:rsidRDefault="005257E6" w:rsidP="005257E6">
      <w:pPr>
        <w:pStyle w:val="Nagwek1"/>
      </w:pPr>
      <w:bookmarkStart w:id="29" w:name="_Toc125016124"/>
      <w:r>
        <w:lastRenderedPageBreak/>
        <w:t>Porównanie algorytmów</w:t>
      </w:r>
      <w:bookmarkEnd w:id="29"/>
    </w:p>
    <w:p w14:paraId="6E5AC61E" w14:textId="44C64436" w:rsidR="005257E6" w:rsidRDefault="005257E6" w:rsidP="005257E6">
      <w:pPr>
        <w:pStyle w:val="Tekstakapitu"/>
      </w:pPr>
      <w:r>
        <w:t>Po wykonaniu testów na obu algorytmach dla różnych rozmiarów danych otrzymałem takie wyniki: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5"/>
        <w:gridCol w:w="2610"/>
        <w:gridCol w:w="2970"/>
      </w:tblGrid>
      <w:tr w:rsidR="005257E6" w:rsidRPr="005257E6" w14:paraId="76C5985E" w14:textId="77777777" w:rsidTr="005257E6">
        <w:trPr>
          <w:trHeight w:val="288"/>
        </w:trPr>
        <w:tc>
          <w:tcPr>
            <w:tcW w:w="2515" w:type="dxa"/>
            <w:noWrap/>
            <w:hideMark/>
          </w:tcPr>
          <w:p w14:paraId="74F510F4" w14:textId="77777777" w:rsidR="005257E6" w:rsidRPr="005257E6" w:rsidRDefault="005257E6" w:rsidP="00403258">
            <w:pPr>
              <w:pStyle w:val="Danatekstowatabeli"/>
            </w:pPr>
            <w:r w:rsidRPr="005257E6">
              <w:t>Ilość danych</w:t>
            </w:r>
          </w:p>
        </w:tc>
        <w:tc>
          <w:tcPr>
            <w:tcW w:w="2610" w:type="dxa"/>
            <w:noWrap/>
            <w:hideMark/>
          </w:tcPr>
          <w:p w14:paraId="78984C4F" w14:textId="2326784F" w:rsidR="005257E6" w:rsidRPr="005257E6" w:rsidRDefault="005257E6" w:rsidP="00403258">
            <w:pPr>
              <w:pStyle w:val="Danatekstowatabeli"/>
            </w:pPr>
            <w:r w:rsidRPr="005257E6">
              <w:t>Algorytm A</w:t>
            </w:r>
            <w:r w:rsidR="0000194E">
              <w:t xml:space="preserve"> (s)</w:t>
            </w:r>
          </w:p>
        </w:tc>
        <w:tc>
          <w:tcPr>
            <w:tcW w:w="2970" w:type="dxa"/>
            <w:noWrap/>
            <w:hideMark/>
          </w:tcPr>
          <w:p w14:paraId="05B473A8" w14:textId="7701E134" w:rsidR="005257E6" w:rsidRPr="005257E6" w:rsidRDefault="005257E6" w:rsidP="00403258">
            <w:pPr>
              <w:pStyle w:val="Danatekstowatabeli"/>
            </w:pPr>
            <w:r w:rsidRPr="005257E6">
              <w:t>Algorytm B</w:t>
            </w:r>
            <w:r w:rsidR="0000194E">
              <w:t xml:space="preserve"> (s)</w:t>
            </w:r>
          </w:p>
        </w:tc>
      </w:tr>
      <w:tr w:rsidR="005257E6" w:rsidRPr="005257E6" w14:paraId="446D6D4B" w14:textId="77777777" w:rsidTr="005257E6">
        <w:trPr>
          <w:trHeight w:val="288"/>
        </w:trPr>
        <w:tc>
          <w:tcPr>
            <w:tcW w:w="2515" w:type="dxa"/>
            <w:noWrap/>
            <w:hideMark/>
          </w:tcPr>
          <w:p w14:paraId="15735206" w14:textId="77777777" w:rsidR="005257E6" w:rsidRPr="005257E6" w:rsidRDefault="005257E6" w:rsidP="005257E6">
            <w:pPr>
              <w:pStyle w:val="Danaliczbowatabeli"/>
            </w:pPr>
            <w:r w:rsidRPr="005257E6">
              <w:t>64000</w:t>
            </w:r>
          </w:p>
        </w:tc>
        <w:tc>
          <w:tcPr>
            <w:tcW w:w="2610" w:type="dxa"/>
            <w:noWrap/>
            <w:hideMark/>
          </w:tcPr>
          <w:p w14:paraId="041E7E09" w14:textId="77777777" w:rsidR="005257E6" w:rsidRPr="005257E6" w:rsidRDefault="005257E6" w:rsidP="005257E6">
            <w:pPr>
              <w:pStyle w:val="Danaliczbowatabeli"/>
            </w:pPr>
            <w:r w:rsidRPr="005257E6">
              <w:t>0.44</w:t>
            </w:r>
          </w:p>
        </w:tc>
        <w:tc>
          <w:tcPr>
            <w:tcW w:w="2970" w:type="dxa"/>
            <w:noWrap/>
            <w:hideMark/>
          </w:tcPr>
          <w:p w14:paraId="20D5C82F" w14:textId="77777777" w:rsidR="005257E6" w:rsidRPr="005257E6" w:rsidRDefault="005257E6" w:rsidP="005257E6">
            <w:pPr>
              <w:pStyle w:val="Danaliczbowatabeli"/>
            </w:pPr>
            <w:r w:rsidRPr="005257E6">
              <w:t>0.02</w:t>
            </w:r>
          </w:p>
        </w:tc>
      </w:tr>
      <w:tr w:rsidR="005257E6" w:rsidRPr="005257E6" w14:paraId="26937A06" w14:textId="77777777" w:rsidTr="005257E6">
        <w:trPr>
          <w:trHeight w:val="288"/>
        </w:trPr>
        <w:tc>
          <w:tcPr>
            <w:tcW w:w="2515" w:type="dxa"/>
            <w:noWrap/>
            <w:hideMark/>
          </w:tcPr>
          <w:p w14:paraId="3506B542" w14:textId="77777777" w:rsidR="005257E6" w:rsidRPr="005257E6" w:rsidRDefault="005257E6" w:rsidP="005257E6">
            <w:pPr>
              <w:pStyle w:val="Danaliczbowatabeli"/>
            </w:pPr>
            <w:r w:rsidRPr="005257E6">
              <w:t>127803</w:t>
            </w:r>
          </w:p>
        </w:tc>
        <w:tc>
          <w:tcPr>
            <w:tcW w:w="2610" w:type="dxa"/>
            <w:noWrap/>
            <w:hideMark/>
          </w:tcPr>
          <w:p w14:paraId="5D6464BD" w14:textId="77777777" w:rsidR="005257E6" w:rsidRPr="005257E6" w:rsidRDefault="005257E6" w:rsidP="005257E6">
            <w:pPr>
              <w:pStyle w:val="Danaliczbowatabeli"/>
            </w:pPr>
            <w:r w:rsidRPr="005257E6">
              <w:t>1.19</w:t>
            </w:r>
          </w:p>
        </w:tc>
        <w:tc>
          <w:tcPr>
            <w:tcW w:w="2970" w:type="dxa"/>
            <w:noWrap/>
            <w:hideMark/>
          </w:tcPr>
          <w:p w14:paraId="6F79969A" w14:textId="77777777" w:rsidR="005257E6" w:rsidRPr="005257E6" w:rsidRDefault="005257E6" w:rsidP="005257E6">
            <w:pPr>
              <w:pStyle w:val="Danaliczbowatabeli"/>
            </w:pPr>
            <w:r w:rsidRPr="005257E6">
              <w:t>0.02</w:t>
            </w:r>
          </w:p>
        </w:tc>
      </w:tr>
      <w:tr w:rsidR="005257E6" w:rsidRPr="005257E6" w14:paraId="13596C1D" w14:textId="77777777" w:rsidTr="005257E6">
        <w:trPr>
          <w:trHeight w:val="288"/>
        </w:trPr>
        <w:tc>
          <w:tcPr>
            <w:tcW w:w="2515" w:type="dxa"/>
            <w:noWrap/>
            <w:hideMark/>
          </w:tcPr>
          <w:p w14:paraId="02BCF733" w14:textId="77777777" w:rsidR="005257E6" w:rsidRPr="005257E6" w:rsidRDefault="005257E6" w:rsidP="005257E6">
            <w:pPr>
              <w:pStyle w:val="Danaliczbowatabeli"/>
            </w:pPr>
            <w:r w:rsidRPr="005257E6">
              <w:t>256000</w:t>
            </w:r>
          </w:p>
        </w:tc>
        <w:tc>
          <w:tcPr>
            <w:tcW w:w="2610" w:type="dxa"/>
            <w:noWrap/>
            <w:hideMark/>
          </w:tcPr>
          <w:p w14:paraId="266409CA" w14:textId="77777777" w:rsidR="005257E6" w:rsidRPr="005257E6" w:rsidRDefault="005257E6" w:rsidP="005257E6">
            <w:pPr>
              <w:pStyle w:val="Danaliczbowatabeli"/>
            </w:pPr>
            <w:r w:rsidRPr="005257E6">
              <w:t>3.45</w:t>
            </w:r>
          </w:p>
        </w:tc>
        <w:tc>
          <w:tcPr>
            <w:tcW w:w="2970" w:type="dxa"/>
            <w:noWrap/>
            <w:hideMark/>
          </w:tcPr>
          <w:p w14:paraId="66D84EF1" w14:textId="77777777" w:rsidR="005257E6" w:rsidRPr="005257E6" w:rsidRDefault="005257E6" w:rsidP="005257E6">
            <w:pPr>
              <w:pStyle w:val="Danaliczbowatabeli"/>
            </w:pPr>
            <w:r w:rsidRPr="005257E6">
              <w:t>0.04</w:t>
            </w:r>
          </w:p>
        </w:tc>
      </w:tr>
      <w:tr w:rsidR="005257E6" w:rsidRPr="005257E6" w14:paraId="3678A6A1" w14:textId="77777777" w:rsidTr="005257E6">
        <w:trPr>
          <w:trHeight w:val="288"/>
        </w:trPr>
        <w:tc>
          <w:tcPr>
            <w:tcW w:w="2515" w:type="dxa"/>
            <w:noWrap/>
            <w:hideMark/>
          </w:tcPr>
          <w:p w14:paraId="689551F9" w14:textId="77777777" w:rsidR="005257E6" w:rsidRPr="005257E6" w:rsidRDefault="005257E6" w:rsidP="005257E6">
            <w:pPr>
              <w:pStyle w:val="Danaliczbowatabeli"/>
            </w:pPr>
            <w:r w:rsidRPr="005257E6">
              <w:t>511438</w:t>
            </w:r>
          </w:p>
        </w:tc>
        <w:tc>
          <w:tcPr>
            <w:tcW w:w="2610" w:type="dxa"/>
            <w:noWrap/>
            <w:hideMark/>
          </w:tcPr>
          <w:p w14:paraId="4376BB90" w14:textId="77777777" w:rsidR="005257E6" w:rsidRPr="005257E6" w:rsidRDefault="005257E6" w:rsidP="005257E6">
            <w:pPr>
              <w:pStyle w:val="Danaliczbowatabeli"/>
            </w:pPr>
            <w:r w:rsidRPr="005257E6">
              <w:t>6.63</w:t>
            </w:r>
          </w:p>
        </w:tc>
        <w:tc>
          <w:tcPr>
            <w:tcW w:w="2970" w:type="dxa"/>
            <w:noWrap/>
            <w:hideMark/>
          </w:tcPr>
          <w:p w14:paraId="3D0651B0" w14:textId="77777777" w:rsidR="005257E6" w:rsidRPr="005257E6" w:rsidRDefault="005257E6" w:rsidP="005257E6">
            <w:pPr>
              <w:pStyle w:val="Danaliczbowatabeli"/>
            </w:pPr>
            <w:r w:rsidRPr="005257E6">
              <w:t>0.04</w:t>
            </w:r>
          </w:p>
        </w:tc>
      </w:tr>
      <w:tr w:rsidR="005257E6" w:rsidRPr="005257E6" w14:paraId="7B0CD96C" w14:textId="77777777" w:rsidTr="005257E6">
        <w:trPr>
          <w:trHeight w:val="288"/>
        </w:trPr>
        <w:tc>
          <w:tcPr>
            <w:tcW w:w="2515" w:type="dxa"/>
            <w:noWrap/>
            <w:hideMark/>
          </w:tcPr>
          <w:p w14:paraId="4D9D3239" w14:textId="77777777" w:rsidR="005257E6" w:rsidRPr="005257E6" w:rsidRDefault="005257E6" w:rsidP="005257E6">
            <w:pPr>
              <w:pStyle w:val="Danaliczbowatabeli"/>
            </w:pPr>
            <w:r w:rsidRPr="005257E6">
              <w:t>1024000</w:t>
            </w:r>
          </w:p>
        </w:tc>
        <w:tc>
          <w:tcPr>
            <w:tcW w:w="2610" w:type="dxa"/>
            <w:noWrap/>
            <w:hideMark/>
          </w:tcPr>
          <w:p w14:paraId="229C9657" w14:textId="77777777" w:rsidR="005257E6" w:rsidRPr="005257E6" w:rsidRDefault="005257E6" w:rsidP="005257E6">
            <w:pPr>
              <w:pStyle w:val="Danaliczbowatabeli"/>
            </w:pPr>
            <w:r w:rsidRPr="005257E6">
              <w:t>16.98</w:t>
            </w:r>
          </w:p>
        </w:tc>
        <w:tc>
          <w:tcPr>
            <w:tcW w:w="2970" w:type="dxa"/>
            <w:noWrap/>
            <w:hideMark/>
          </w:tcPr>
          <w:p w14:paraId="6C405514" w14:textId="77777777" w:rsidR="005257E6" w:rsidRPr="005257E6" w:rsidRDefault="005257E6" w:rsidP="005257E6">
            <w:pPr>
              <w:pStyle w:val="Danaliczbowatabeli"/>
            </w:pPr>
            <w:r w:rsidRPr="005257E6">
              <w:t>0.08</w:t>
            </w:r>
          </w:p>
        </w:tc>
      </w:tr>
      <w:tr w:rsidR="005257E6" w:rsidRPr="005257E6" w14:paraId="51AB7E13" w14:textId="77777777" w:rsidTr="005257E6">
        <w:trPr>
          <w:trHeight w:val="288"/>
        </w:trPr>
        <w:tc>
          <w:tcPr>
            <w:tcW w:w="2515" w:type="dxa"/>
            <w:noWrap/>
            <w:hideMark/>
          </w:tcPr>
          <w:p w14:paraId="36FDF97F" w14:textId="77777777" w:rsidR="005257E6" w:rsidRPr="005257E6" w:rsidRDefault="005257E6" w:rsidP="005257E6">
            <w:pPr>
              <w:pStyle w:val="Danaliczbowatabeli"/>
            </w:pPr>
            <w:r w:rsidRPr="005257E6">
              <w:t>2049820</w:t>
            </w:r>
          </w:p>
        </w:tc>
        <w:tc>
          <w:tcPr>
            <w:tcW w:w="2610" w:type="dxa"/>
            <w:noWrap/>
            <w:hideMark/>
          </w:tcPr>
          <w:p w14:paraId="48596151" w14:textId="77777777" w:rsidR="005257E6" w:rsidRPr="005257E6" w:rsidRDefault="005257E6" w:rsidP="005257E6">
            <w:pPr>
              <w:pStyle w:val="Danaliczbowatabeli"/>
            </w:pPr>
            <w:r w:rsidRPr="005257E6">
              <w:t>49.15</w:t>
            </w:r>
          </w:p>
        </w:tc>
        <w:tc>
          <w:tcPr>
            <w:tcW w:w="2970" w:type="dxa"/>
            <w:noWrap/>
            <w:hideMark/>
          </w:tcPr>
          <w:p w14:paraId="27F734A6" w14:textId="77777777" w:rsidR="005257E6" w:rsidRPr="005257E6" w:rsidRDefault="005257E6" w:rsidP="005257E6">
            <w:pPr>
              <w:pStyle w:val="Danaliczbowatabeli"/>
            </w:pPr>
            <w:r w:rsidRPr="005257E6">
              <w:t>0.17</w:t>
            </w:r>
          </w:p>
        </w:tc>
      </w:tr>
      <w:tr w:rsidR="005257E6" w:rsidRPr="005257E6" w14:paraId="14493BFB" w14:textId="77777777" w:rsidTr="005257E6">
        <w:trPr>
          <w:trHeight w:val="288"/>
        </w:trPr>
        <w:tc>
          <w:tcPr>
            <w:tcW w:w="2515" w:type="dxa"/>
            <w:noWrap/>
            <w:hideMark/>
          </w:tcPr>
          <w:p w14:paraId="3B107A77" w14:textId="77777777" w:rsidR="005257E6" w:rsidRPr="005257E6" w:rsidRDefault="005257E6" w:rsidP="005257E6">
            <w:pPr>
              <w:pStyle w:val="Danaliczbowatabeli"/>
            </w:pPr>
            <w:r w:rsidRPr="005257E6">
              <w:t>4096000</w:t>
            </w:r>
          </w:p>
        </w:tc>
        <w:tc>
          <w:tcPr>
            <w:tcW w:w="2610" w:type="dxa"/>
            <w:noWrap/>
            <w:hideMark/>
          </w:tcPr>
          <w:p w14:paraId="0236FFBA" w14:textId="77777777" w:rsidR="005257E6" w:rsidRPr="005257E6" w:rsidRDefault="005257E6" w:rsidP="005257E6">
            <w:pPr>
              <w:pStyle w:val="Danaliczbowatabeli"/>
            </w:pPr>
            <w:r w:rsidRPr="005257E6">
              <w:t>137.97</w:t>
            </w:r>
          </w:p>
        </w:tc>
        <w:tc>
          <w:tcPr>
            <w:tcW w:w="2970" w:type="dxa"/>
            <w:noWrap/>
            <w:hideMark/>
          </w:tcPr>
          <w:p w14:paraId="12FD238B" w14:textId="77777777" w:rsidR="005257E6" w:rsidRPr="005257E6" w:rsidRDefault="005257E6" w:rsidP="005257E6">
            <w:pPr>
              <w:pStyle w:val="Danaliczbowatabeli"/>
            </w:pPr>
            <w:r w:rsidRPr="005257E6">
              <w:t>0.32</w:t>
            </w:r>
          </w:p>
        </w:tc>
      </w:tr>
      <w:tr w:rsidR="005257E6" w:rsidRPr="005257E6" w14:paraId="47796E8C" w14:textId="77777777" w:rsidTr="005257E6">
        <w:trPr>
          <w:trHeight w:val="288"/>
        </w:trPr>
        <w:tc>
          <w:tcPr>
            <w:tcW w:w="2515" w:type="dxa"/>
            <w:noWrap/>
            <w:hideMark/>
          </w:tcPr>
          <w:p w14:paraId="588EC44E" w14:textId="77777777" w:rsidR="005257E6" w:rsidRPr="005257E6" w:rsidRDefault="005257E6" w:rsidP="005257E6">
            <w:pPr>
              <w:pStyle w:val="Danaliczbowatabeli"/>
            </w:pPr>
            <w:r w:rsidRPr="005257E6">
              <w:t>8191160</w:t>
            </w:r>
          </w:p>
        </w:tc>
        <w:tc>
          <w:tcPr>
            <w:tcW w:w="2610" w:type="dxa"/>
            <w:noWrap/>
            <w:hideMark/>
          </w:tcPr>
          <w:p w14:paraId="780DC00C" w14:textId="77777777" w:rsidR="005257E6" w:rsidRPr="005257E6" w:rsidRDefault="005257E6" w:rsidP="005257E6">
            <w:pPr>
              <w:pStyle w:val="Danaliczbowatabeli"/>
            </w:pPr>
            <w:r w:rsidRPr="005257E6">
              <w:t>392.55</w:t>
            </w:r>
          </w:p>
        </w:tc>
        <w:tc>
          <w:tcPr>
            <w:tcW w:w="2970" w:type="dxa"/>
            <w:noWrap/>
            <w:hideMark/>
          </w:tcPr>
          <w:p w14:paraId="428D72C9" w14:textId="77777777" w:rsidR="005257E6" w:rsidRPr="005257E6" w:rsidRDefault="005257E6" w:rsidP="005257E6">
            <w:pPr>
              <w:pStyle w:val="Danaliczbowatabeli"/>
            </w:pPr>
            <w:r w:rsidRPr="005257E6">
              <w:t>0.69</w:t>
            </w:r>
          </w:p>
        </w:tc>
      </w:tr>
    </w:tbl>
    <w:p w14:paraId="0533AC0E" w14:textId="1E298EFD" w:rsidR="005257E6" w:rsidRDefault="005257E6" w:rsidP="0000194E">
      <w:pPr>
        <w:pStyle w:val="Tekstakapitu"/>
        <w:ind w:firstLine="0"/>
      </w:pPr>
    </w:p>
    <w:p w14:paraId="51DA6F1B" w14:textId="7D3F8997" w:rsidR="0000194E" w:rsidRDefault="0000194E" w:rsidP="0000194E">
      <w:pPr>
        <w:pStyle w:val="Tekstakapitu"/>
      </w:pPr>
      <w:r w:rsidRPr="0000194E">
        <w:t>Ilość danych liczona jest jako iloczyn ilości wierszy i kolumn tablicy wejściowej</w:t>
      </w:r>
      <w:r>
        <w:t xml:space="preserve">, której </w:t>
      </w:r>
      <w:r w:rsidR="00DC7660">
        <w:t>wysokość i szerokość</w:t>
      </w:r>
      <w:r>
        <w:t xml:space="preserve"> dla każdego następnego testu obliczany jest ze wzoru</w:t>
      </w:r>
      <w:r w:rsidR="00DC7660">
        <w:t>:</w:t>
      </w:r>
    </w:p>
    <w:p w14:paraId="03ABD393" w14:textId="7166BAC7" w:rsidR="0000194E" w:rsidRPr="0000194E" w:rsidRDefault="00DC7660" w:rsidP="0000194E">
      <w:pPr>
        <w:pStyle w:val="Tekstakapitu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sqrt(2)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</m:oMath>
      </m:oMathPara>
    </w:p>
    <w:p w14:paraId="6ED38872" w14:textId="1CA2D67E" w:rsidR="009A261C" w:rsidRDefault="00DC7660" w:rsidP="009A261C">
      <w:pPr>
        <w:pStyle w:val="Tekstakapitu"/>
      </w:pPr>
      <w:r>
        <w:t xml:space="preserve">Zastosowanie takiego wzoru powoduje, że rozmiar każdej następnej tablicy jest większy o 2 od </w:t>
      </w:r>
      <w:proofErr w:type="spellStart"/>
      <w:r>
        <w:t>poprzeniego</w:t>
      </w:r>
      <w:proofErr w:type="spellEnd"/>
      <w:r>
        <w:t>.</w:t>
      </w:r>
    </w:p>
    <w:p w14:paraId="64CBAEB9" w14:textId="74FAE73D" w:rsidR="00CD3D76" w:rsidRDefault="00CD3D76" w:rsidP="009A261C">
      <w:pPr>
        <w:pStyle w:val="Tekstakapitu"/>
      </w:pPr>
    </w:p>
    <w:p w14:paraId="171EB373" w14:textId="44C60C61" w:rsidR="00605197" w:rsidRDefault="00CD3D76" w:rsidP="00605197">
      <w:pPr>
        <w:pStyle w:val="Tekstakapitu"/>
      </w:pPr>
      <w:r>
        <w:t xml:space="preserve">Jak widać na załączonym wykresie przedstawiającym stosunek </w:t>
      </w:r>
      <w:r w:rsidR="00605197">
        <w:t xml:space="preserve">logarytmów czasów </w:t>
      </w:r>
      <w:proofErr w:type="spellStart"/>
      <w:r w:rsidR="00605197">
        <w:t>wykoniania</w:t>
      </w:r>
      <w:proofErr w:type="spellEnd"/>
      <w:r w:rsidR="00605197">
        <w:t xml:space="preserve"> algorytmów do ilości danych, Algorytm sprytniejszy (B) dąży do wykresu przypominającego logarytm, natomiast złożoność czasowa algorytmu naiwnego (A) bardzo szybko dociera do ogromnych czasów liczenia.</w:t>
      </w:r>
    </w:p>
    <w:p w14:paraId="7CD5C824" w14:textId="77777777" w:rsidR="00605197" w:rsidRDefault="00605197" w:rsidP="00605197">
      <w:pPr>
        <w:pStyle w:val="Tekstakapitu"/>
      </w:pPr>
    </w:p>
    <w:p w14:paraId="607E46B4" w14:textId="3CA88A5E" w:rsidR="00DC7660" w:rsidRDefault="00605197" w:rsidP="009A261C">
      <w:pPr>
        <w:pStyle w:val="Tekstakapitu"/>
      </w:pPr>
      <w:r>
        <w:rPr>
          <w:noProof/>
        </w:rPr>
        <w:drawing>
          <wp:inline distT="0" distB="0" distL="0" distR="0" wp14:anchorId="31A94BB2" wp14:editId="4631E23D">
            <wp:extent cx="5579745" cy="2981960"/>
            <wp:effectExtent l="0" t="0" r="1905" b="889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03C6285E-D88D-4444-A008-C7B18F2045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8D10540" w14:textId="75C33E90" w:rsidR="005431BC" w:rsidRDefault="005431BC" w:rsidP="009A261C">
      <w:pPr>
        <w:pStyle w:val="Tekstakapitu"/>
      </w:pPr>
    </w:p>
    <w:p w14:paraId="5E44241B" w14:textId="0CA12516" w:rsidR="005431BC" w:rsidRDefault="005431BC" w:rsidP="009A261C">
      <w:pPr>
        <w:pStyle w:val="Tekstakapitu"/>
      </w:pPr>
      <w:r>
        <w:lastRenderedPageBreak/>
        <w:t>Podobne wnioski możemy wyciągnąć, gdy przedstawimy obydwa algorytmu na wykresie, gdzie oś X będzie osią logarytmiczną.</w:t>
      </w:r>
    </w:p>
    <w:p w14:paraId="19E2F866" w14:textId="384349C4" w:rsidR="005431BC" w:rsidRDefault="005431B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B31F23A" wp14:editId="5CA1350F">
            <wp:extent cx="5579745" cy="2654935"/>
            <wp:effectExtent l="0" t="0" r="1905" b="1206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3C6285E-D88D-4444-A008-C7B18F2045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89EFE78" w14:textId="77777777" w:rsidR="00DC7660" w:rsidRDefault="00DC7660" w:rsidP="009A261C">
      <w:pPr>
        <w:pStyle w:val="Tekstakapitu"/>
      </w:pPr>
    </w:p>
    <w:p w14:paraId="0EC5C0BD" w14:textId="537FD173" w:rsidR="009A261C" w:rsidRDefault="009A261C" w:rsidP="009A261C">
      <w:pPr>
        <w:pStyle w:val="Tekstakapitu"/>
      </w:pPr>
    </w:p>
    <w:p w14:paraId="69930ADB" w14:textId="49146AD8" w:rsidR="009A261C" w:rsidRDefault="009A261C" w:rsidP="009A261C">
      <w:pPr>
        <w:pStyle w:val="Tekstakapitu"/>
      </w:pPr>
    </w:p>
    <w:p w14:paraId="2F53C0E7" w14:textId="3B1C2EFE" w:rsidR="009A261C" w:rsidRDefault="009A261C" w:rsidP="009A261C">
      <w:pPr>
        <w:pStyle w:val="Tekstakapitu"/>
      </w:pPr>
    </w:p>
    <w:p w14:paraId="429D490B" w14:textId="257D43D9" w:rsidR="00AA17F0" w:rsidRDefault="00AA17F0" w:rsidP="00AA17F0">
      <w:pPr>
        <w:pStyle w:val="Nagwek1"/>
      </w:pPr>
      <w:r>
        <w:br w:type="page"/>
      </w:r>
      <w:bookmarkStart w:id="30" w:name="_Toc125016125"/>
      <w:r>
        <w:lastRenderedPageBreak/>
        <w:t>Kod programu</w:t>
      </w:r>
      <w:bookmarkEnd w:id="30"/>
    </w:p>
    <w:p w14:paraId="5570DCC6" w14:textId="630F9473" w:rsidR="00AA17F0" w:rsidRDefault="00AA17F0" w:rsidP="00AA17F0">
      <w:pPr>
        <w:pStyle w:val="Tekstakapitu"/>
      </w:pPr>
      <w:r>
        <w:t>Wybrane funkcje kodu programu:</w:t>
      </w:r>
    </w:p>
    <w:p w14:paraId="3B8E22CE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AA17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main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()</w:t>
      </w:r>
    </w:p>
    <w:p w14:paraId="56DA088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58739F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pro::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init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2FC81878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A5F759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  <w:lang w:val="en-US"/>
        </w:rPr>
        <w:t>// 11 release</w:t>
      </w:r>
    </w:p>
    <w:p w14:paraId="2B2F9620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  <w:lang w:val="en-US"/>
        </w:rPr>
        <w:t>// 8 debug</w:t>
      </w:r>
    </w:p>
    <w:p w14:paraId="5B9F02C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wyniki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testy(8, 800, 80, 2, 1);</w:t>
      </w:r>
    </w:p>
    <w:p w14:paraId="7E3B1649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D2E7F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try</w:t>
      </w:r>
    </w:p>
    <w:p w14:paraId="251A4C98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CF936D6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filename =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"test/Testy.txt"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FB9A4DA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pro::zapisz_ciag_2d_do_pliku(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filename.c_str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(), wyniki);</w:t>
      </w:r>
    </w:p>
    <w:p w14:paraId="0FF63BCE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</w:rPr>
        <w:t>"Wyniki zapisane w pliku "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filename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</w:rPr>
        <w:t>"\n"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4610402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8E3A714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catch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&amp; e)</w:t>
      </w:r>
    </w:p>
    <w:p w14:paraId="608D88E6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30C9C934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std::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"Error: 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838AE13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17AF51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2519DD5C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693440FC" w14:textId="492A7D84" w:rsidR="00AA17F0" w:rsidRPr="00AA17F0" w:rsidRDefault="00AA17F0" w:rsidP="00AA17F0">
      <w:pPr>
        <w:pStyle w:val="Tekstakapitu"/>
        <w:ind w:firstLine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F150705" w14:textId="77777777" w:rsidR="00AA17F0" w:rsidRPr="00AA17F0" w:rsidRDefault="00AA17F0" w:rsidP="00AA17F0">
      <w:pPr>
        <w:pStyle w:val="Tekstakapitu"/>
        <w:ind w:firstLine="0"/>
      </w:pPr>
    </w:p>
    <w:p w14:paraId="231C0CA1" w14:textId="77777777" w:rsidR="00AA17F0" w:rsidRDefault="00AA17F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6FA6966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>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&gt;&gt; testy(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ilosc_testow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start_w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start_h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multiplier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ilosc_watkow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FAA42A6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8000"/>
          <w:sz w:val="18"/>
          <w:szCs w:val="18"/>
        </w:rPr>
        <w:t>// funkcja wywołująca testy czasów na obu algorytmach</w:t>
      </w:r>
    </w:p>
    <w:p w14:paraId="21CBB6E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1F351C55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std::chrono::</w:t>
      </w:r>
      <w:proofErr w:type="spellStart"/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time_point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start, stop;</w:t>
      </w:r>
    </w:p>
    <w:p w14:paraId="538C9CE1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std::chrono::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duration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timediff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46B3FD3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17C648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wyniki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C2A92CD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84E7593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r w:rsidRPr="00AA17F0">
        <w:rPr>
          <w:rFonts w:ascii="Cascadia Mono" w:hAnsi="Cascadia Mono" w:cs="Cascadia Mono"/>
          <w:color w:val="2B91AF"/>
          <w:sz w:val="18"/>
          <w:szCs w:val="18"/>
        </w:rPr>
        <w:t>vector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AA17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&gt;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wynik_obliczen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5015D98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30707E37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width, height;</w:t>
      </w:r>
    </w:p>
    <w:p w14:paraId="66A6D055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932A3E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nr_testu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nr_testu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ilosc_testow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nr_testu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30C84C70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0F293C35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F776B9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width = std::round((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start_w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std::pow(std::sqrt(</w:t>
      </w:r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multiplier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),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nr_testu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14:paraId="1F927D43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height = std::round((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start_h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std::pow(std::sqrt(</w:t>
      </w:r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multiplier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),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nr_testu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14:paraId="51DC35F3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80E977A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zebrane_dane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2D5E1E3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478EA4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zebrane_dane.push_back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(width*height);</w:t>
      </w:r>
    </w:p>
    <w:p w14:paraId="1E3806DE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6C2B98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std::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"Test nr: 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nr_testu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ED141D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</w:rPr>
        <w:t>"Generowanie tablicy o wymiarach "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width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</w:rPr>
        <w:t>" na "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height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</w:rPr>
        <w:t>"\n"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CD84E05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3135D907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 = pro::generuj_losowy_ciag_2d(0, 9, width, height);</w:t>
      </w:r>
    </w:p>
    <w:p w14:paraId="79D3B8C2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A63D4CD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std::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Tablica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wejsciowa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2E78CB8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pro::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opisz_ciag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(data);</w:t>
      </w:r>
    </w:p>
    <w:p w14:paraId="380E5D4A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A1DAFD5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std::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"Start A ["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ilosc_watkow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 thread(s)]:\n"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FEF50F2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start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std::chrono::</w:t>
      </w:r>
      <w:proofErr w:type="spellStart"/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::now();</w:t>
      </w:r>
    </w:p>
    <w:p w14:paraId="1B015A90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wynik_obliczen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=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znajdz_powtorzenia_multithread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(data,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</w:rPr>
        <w:t>ilosc_watkow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, &amp;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znajdz_powtorzenia_a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DFC0987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stop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std::chrono::</w:t>
      </w:r>
      <w:proofErr w:type="spellStart"/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::now();</w:t>
      </w:r>
    </w:p>
    <w:p w14:paraId="690630E5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D8EAB84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timediff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stop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-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start;</w:t>
      </w:r>
    </w:p>
    <w:p w14:paraId="5556B720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ABC2E19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zebrane_dane.push_back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timediff.count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());</w:t>
      </w:r>
    </w:p>
    <w:p w14:paraId="20416F5E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std::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Czas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wykonania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algorytmu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A: 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timediff.count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95A2D69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std::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Ilosc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wynikow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wynik_obliczen.size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38CDAD3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DB3CE02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std::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"Start B ["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ilosc_watkow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 thread(s)]:\n"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5F2F825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start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std::chrono::</w:t>
      </w:r>
      <w:proofErr w:type="spellStart"/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::now();</w:t>
      </w:r>
    </w:p>
    <w:p w14:paraId="35267FF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wynik_obliczen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=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znajdz_powtorzenia_multithread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(data,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</w:rPr>
        <w:t>ilosc_watkow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, &amp;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znajdz_powtorzenia_b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108802D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stop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std::chrono::</w:t>
      </w:r>
      <w:proofErr w:type="spellStart"/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::now();</w:t>
      </w:r>
    </w:p>
    <w:p w14:paraId="5E29F678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E1354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timediff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stop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-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start;</w:t>
      </w:r>
    </w:p>
    <w:p w14:paraId="7CC6D7C2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50394A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zebrane_dane.push_back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timediff.count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());</w:t>
      </w:r>
    </w:p>
    <w:p w14:paraId="67B2C9FC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std::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Czas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wykonania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algorytmu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B: 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timediff.count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FBBD5C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std::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Ilosc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wynikow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wynik_obliczen.size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49C5314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C2C0C3E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</w:rPr>
        <w:t>"&lt;</w:t>
      </w:r>
      <w:proofErr w:type="spellStart"/>
      <w:r w:rsidRPr="00AA17F0">
        <w:rPr>
          <w:rFonts w:ascii="Cascadia Mono" w:hAnsi="Cascadia Mono" w:cs="Cascadia Mono"/>
          <w:color w:val="A31515"/>
          <w:sz w:val="18"/>
          <w:szCs w:val="18"/>
        </w:rPr>
        <w:t>int</w:t>
      </w:r>
      <w:proofErr w:type="spellEnd"/>
      <w:r w:rsidRPr="00AA17F0">
        <w:rPr>
          <w:rFonts w:ascii="Cascadia Mono" w:hAnsi="Cascadia Mono" w:cs="Cascadia Mono"/>
          <w:color w:val="A31515"/>
          <w:sz w:val="18"/>
          <w:szCs w:val="18"/>
        </w:rPr>
        <w:t>&gt;"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0DE8888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pro::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opisz_ciag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wynik_obliczen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428935D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A31515"/>
          <w:sz w:val="18"/>
          <w:szCs w:val="18"/>
        </w:rPr>
        <w:t>"\n"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3AA14F9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5EF38B84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403C38E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wyniki.push_back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zebrane_dane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616073C6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4C465C0E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424658D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1FCBA63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wyniki;</w:t>
      </w:r>
    </w:p>
    <w:p w14:paraId="1C516DDC" w14:textId="6DEA3552" w:rsidR="00AA17F0" w:rsidRDefault="00AA17F0" w:rsidP="00AA17F0">
      <w:pPr>
        <w:rPr>
          <w:color w:val="000000" w:themeColor="text1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>}</w:t>
      </w:r>
      <w:r>
        <w:rPr>
          <w:color w:val="000000" w:themeColor="text1"/>
        </w:rPr>
        <w:br w:type="page"/>
      </w:r>
    </w:p>
    <w:p w14:paraId="112964A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8000"/>
          <w:sz w:val="18"/>
          <w:szCs w:val="18"/>
          <w:lang w:val="en-US"/>
        </w:rPr>
        <w:lastRenderedPageBreak/>
        <w:t xml:space="preserve">// </w:t>
      </w:r>
      <w:proofErr w:type="spellStart"/>
      <w:r w:rsidRPr="00AA17F0">
        <w:rPr>
          <w:rFonts w:ascii="Cascadia Mono" w:hAnsi="Cascadia Mono" w:cs="Cascadia Mono"/>
          <w:color w:val="008000"/>
          <w:sz w:val="18"/>
          <w:szCs w:val="18"/>
          <w:lang w:val="en-US"/>
        </w:rPr>
        <w:t>algorytm</w:t>
      </w:r>
      <w:proofErr w:type="spellEnd"/>
      <w:r w:rsidRPr="00AA17F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- </w:t>
      </w:r>
      <w:proofErr w:type="spellStart"/>
      <w:r w:rsidRPr="00AA17F0">
        <w:rPr>
          <w:rFonts w:ascii="Cascadia Mono" w:hAnsi="Cascadia Mono" w:cs="Cascadia Mono"/>
          <w:color w:val="008000"/>
          <w:sz w:val="18"/>
          <w:szCs w:val="18"/>
          <w:lang w:val="en-US"/>
        </w:rPr>
        <w:t>realizacja</w:t>
      </w:r>
      <w:proofErr w:type="spellEnd"/>
      <w:r w:rsidRPr="00AA17F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8000"/>
          <w:sz w:val="18"/>
          <w:szCs w:val="18"/>
          <w:lang w:val="en-US"/>
        </w:rPr>
        <w:t>naiwna</w:t>
      </w:r>
      <w:proofErr w:type="spellEnd"/>
    </w:p>
    <w:p w14:paraId="7C084B63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znajdz_powtorzenia_a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&gt;&gt;::</w:t>
      </w:r>
      <w:proofErr w:type="spellStart"/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const_iterator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data_first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&gt;&gt;::</w:t>
      </w:r>
      <w:proofErr w:type="spellStart"/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const_iterator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data_last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5410F8C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BFE4DF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Zwrócenie pustej tablicy jeżeli ilość elementów w podanym zakresie jest niedodatnia lub pierwsza tablica z podanego zakresu jest pusta</w:t>
      </w:r>
    </w:p>
    <w:p w14:paraId="2811BE3C" w14:textId="32C1EEAF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(std::distance(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data_first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data_last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) &lt;= 0 || !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data_first</w:t>
      </w:r>
      <w:proofErr w:type="spellEnd"/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-&gt;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size())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&gt;();</w:t>
      </w:r>
    </w:p>
    <w:p w14:paraId="4BBBCB21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wykonanie kopii podanego zakresu do nowej tablicy dwuwymiarowej</w:t>
      </w:r>
    </w:p>
    <w:p w14:paraId="7E6C87D4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 = 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&gt;&gt;(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data_first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AA17F0">
        <w:rPr>
          <w:rFonts w:ascii="Cascadia Mono" w:hAnsi="Cascadia Mono" w:cs="Cascadia Mono"/>
          <w:color w:val="808080"/>
          <w:sz w:val="18"/>
          <w:szCs w:val="18"/>
          <w:lang w:val="en-US"/>
        </w:rPr>
        <w:t>data_last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4A3BDDD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8B785DA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deklaracja tablicy do wyszukiwania powtórzeń i skopiowanie do niej zawartości pierwszego ciągu</w:t>
      </w:r>
    </w:p>
    <w:p w14:paraId="7396C95E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r w:rsidRPr="00AA17F0">
        <w:rPr>
          <w:rFonts w:ascii="Cascadia Mono" w:hAnsi="Cascadia Mono" w:cs="Cascadia Mono"/>
          <w:color w:val="2B91AF"/>
          <w:sz w:val="18"/>
          <w:szCs w:val="18"/>
        </w:rPr>
        <w:t>vector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AA17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&gt;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powtorzenia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(data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7AB81EC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 xml:space="preserve">// deklaracja tablicy, do której </w:t>
      </w:r>
      <w:proofErr w:type="spellStart"/>
      <w:r w:rsidRPr="00AA17F0">
        <w:rPr>
          <w:rFonts w:ascii="Cascadia Mono" w:hAnsi="Cascadia Mono" w:cs="Cascadia Mono"/>
          <w:color w:val="008000"/>
          <w:sz w:val="18"/>
          <w:szCs w:val="18"/>
        </w:rPr>
        <w:t>wpiswane</w:t>
      </w:r>
      <w:proofErr w:type="spellEnd"/>
      <w:r w:rsidRPr="00AA17F0">
        <w:rPr>
          <w:rFonts w:ascii="Cascadia Mono" w:hAnsi="Cascadia Mono" w:cs="Cascadia Mono"/>
          <w:color w:val="008000"/>
          <w:sz w:val="18"/>
          <w:szCs w:val="18"/>
        </w:rPr>
        <w:t xml:space="preserve"> będą wyniki porównań w trakcie jednej iteracji</w:t>
      </w:r>
    </w:p>
    <w:p w14:paraId="0482577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r w:rsidRPr="00AA17F0">
        <w:rPr>
          <w:rFonts w:ascii="Cascadia Mono" w:hAnsi="Cascadia Mono" w:cs="Cascadia Mono"/>
          <w:color w:val="2B91AF"/>
          <w:sz w:val="18"/>
          <w:szCs w:val="18"/>
        </w:rPr>
        <w:t>vector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AA17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&gt; bufor;</w:t>
      </w:r>
    </w:p>
    <w:p w14:paraId="17635F75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5A51C772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deklaracja iteratora przechowującego wynik wyszukiwania liniowego w tablicy powtórzeń</w:t>
      </w:r>
    </w:p>
    <w:p w14:paraId="0E5D463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iterator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it;</w:t>
      </w:r>
    </w:p>
    <w:p w14:paraId="2B5C8C98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88A756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deklaracja wartości, którą oznaczane będą wartości już znalezione w tablicy z początkową wartością pierwszego elementu tablicy powtórzeń</w:t>
      </w:r>
    </w:p>
    <w:p w14:paraId="12C74751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AA17F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empty_marker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powtorzenia</w:t>
      </w:r>
      <w:proofErr w:type="spellEnd"/>
      <w:r w:rsidRPr="00AA17F0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2079FC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przypisanie do pustego znacznika najmniejszej wartości z tablicy powtórzeń</w:t>
      </w:r>
    </w:p>
    <w:p w14:paraId="798A7035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(it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powtorzenia.begin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it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!=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powtorzenia.end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(); it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++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EFFA14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*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it &lt;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empty_marker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empty_marker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*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it;</w:t>
      </w:r>
    </w:p>
    <w:p w14:paraId="3FDC2E70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CEE5740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 xml:space="preserve">// w przypadku gdy najmniejszy element w tablicy jest minimalną wartością możliwą do zapisania w zmiennej typu </w:t>
      </w:r>
      <w:proofErr w:type="spellStart"/>
      <w:r w:rsidRPr="00AA17F0">
        <w:rPr>
          <w:rFonts w:ascii="Cascadia Mono" w:hAnsi="Cascadia Mono" w:cs="Cascadia Mono"/>
          <w:color w:val="008000"/>
          <w:sz w:val="18"/>
          <w:szCs w:val="18"/>
        </w:rPr>
        <w:t>int</w:t>
      </w:r>
      <w:proofErr w:type="spellEnd"/>
    </w:p>
    <w:p w14:paraId="5E9626E9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empty_marker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AA17F0">
        <w:rPr>
          <w:rFonts w:ascii="Cascadia Mono" w:hAnsi="Cascadia Mono" w:cs="Cascadia Mono"/>
          <w:color w:val="6F008A"/>
          <w:sz w:val="18"/>
          <w:szCs w:val="18"/>
          <w:lang w:val="en-US"/>
        </w:rPr>
        <w:t>INT_MIN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15FB1CE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zmniejszanie wartości pustego markera dopóki element z taką samą wartością znajduje się w tablicy powtórzeń</w:t>
      </w:r>
    </w:p>
    <w:p w14:paraId="0F34FAAA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(pro::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linear_search_iterator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powtorzenia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empty_marker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!=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powtorzenia.end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())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empty_marker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--;</w:t>
      </w:r>
    </w:p>
    <w:p w14:paraId="7E810287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w przeciwnym wypadku zmniejszenie wartości pustego znacznika</w:t>
      </w:r>
    </w:p>
    <w:p w14:paraId="364AECC8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AA17F0">
        <w:rPr>
          <w:rFonts w:ascii="Cascadia Mono" w:hAnsi="Cascadia Mono" w:cs="Cascadia Mono"/>
          <w:color w:val="0000FF"/>
          <w:sz w:val="18"/>
          <w:szCs w:val="18"/>
        </w:rPr>
        <w:t>else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empty_marker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--;</w:t>
      </w:r>
    </w:p>
    <w:p w14:paraId="736A7252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55B0A06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dla każdej poza pierwszą podtablicy w tablicy wejściowej</w:t>
      </w:r>
    </w:p>
    <w:p w14:paraId="7407AAD9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arr_i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data.begin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1;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arr_i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!=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data.end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arr_i</w:t>
      </w:r>
      <w:proofErr w:type="spellEnd"/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++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5322F94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1583E92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dla każdego elementu w podtablicy</w:t>
      </w:r>
    </w:p>
    <w:p w14:paraId="41653FE7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AA17F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AA17F0">
        <w:rPr>
          <w:rFonts w:ascii="Cascadia Mono" w:hAnsi="Cascadia Mono" w:cs="Cascadia Mono"/>
          <w:color w:val="0000FF"/>
          <w:sz w:val="18"/>
          <w:szCs w:val="18"/>
        </w:rPr>
        <w:t>auto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el =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arr_i</w:t>
      </w:r>
      <w:proofErr w:type="spellEnd"/>
      <w:r w:rsidRPr="00AA17F0">
        <w:rPr>
          <w:rFonts w:ascii="Cascadia Mono" w:hAnsi="Cascadia Mono" w:cs="Cascadia Mono"/>
          <w:color w:val="008080"/>
          <w:sz w:val="18"/>
          <w:szCs w:val="18"/>
        </w:rPr>
        <w:t>-&gt;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begin(); el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!=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arr_i</w:t>
      </w:r>
      <w:proofErr w:type="spellEnd"/>
      <w:r w:rsidRPr="00AA17F0">
        <w:rPr>
          <w:rFonts w:ascii="Cascadia Mono" w:hAnsi="Cascadia Mono" w:cs="Cascadia Mono"/>
          <w:color w:val="008080"/>
          <w:sz w:val="18"/>
          <w:szCs w:val="18"/>
        </w:rPr>
        <w:t>-&gt;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end(); el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++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64516B17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228639F5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jeżeli szukany element znajduje się w tablicy powtórzeń</w:t>
      </w:r>
    </w:p>
    <w:p w14:paraId="126A355D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*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el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!=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empty_marker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(it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pro::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linear_search_iterator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powtorzenia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*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el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 </w:t>
      </w:r>
      <w:r w:rsidRPr="00AA17F0">
        <w:rPr>
          <w:rFonts w:ascii="Cascadia Mono" w:hAnsi="Cascadia Mono" w:cs="Cascadia Mono"/>
          <w:color w:val="008080"/>
          <w:sz w:val="18"/>
          <w:szCs w:val="18"/>
          <w:lang w:val="en-US"/>
        </w:rPr>
        <w:t>!=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powtorzenia.end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0F8DDD98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507ADB85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wpisanie znalezionego elementu do tablicy bufor</w:t>
      </w:r>
    </w:p>
    <w:p w14:paraId="14446C37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bufor.push_back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*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it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FF826DD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zamiana wartości znalezionego elementu na pusty znacznik</w:t>
      </w:r>
    </w:p>
    <w:p w14:paraId="0DF7BE8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*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it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empty_marker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456385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2ABCF50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2E1175B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6EDEF68D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jeżeli rozmiar tablicy bufor jest równy 0 zwraca pustą tablicę (brak powtórzeń)</w:t>
      </w:r>
    </w:p>
    <w:p w14:paraId="7AA57B13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bufor.size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== 0) 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AA17F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AA17F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>&gt;();</w:t>
      </w:r>
    </w:p>
    <w:p w14:paraId="396F91D9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przypisanie zawartości tablicy bufor to tablicy powtórzeń</w:t>
      </w:r>
    </w:p>
    <w:p w14:paraId="083AF4BF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powtorzenia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17F0">
        <w:rPr>
          <w:rFonts w:ascii="Cascadia Mono" w:hAnsi="Cascadia Mono" w:cs="Cascadia Mono"/>
          <w:color w:val="008080"/>
          <w:sz w:val="18"/>
          <w:szCs w:val="18"/>
        </w:rPr>
        <w:t>=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bufor;</w:t>
      </w:r>
    </w:p>
    <w:p w14:paraId="58CBFEBB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wyczyszczenie zawartości tablicy bufor</w:t>
      </w:r>
    </w:p>
    <w:p w14:paraId="24F82061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bufor.clear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14:paraId="5DFEF7E9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19799B36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694419DE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8000"/>
          <w:sz w:val="18"/>
          <w:szCs w:val="18"/>
        </w:rPr>
        <w:t>// zwrócenie tablicy powtórzeń</w:t>
      </w:r>
    </w:p>
    <w:p w14:paraId="74A13CC7" w14:textId="77777777" w:rsidR="00AA17F0" w:rsidRPr="00AA17F0" w:rsidRDefault="00AA17F0" w:rsidP="00AA17F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AA17F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AA17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A17F0">
        <w:rPr>
          <w:rFonts w:ascii="Cascadia Mono" w:hAnsi="Cascadia Mono" w:cs="Cascadia Mono"/>
          <w:color w:val="000000"/>
          <w:sz w:val="18"/>
          <w:szCs w:val="18"/>
        </w:rPr>
        <w:t>powtorzenia</w:t>
      </w:r>
      <w:proofErr w:type="spellEnd"/>
      <w:r w:rsidRPr="00AA17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D0C769C" w14:textId="68A5840B" w:rsidR="00AA17F0" w:rsidRPr="00C61684" w:rsidRDefault="00AA17F0" w:rsidP="00AA17F0">
      <w:pPr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2A683A6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lastRenderedPageBreak/>
        <w:t xml:space="preserve">// 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algorytm</w:t>
      </w:r>
      <w:proofErr w:type="spellEnd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- 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realizacja</w:t>
      </w:r>
      <w:proofErr w:type="spellEnd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sprytniejsza</w:t>
      </w:r>
      <w:proofErr w:type="spellEnd"/>
    </w:p>
    <w:p w14:paraId="39154A7A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znajdz_powtorzenia_b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&gt;&gt;::</w:t>
      </w:r>
      <w:proofErr w:type="spellStart"/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const_iterator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data_first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&gt;&gt;::</w:t>
      </w:r>
      <w:proofErr w:type="spellStart"/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const_iterator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data_last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0D6F5A1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199C3A8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//if (!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data_origin.size</w:t>
      </w:r>
      <w:proofErr w:type="spellEnd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() || !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data_origin</w:t>
      </w:r>
      <w:proofErr w:type="spellEnd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[0].size()) return std::vector&lt;int&gt;();</w:t>
      </w:r>
    </w:p>
    <w:p w14:paraId="12F3D748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(std::distance(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data_first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data_last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) &lt;= 0 || !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data_first</w:t>
      </w:r>
      <w:proofErr w:type="spellEnd"/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-&gt;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size()) 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&gt;();</w:t>
      </w:r>
    </w:p>
    <w:p w14:paraId="2F969C88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FFFC9CC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wykonanie kopii podanego zakresu do nowej tablicy dwuwymiarowej</w:t>
      </w:r>
    </w:p>
    <w:p w14:paraId="52ED8062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 = 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&gt;&gt;(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data_first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data_last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C63114E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9BD824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deklaracja tablicy do wyszukiwania powtórzeń i skopiowanie do niej zawartości pierwszego ciągu</w:t>
      </w:r>
    </w:p>
    <w:p w14:paraId="18BFD232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r w:rsidRPr="00C61684">
        <w:rPr>
          <w:rFonts w:ascii="Cascadia Mono" w:hAnsi="Cascadia Mono" w:cs="Cascadia Mono"/>
          <w:color w:val="2B91AF"/>
          <w:sz w:val="18"/>
          <w:szCs w:val="18"/>
        </w:rPr>
        <w:t>vector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C61684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&gt;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</w:rPr>
        <w:t>powtorzenia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(data</w:t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1EF780C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2ADD1A76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 xml:space="preserve">// deklaracja tablicy, do której 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</w:rPr>
        <w:t>wpiswane</w:t>
      </w:r>
      <w:proofErr w:type="spellEnd"/>
      <w:r w:rsidRPr="00C61684">
        <w:rPr>
          <w:rFonts w:ascii="Cascadia Mono" w:hAnsi="Cascadia Mono" w:cs="Cascadia Mono"/>
          <w:color w:val="008000"/>
          <w:sz w:val="18"/>
          <w:szCs w:val="18"/>
        </w:rPr>
        <w:t xml:space="preserve"> będą wyniki porównań w trakcie jednej iteracji</w:t>
      </w:r>
    </w:p>
    <w:p w14:paraId="7F4CD9E2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r w:rsidRPr="00C61684">
        <w:rPr>
          <w:rFonts w:ascii="Cascadia Mono" w:hAnsi="Cascadia Mono" w:cs="Cascadia Mono"/>
          <w:color w:val="2B91AF"/>
          <w:sz w:val="18"/>
          <w:szCs w:val="18"/>
        </w:rPr>
        <w:t>vector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C61684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&gt; bufor;</w:t>
      </w:r>
    </w:p>
    <w:p w14:paraId="424FBC12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ustawienie rozmiaru tablicy bufor na równy ilości elementów w tablicy powtórzenia</w:t>
      </w:r>
    </w:p>
    <w:p w14:paraId="07EED9E1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</w:rPr>
        <w:t>bufor.resize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</w:rPr>
        <w:t>powtorzenia.size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());</w:t>
      </w:r>
    </w:p>
    <w:p w14:paraId="71295052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58FB53D9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deklaracja iteratora przechowującego wynik skrzyżowania wartości dwóch tablic</w:t>
      </w:r>
    </w:p>
    <w:p w14:paraId="3CCC81A0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iterator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it;</w:t>
      </w:r>
    </w:p>
    <w:p w14:paraId="0C95B025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59326D3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posortowanie tablicy powtórzeń przy użyciu algorytmu quicksort z usprawnieniem dla często powtarzających się elementów</w:t>
      </w:r>
    </w:p>
    <w:p w14:paraId="59454D02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// (Dutch national flag problem)</w:t>
      </w:r>
    </w:p>
    <w:p w14:paraId="52A83631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pro::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quicksort_three_way_iterator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powtorzenia.begin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(),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powtorzenia.end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());</w:t>
      </w:r>
    </w:p>
    <w:p w14:paraId="1A33E84B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4634DB3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dla każdej poza pierwszą podtablicy w tablicy wejściowej</w:t>
      </w:r>
    </w:p>
    <w:p w14:paraId="00A8BEAC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arr_i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data.begin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1;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arr_i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!=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data.end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arr_i</w:t>
      </w:r>
      <w:proofErr w:type="spellEnd"/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++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4A77C83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86097FE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posortowanie tablicy przy użyciu algorytmu quicksort z usprawnieniem dla często powtarzających się elementów</w:t>
      </w:r>
    </w:p>
    <w:p w14:paraId="7CB3A783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// (Dutch national flag problem)</w:t>
      </w:r>
    </w:p>
    <w:p w14:paraId="132E4E4B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pro::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quicksort_three_way_iterator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arr_i</w:t>
      </w:r>
      <w:proofErr w:type="spellEnd"/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-&gt;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begin(),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arr_i</w:t>
      </w:r>
      <w:proofErr w:type="spellEnd"/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-&gt;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end());</w:t>
      </w:r>
    </w:p>
    <w:p w14:paraId="727E56E7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D8DCF1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 xml:space="preserve">// skrzyżowanie wartości tablicy powtórzeń i podtablicy wejściowej, wpisanie wyników do tablicy bufor i iteratora końcowego do 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</w:rPr>
        <w:t>it</w:t>
      </w:r>
      <w:proofErr w:type="spellEnd"/>
    </w:p>
    <w:p w14:paraId="61A101A9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it </w:t>
      </w:r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pro::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set_intersection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powtorzenia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*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arr_i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bufor.begin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());</w:t>
      </w:r>
    </w:p>
    <w:p w14:paraId="78C990D3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C5E616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jeżeli funkcja krzyżująca zwróciła 0 elementów, zwróć pustą tablicę</w:t>
      </w:r>
    </w:p>
    <w:p w14:paraId="2E18C883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bufor.begin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==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it) 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&gt;();</w:t>
      </w:r>
    </w:p>
    <w:p w14:paraId="07D1205C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CD329EF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zmiana rozmiaru tablicy bufor na ilość elementów zwróconych z funkcji krzyżującej</w:t>
      </w:r>
    </w:p>
    <w:p w14:paraId="4BFC9EB9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bufor.resize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(std::distance(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bufor.begin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(), it));</w:t>
      </w:r>
    </w:p>
    <w:p w14:paraId="35620470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C50FF61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przypisanie zawartości tablicy bufor to tablicy powtórzeń</w:t>
      </w:r>
    </w:p>
    <w:p w14:paraId="1A61D2AE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</w:rPr>
        <w:t>powtorzenia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=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bufor;</w:t>
      </w:r>
    </w:p>
    <w:p w14:paraId="35DC17A8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57845595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0AD40EE6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zwrócenie tablicy powtórzeń</w:t>
      </w:r>
    </w:p>
    <w:p w14:paraId="044C31E6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61684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</w:rPr>
        <w:t>powtorzenia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CCC88A9" w14:textId="77777777" w:rsidR="00C61684" w:rsidRDefault="00C61684" w:rsidP="00C61684">
      <w:pPr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A10B469" w14:textId="77777777" w:rsidR="00C61684" w:rsidRDefault="00C61684">
      <w:pPr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br w:type="page"/>
      </w:r>
    </w:p>
    <w:p w14:paraId="090C16AF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>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iterator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pro::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linear_search_iterator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(std::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arr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val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FCEDA1E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2D9280A0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stworzenie iteratora początku z tablicy wejściowej</w:t>
      </w:r>
    </w:p>
    <w:p w14:paraId="685D37CA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FF"/>
          <w:sz w:val="18"/>
          <w:szCs w:val="18"/>
        </w:rPr>
        <w:t>auto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</w:rPr>
        <w:t>it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</w:rPr>
        <w:t>arr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.begin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14:paraId="5B322D07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dopóki iterator nie dotarł do końca tablicy</w:t>
      </w:r>
    </w:p>
    <w:p w14:paraId="2EF64DEB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C61684">
        <w:rPr>
          <w:rFonts w:ascii="Cascadia Mono" w:hAnsi="Cascadia Mono" w:cs="Cascadia Mono"/>
          <w:color w:val="0000FF"/>
          <w:sz w:val="18"/>
          <w:szCs w:val="18"/>
        </w:rPr>
        <w:t>while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</w:rPr>
        <w:t>it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!=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</w:rPr>
        <w:t>arr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.end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())</w:t>
      </w:r>
    </w:p>
    <w:p w14:paraId="3A180B2F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4771E99C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jeżeli wartość wskazywana przez iterator jest równa wartości szukanej zwróć ten iterator</w:t>
      </w:r>
    </w:p>
    <w:p w14:paraId="781BCFD9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*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it == </w:t>
      </w:r>
      <w:proofErr w:type="spellStart"/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val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it;</w:t>
      </w:r>
    </w:p>
    <w:p w14:paraId="5E01B14A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zwiększ wartość iteratora</w:t>
      </w:r>
    </w:p>
    <w:p w14:paraId="01FB4EA9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</w:rPr>
        <w:t>it</w:t>
      </w:r>
      <w:proofErr w:type="spellEnd"/>
      <w:r w:rsidRPr="00C61684">
        <w:rPr>
          <w:rFonts w:ascii="Cascadia Mono" w:hAnsi="Cascadia Mono" w:cs="Cascadia Mono"/>
          <w:color w:val="008080"/>
          <w:sz w:val="18"/>
          <w:szCs w:val="18"/>
        </w:rPr>
        <w:t>++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10556A7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64DA136B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zwróć iterator równy końcowi tablicy (brak wyników)</w:t>
      </w:r>
    </w:p>
    <w:p w14:paraId="1D27DD0B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</w:rPr>
        <w:t>it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D0D20A4" w14:textId="77777777" w:rsidR="00C61684" w:rsidRDefault="00C61684" w:rsidP="00C61684">
      <w:pPr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AEA98E7" w14:textId="77777777" w:rsidR="00C61684" w:rsidRDefault="00C61684" w:rsidP="00C61684">
      <w:pPr>
        <w:rPr>
          <w:rFonts w:ascii="Cascadia Mono" w:hAnsi="Cascadia Mono" w:cs="Cascadia Mono"/>
          <w:color w:val="000000"/>
          <w:sz w:val="18"/>
          <w:szCs w:val="18"/>
        </w:rPr>
      </w:pPr>
    </w:p>
    <w:p w14:paraId="75CB9C81" w14:textId="77777777" w:rsidR="00C61684" w:rsidRDefault="00C61684">
      <w:pPr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br w:type="page"/>
      </w:r>
    </w:p>
    <w:p w14:paraId="6709828E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>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iterator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pro::</w:t>
      </w:r>
      <w:proofErr w:type="spellStart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set_intersection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arr1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arr2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, 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iterator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res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2E27041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3F95250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swtorzenie</w:t>
      </w:r>
      <w:proofErr w:type="spellEnd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iteratorów z 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danych</w:t>
      </w:r>
      <w:proofErr w:type="spellEnd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wejściowych</w:t>
      </w:r>
      <w:proofErr w:type="spellEnd"/>
    </w:p>
    <w:p w14:paraId="3ED7CC10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std::</w:t>
      </w:r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spellStart"/>
      <w:r w:rsidRPr="00C61684">
        <w:rPr>
          <w:rFonts w:ascii="Cascadia Mono" w:hAnsi="Cascadia Mono" w:cs="Cascadia Mono"/>
          <w:color w:val="2B91AF"/>
          <w:sz w:val="18"/>
          <w:szCs w:val="18"/>
          <w:lang w:val="en-US"/>
        </w:rPr>
        <w:t>const_iterator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first1 = </w:t>
      </w:r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arr1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.begin(), last1 = </w:t>
      </w:r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arr1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.end(), first2 = </w:t>
      </w:r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arr2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.begin(), last2 = </w:t>
      </w:r>
      <w:r w:rsidRPr="00C61684">
        <w:rPr>
          <w:rFonts w:ascii="Cascadia Mono" w:hAnsi="Cascadia Mono" w:cs="Cascadia Mono"/>
          <w:color w:val="808080"/>
          <w:sz w:val="18"/>
          <w:szCs w:val="18"/>
          <w:lang w:val="en-US"/>
        </w:rPr>
        <w:t>arr2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.end();</w:t>
      </w:r>
    </w:p>
    <w:p w14:paraId="77BC452C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CB68E24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dopóki iterator żadnej z tablicy nie dotarł do jej końca</w:t>
      </w:r>
    </w:p>
    <w:p w14:paraId="5277B6F2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(first1 </w:t>
      </w:r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!=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last1 &amp;&amp; first2 </w:t>
      </w:r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!=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last2) </w:t>
      </w:r>
    </w:p>
    <w:p w14:paraId="55B240C6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26BC41F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jeżeli wartość wskazywana przez pierwszy iterator jest mniejsza niż wartość wskazywana przez drugi iterator</w:t>
      </w:r>
    </w:p>
    <w:p w14:paraId="6B4FAB15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C61684">
        <w:rPr>
          <w:rFonts w:ascii="Cascadia Mono" w:hAnsi="Cascadia Mono" w:cs="Cascadia Mono"/>
          <w:color w:val="0000FF"/>
          <w:sz w:val="18"/>
          <w:szCs w:val="18"/>
        </w:rPr>
        <w:t>if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*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first1 &lt; </w:t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*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first2) </w:t>
      </w:r>
    </w:p>
    <w:p w14:paraId="6A632BF4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799A1C0F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zwiększ pierwszy iterator</w:t>
      </w:r>
    </w:p>
    <w:p w14:paraId="28336549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++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first1;</w:t>
      </w:r>
    </w:p>
    <w:p w14:paraId="56C1627B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53EBF507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w przeciwnym wypadku, jeżeli wartość wskazywana przez drugi iterator jest mniejsza od wartości wskazywanej przez pierwszy iterator</w:t>
      </w:r>
    </w:p>
    <w:p w14:paraId="1E240069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6168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*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first2 &lt; </w:t>
      </w:r>
      <w:r w:rsidRPr="00C61684">
        <w:rPr>
          <w:rFonts w:ascii="Cascadia Mono" w:hAnsi="Cascadia Mono" w:cs="Cascadia Mono"/>
          <w:color w:val="008080"/>
          <w:sz w:val="18"/>
          <w:szCs w:val="18"/>
          <w:lang w:val="en-US"/>
        </w:rPr>
        <w:t>*</w:t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>first1)</w:t>
      </w:r>
    </w:p>
    <w:p w14:paraId="66308114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DD4BA4C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zwiększ</w:t>
      </w:r>
      <w:proofErr w:type="spellEnd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>drugi</w:t>
      </w:r>
      <w:proofErr w:type="spellEnd"/>
      <w:r w:rsidRPr="00C616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operator</w:t>
      </w:r>
    </w:p>
    <w:p w14:paraId="14FBF43E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++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first2;</w:t>
      </w:r>
    </w:p>
    <w:p w14:paraId="20D5A11A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3E922D39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w przeciwnych wypadkach</w:t>
      </w:r>
    </w:p>
    <w:p w14:paraId="08DDC831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C61684">
        <w:rPr>
          <w:rFonts w:ascii="Cascadia Mono" w:hAnsi="Cascadia Mono" w:cs="Cascadia Mono"/>
          <w:color w:val="0000FF"/>
          <w:sz w:val="18"/>
          <w:szCs w:val="18"/>
        </w:rPr>
        <w:t>else</w:t>
      </w:r>
      <w:proofErr w:type="spellEnd"/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</w:p>
    <w:p w14:paraId="3F55A32B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53617845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w tym momencie wiemy, że pierwszy i drugi iterator wskazują na taką samą wartość</w:t>
      </w:r>
    </w:p>
    <w:p w14:paraId="5D4FCC20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wpisz wartość wskazywaną przez pierwszy iterator do pamięci wskazywanej przez iterator tablicy z wynikami</w:t>
      </w:r>
    </w:p>
    <w:p w14:paraId="5956D864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*</w:t>
      </w:r>
      <w:r w:rsidRPr="00C61684">
        <w:rPr>
          <w:rFonts w:ascii="Cascadia Mono" w:hAnsi="Cascadia Mono" w:cs="Cascadia Mono"/>
          <w:color w:val="808080"/>
          <w:sz w:val="18"/>
          <w:szCs w:val="18"/>
        </w:rPr>
        <w:t>res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*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first1;</w:t>
      </w:r>
    </w:p>
    <w:p w14:paraId="73B85C53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</w:p>
    <w:p w14:paraId="02BAE0DB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zwiększ iterator tablicy z wynikami oraz pierwszej i drugiej tablicy</w:t>
      </w:r>
    </w:p>
    <w:p w14:paraId="5650D90B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++</w:t>
      </w:r>
      <w:r w:rsidRPr="00C61684">
        <w:rPr>
          <w:rFonts w:ascii="Cascadia Mono" w:hAnsi="Cascadia Mono" w:cs="Cascadia Mono"/>
          <w:color w:val="808080"/>
          <w:sz w:val="18"/>
          <w:szCs w:val="18"/>
        </w:rPr>
        <w:t>res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6A370A2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++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first1;</w:t>
      </w:r>
    </w:p>
    <w:p w14:paraId="7724EE6F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80"/>
          <w:sz w:val="18"/>
          <w:szCs w:val="18"/>
        </w:rPr>
        <w:t>++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first2;</w:t>
      </w:r>
    </w:p>
    <w:p w14:paraId="5EDC14A1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3C104B84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582DD76D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8000"/>
          <w:sz w:val="18"/>
          <w:szCs w:val="18"/>
        </w:rPr>
        <w:t>// zwróć iterator tablicy z wynikami</w:t>
      </w:r>
    </w:p>
    <w:p w14:paraId="71AE4D95" w14:textId="77777777" w:rsidR="00C61684" w:rsidRPr="00C61684" w:rsidRDefault="00C61684" w:rsidP="00C616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ab/>
      </w:r>
      <w:r w:rsidRPr="00C61684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61684">
        <w:rPr>
          <w:rFonts w:ascii="Cascadia Mono" w:hAnsi="Cascadia Mono" w:cs="Cascadia Mono"/>
          <w:color w:val="808080"/>
          <w:sz w:val="18"/>
          <w:szCs w:val="18"/>
        </w:rPr>
        <w:t>res</w:t>
      </w:r>
      <w:r w:rsidRPr="00C616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2CF3425" w14:textId="77777777" w:rsidR="00C61684" w:rsidRDefault="00C61684" w:rsidP="00C61684">
      <w:pPr>
        <w:rPr>
          <w:rFonts w:ascii="Cascadia Mono" w:hAnsi="Cascadia Mono" w:cs="Cascadia Mono"/>
          <w:color w:val="000000"/>
          <w:sz w:val="18"/>
          <w:szCs w:val="18"/>
        </w:rPr>
      </w:pPr>
      <w:r w:rsidRPr="00C6168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6483BC8" w14:textId="77777777" w:rsidR="00C61684" w:rsidRDefault="00C61684">
      <w:pPr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br w:type="page"/>
      </w:r>
    </w:p>
    <w:p w14:paraId="2A741575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FF"/>
          <w:sz w:val="18"/>
          <w:szCs w:val="18"/>
          <w:lang w:val="en-US"/>
        </w:rPr>
        <w:lastRenderedPageBreak/>
        <w:t>void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pro::</w:t>
      </w:r>
      <w:proofErr w:type="spellStart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quicksort_three_way_iterator</w:t>
      </w:r>
      <w:proofErr w:type="spellEnd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(std::</w:t>
      </w:r>
      <w:r w:rsidRPr="006E3425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6E342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r w:rsidRPr="006E3425">
        <w:rPr>
          <w:rFonts w:ascii="Cascadia Mono" w:hAnsi="Cascadia Mono" w:cs="Cascadia Mono"/>
          <w:color w:val="2B91AF"/>
          <w:sz w:val="18"/>
          <w:szCs w:val="18"/>
          <w:lang w:val="en-US"/>
        </w:rPr>
        <w:t>iterator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begin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, std::</w:t>
      </w:r>
      <w:r w:rsidRPr="006E3425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6E3425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r w:rsidRPr="006E3425">
        <w:rPr>
          <w:rFonts w:ascii="Cascadia Mono" w:hAnsi="Cascadia Mono" w:cs="Cascadia Mono"/>
          <w:color w:val="2B91AF"/>
          <w:sz w:val="18"/>
          <w:szCs w:val="18"/>
          <w:lang w:val="en-US"/>
        </w:rPr>
        <w:t>iterator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end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267EBF7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27D440FE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8000"/>
          <w:sz w:val="18"/>
          <w:szCs w:val="18"/>
        </w:rPr>
        <w:t xml:space="preserve">// jeżeli ciąg jest długości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</w:rPr>
        <w:t>niewiększej</w:t>
      </w:r>
      <w:proofErr w:type="spellEnd"/>
      <w:r w:rsidRPr="006E3425">
        <w:rPr>
          <w:rFonts w:ascii="Cascadia Mono" w:hAnsi="Cascadia Mono" w:cs="Cascadia Mono"/>
          <w:color w:val="008000"/>
          <w:sz w:val="18"/>
          <w:szCs w:val="18"/>
        </w:rPr>
        <w:t xml:space="preserve"> od 1 to jest już posortowany</w:t>
      </w:r>
    </w:p>
    <w:p w14:paraId="14CE1715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(std::distance(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begin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end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) &lt;= 1)</w:t>
      </w:r>
    </w:p>
    <w:p w14:paraId="41584D0E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390F669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E342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B4A22AB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620ABCD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E6B9B5C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>jeżeli</w:t>
      </w:r>
      <w:proofErr w:type="spellEnd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>ciąg</w:t>
      </w:r>
      <w:proofErr w:type="spellEnd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ma 2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>elementy</w:t>
      </w:r>
      <w:proofErr w:type="spellEnd"/>
    </w:p>
    <w:p w14:paraId="7133E1A0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E3425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(std::distance(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begin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end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) == 2)</w:t>
      </w:r>
    </w:p>
    <w:p w14:paraId="6E63A2B8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7F6666C0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8000"/>
          <w:sz w:val="18"/>
          <w:szCs w:val="18"/>
        </w:rPr>
        <w:t>// jeżeli pierwszy element jest większy od drugiego</w:t>
      </w:r>
    </w:p>
    <w:p w14:paraId="1680C1F9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6E3425">
        <w:rPr>
          <w:rFonts w:ascii="Cascadia Mono" w:hAnsi="Cascadia Mono" w:cs="Cascadia Mono"/>
          <w:color w:val="0000FF"/>
          <w:sz w:val="18"/>
          <w:szCs w:val="18"/>
        </w:rPr>
        <w:t>if</w:t>
      </w:r>
      <w:proofErr w:type="spellEnd"/>
      <w:r w:rsidRPr="006E3425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6E3425">
        <w:rPr>
          <w:rFonts w:ascii="Cascadia Mono" w:hAnsi="Cascadia Mono" w:cs="Cascadia Mono"/>
          <w:color w:val="008080"/>
          <w:sz w:val="18"/>
          <w:szCs w:val="18"/>
        </w:rPr>
        <w:t>*</w:t>
      </w:r>
      <w:r w:rsidRPr="006E3425">
        <w:rPr>
          <w:rFonts w:ascii="Cascadia Mono" w:hAnsi="Cascadia Mono" w:cs="Cascadia Mono"/>
          <w:color w:val="808080"/>
          <w:sz w:val="18"/>
          <w:szCs w:val="18"/>
        </w:rPr>
        <w:t>begin</w:t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 xml:space="preserve"> &gt; </w:t>
      </w:r>
      <w:r w:rsidRPr="006E3425">
        <w:rPr>
          <w:rFonts w:ascii="Cascadia Mono" w:hAnsi="Cascadia Mono" w:cs="Cascadia Mono"/>
          <w:color w:val="008080"/>
          <w:sz w:val="18"/>
          <w:szCs w:val="18"/>
        </w:rPr>
        <w:t>*</w:t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6E3425">
        <w:rPr>
          <w:rFonts w:ascii="Cascadia Mono" w:hAnsi="Cascadia Mono" w:cs="Cascadia Mono"/>
          <w:color w:val="808080"/>
          <w:sz w:val="18"/>
          <w:szCs w:val="18"/>
        </w:rPr>
        <w:t>begin</w:t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E3425">
        <w:rPr>
          <w:rFonts w:ascii="Cascadia Mono" w:hAnsi="Cascadia Mono" w:cs="Cascadia Mono"/>
          <w:color w:val="008080"/>
          <w:sz w:val="18"/>
          <w:szCs w:val="18"/>
        </w:rPr>
        <w:t>+</w:t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 xml:space="preserve"> 1))</w:t>
      </w:r>
    </w:p>
    <w:p w14:paraId="649E286C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2281B591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8000"/>
          <w:sz w:val="18"/>
          <w:szCs w:val="18"/>
        </w:rPr>
        <w:t>// zamień je miejscami</w:t>
      </w:r>
    </w:p>
    <w:p w14:paraId="651F3897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std::swap(</w:t>
      </w:r>
      <w:r w:rsidRPr="006E3425">
        <w:rPr>
          <w:rFonts w:ascii="Cascadia Mono" w:hAnsi="Cascadia Mono" w:cs="Cascadia Mono"/>
          <w:color w:val="008080"/>
          <w:sz w:val="18"/>
          <w:szCs w:val="18"/>
          <w:lang w:val="en-US"/>
        </w:rPr>
        <w:t>*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begin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E3425">
        <w:rPr>
          <w:rFonts w:ascii="Cascadia Mono" w:hAnsi="Cascadia Mono" w:cs="Cascadia Mono"/>
          <w:color w:val="008080"/>
          <w:sz w:val="18"/>
          <w:szCs w:val="18"/>
          <w:lang w:val="en-US"/>
        </w:rPr>
        <w:t>*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begin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E3425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1));</w:t>
      </w:r>
    </w:p>
    <w:p w14:paraId="79CAEC8B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8E17BB7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E342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5418FB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E3425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E4F5EFB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65FB7828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8000"/>
          <w:sz w:val="18"/>
          <w:szCs w:val="18"/>
        </w:rPr>
        <w:t>// oblicz zakresy następnych obszarów do posortowania</w:t>
      </w:r>
    </w:p>
    <w:p w14:paraId="7B3D807A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</w:rPr>
        <w:tab/>
      </w:r>
      <w:r w:rsidRPr="006E3425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pivot = pro::</w:t>
      </w:r>
      <w:proofErr w:type="spellStart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quicksort_iterator_three_way_partition</w:t>
      </w:r>
      <w:proofErr w:type="spellEnd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begin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end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176C262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40BD908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>posortuj</w:t>
      </w:r>
      <w:proofErr w:type="spellEnd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>lewą</w:t>
      </w:r>
      <w:proofErr w:type="spellEnd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>część</w:t>
      </w:r>
      <w:proofErr w:type="spellEnd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>tablicy</w:t>
      </w:r>
      <w:proofErr w:type="spellEnd"/>
    </w:p>
    <w:p w14:paraId="1591E0ED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pro::</w:t>
      </w:r>
      <w:proofErr w:type="spellStart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quicksort_three_way_iterator</w:t>
      </w:r>
      <w:proofErr w:type="spellEnd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begin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pivot.first</w:t>
      </w:r>
      <w:proofErr w:type="spellEnd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86E9AF3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3B0E41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>posortuj</w:t>
      </w:r>
      <w:proofErr w:type="spellEnd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>prawą</w:t>
      </w:r>
      <w:proofErr w:type="spellEnd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>część</w:t>
      </w:r>
      <w:proofErr w:type="spellEnd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6E3425">
        <w:rPr>
          <w:rFonts w:ascii="Cascadia Mono" w:hAnsi="Cascadia Mono" w:cs="Cascadia Mono"/>
          <w:color w:val="008000"/>
          <w:sz w:val="18"/>
          <w:szCs w:val="18"/>
          <w:lang w:val="en-US"/>
        </w:rPr>
        <w:t>tablicy</w:t>
      </w:r>
      <w:proofErr w:type="spellEnd"/>
    </w:p>
    <w:p w14:paraId="029EB360" w14:textId="77777777" w:rsidR="006E3425" w:rsidRPr="006E3425" w:rsidRDefault="006E3425" w:rsidP="006E342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pro::</w:t>
      </w:r>
      <w:proofErr w:type="spellStart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quicksort_three_way_iterator</w:t>
      </w:r>
      <w:proofErr w:type="spellEnd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pivot.second</w:t>
      </w:r>
      <w:proofErr w:type="spellEnd"/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E3425">
        <w:rPr>
          <w:rFonts w:ascii="Cascadia Mono" w:hAnsi="Cascadia Mono" w:cs="Cascadia Mono"/>
          <w:color w:val="808080"/>
          <w:sz w:val="18"/>
          <w:szCs w:val="18"/>
          <w:lang w:val="en-US"/>
        </w:rPr>
        <w:t>end</w:t>
      </w: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E9A28A1" w14:textId="21A2B5BD" w:rsidR="005431BC" w:rsidRPr="006E3425" w:rsidRDefault="006E3425">
      <w:pPr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E342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="00AA17F0">
        <w:rPr>
          <w:color w:val="000000" w:themeColor="text1"/>
        </w:rPr>
        <w:br w:type="page"/>
      </w:r>
    </w:p>
    <w:p w14:paraId="608D778D" w14:textId="70913C92" w:rsidR="009A261C" w:rsidRDefault="005431BC" w:rsidP="006E3425">
      <w:pPr>
        <w:pStyle w:val="Nagwek1"/>
      </w:pPr>
      <w:bookmarkStart w:id="31" w:name="_Toc125016126"/>
      <w:r>
        <w:lastRenderedPageBreak/>
        <w:t>Wnioski</w:t>
      </w:r>
      <w:bookmarkEnd w:id="31"/>
    </w:p>
    <w:p w14:paraId="0ECDAA66" w14:textId="249C36C9" w:rsidR="006E3425" w:rsidRPr="006E3425" w:rsidRDefault="006E3425" w:rsidP="006E3425">
      <w:pPr>
        <w:pStyle w:val="Tekstakapitu"/>
      </w:pPr>
      <w:r>
        <w:t xml:space="preserve">Program poprawnie rozwiązuje problem zadeklarowany na początku pracy dwoma różnymi algorytmami. Czasy trwania programu są zależne od rozmiaru tablicy podanej mu na wejściu i wzrastają zgodnie z oczekiwaniami dla obliczonej złożoności czasowej. Algorytm sprytniejszy wykorzystując operację sortowania przyśpieszył bardzo mocno czas pracy programu dla dużych tablic. </w:t>
      </w:r>
    </w:p>
    <w:p w14:paraId="79A2AB44" w14:textId="77777777" w:rsidR="006E3425" w:rsidRPr="006E3425" w:rsidRDefault="006E3425" w:rsidP="006E3425">
      <w:pPr>
        <w:pStyle w:val="Tekstakapitu"/>
      </w:pPr>
    </w:p>
    <w:p w14:paraId="0D4B9652" w14:textId="27D27F17" w:rsidR="009A261C" w:rsidRDefault="009A261C" w:rsidP="009A261C">
      <w:pPr>
        <w:pStyle w:val="Tekstakapitu"/>
      </w:pPr>
    </w:p>
    <w:p w14:paraId="51624AC7" w14:textId="42DBA1B0" w:rsidR="009A261C" w:rsidRDefault="009A261C" w:rsidP="009A261C">
      <w:pPr>
        <w:pStyle w:val="Tekstakapitu"/>
      </w:pPr>
    </w:p>
    <w:p w14:paraId="7ED6BE44" w14:textId="0F4E3509" w:rsidR="009A261C" w:rsidRDefault="009A261C" w:rsidP="009A261C">
      <w:pPr>
        <w:pStyle w:val="Tekstakapitu"/>
      </w:pPr>
    </w:p>
    <w:p w14:paraId="46555756" w14:textId="53045981" w:rsidR="009A261C" w:rsidRDefault="009A261C" w:rsidP="009A261C">
      <w:pPr>
        <w:pStyle w:val="Tekstakapitu"/>
      </w:pPr>
    </w:p>
    <w:p w14:paraId="68EA8CD7" w14:textId="092A124A" w:rsidR="009A261C" w:rsidRDefault="009A261C" w:rsidP="009A261C">
      <w:pPr>
        <w:pStyle w:val="Tekstakapitu"/>
      </w:pPr>
    </w:p>
    <w:p w14:paraId="2E0C4FDD" w14:textId="2960A6DB" w:rsidR="009A261C" w:rsidRDefault="009A261C" w:rsidP="009A261C">
      <w:pPr>
        <w:pStyle w:val="Tekstakapitu"/>
      </w:pPr>
    </w:p>
    <w:p w14:paraId="7BEDE3AA" w14:textId="7043F53A" w:rsidR="009A261C" w:rsidRDefault="009A261C" w:rsidP="009A261C">
      <w:pPr>
        <w:pStyle w:val="Tekstakapitu"/>
      </w:pPr>
    </w:p>
    <w:p w14:paraId="7A23B7AA" w14:textId="4749EFDD" w:rsidR="009A261C" w:rsidRDefault="009A261C" w:rsidP="009A261C">
      <w:pPr>
        <w:pStyle w:val="Tekstakapitu"/>
      </w:pPr>
    </w:p>
    <w:p w14:paraId="7A83DBE8" w14:textId="2F983F54" w:rsidR="009A261C" w:rsidRDefault="009A261C" w:rsidP="009A261C">
      <w:pPr>
        <w:pStyle w:val="Tekstakapitu"/>
      </w:pPr>
    </w:p>
    <w:p w14:paraId="7EC250A7" w14:textId="77777777" w:rsidR="009A261C" w:rsidRPr="009A261C" w:rsidRDefault="009A261C" w:rsidP="009A261C">
      <w:pPr>
        <w:pStyle w:val="Tekstakapitu"/>
      </w:pPr>
    </w:p>
    <w:p w14:paraId="33700A97" w14:textId="14B790A4" w:rsidR="00986E32" w:rsidRPr="002701D7" w:rsidRDefault="00986E32" w:rsidP="00E2664E">
      <w:pPr>
        <w:pStyle w:val="Tekstakapitu"/>
        <w:ind w:firstLine="0"/>
      </w:pPr>
    </w:p>
    <w:p w14:paraId="7DF9EB1E" w14:textId="77777777" w:rsidR="00093350" w:rsidRPr="002701D7" w:rsidRDefault="00093350" w:rsidP="009E2409">
      <w:pPr>
        <w:ind w:left="709" w:hanging="709"/>
        <w:rPr>
          <w:color w:val="000000" w:themeColor="text1"/>
          <w:sz w:val="32"/>
        </w:rPr>
      </w:pPr>
    </w:p>
    <w:p w14:paraId="77BDE272" w14:textId="77777777" w:rsidR="00093350" w:rsidRPr="002701D7" w:rsidRDefault="00093350" w:rsidP="009E2409">
      <w:pPr>
        <w:ind w:left="709" w:hanging="709"/>
        <w:rPr>
          <w:color w:val="000000" w:themeColor="text1"/>
          <w:sz w:val="32"/>
        </w:rPr>
      </w:pPr>
    </w:p>
    <w:p w14:paraId="4AA515B1" w14:textId="77777777" w:rsidR="00093350" w:rsidRPr="002701D7" w:rsidRDefault="00093350" w:rsidP="009E2409">
      <w:pPr>
        <w:ind w:left="709" w:hanging="709"/>
        <w:rPr>
          <w:color w:val="000000" w:themeColor="text1"/>
          <w:sz w:val="32"/>
        </w:rPr>
      </w:pPr>
    </w:p>
    <w:p w14:paraId="3A3DFEE5" w14:textId="77777777" w:rsidR="00093350" w:rsidRPr="002701D7" w:rsidRDefault="00093350" w:rsidP="009E2409">
      <w:pPr>
        <w:ind w:left="709" w:hanging="709"/>
        <w:rPr>
          <w:color w:val="000000" w:themeColor="text1"/>
          <w:sz w:val="32"/>
        </w:rPr>
      </w:pPr>
    </w:p>
    <w:p w14:paraId="776857A0" w14:textId="77777777" w:rsidR="00093350" w:rsidRPr="002701D7" w:rsidRDefault="00093350" w:rsidP="009E2409">
      <w:pPr>
        <w:ind w:left="709" w:hanging="709"/>
        <w:rPr>
          <w:color w:val="000000" w:themeColor="text1"/>
          <w:sz w:val="32"/>
        </w:rPr>
      </w:pPr>
    </w:p>
    <w:p w14:paraId="78F69D6B" w14:textId="77777777" w:rsidR="00093350" w:rsidRPr="002701D7" w:rsidRDefault="00093350" w:rsidP="009E2409">
      <w:pPr>
        <w:ind w:left="709" w:hanging="709"/>
        <w:rPr>
          <w:color w:val="000000" w:themeColor="text1"/>
          <w:sz w:val="32"/>
        </w:rPr>
      </w:pPr>
    </w:p>
    <w:p w14:paraId="2801FB4C" w14:textId="7C55A832" w:rsidR="00093350" w:rsidRPr="00295A92" w:rsidRDefault="00093350" w:rsidP="009E2409">
      <w:pPr>
        <w:ind w:left="709" w:hanging="709"/>
        <w:rPr>
          <w:color w:val="000000" w:themeColor="text1"/>
          <w:sz w:val="32"/>
        </w:rPr>
      </w:pPr>
    </w:p>
    <w:p w14:paraId="13710E0A" w14:textId="0A8A92C0" w:rsidR="00936EA5" w:rsidRPr="009A261C" w:rsidRDefault="00936EA5" w:rsidP="009A261C">
      <w:pPr>
        <w:rPr>
          <w:color w:val="000000" w:themeColor="text1"/>
        </w:rPr>
      </w:pPr>
    </w:p>
    <w:p w14:paraId="178664EF" w14:textId="7378098B" w:rsidR="00093350" w:rsidRPr="00271E56" w:rsidRDefault="00093350" w:rsidP="00271E56">
      <w:pPr>
        <w:rPr>
          <w:color w:val="000000" w:themeColor="text1"/>
        </w:rPr>
      </w:pPr>
    </w:p>
    <w:sectPr w:rsidR="00093350" w:rsidRPr="00271E56" w:rsidSect="00076121">
      <w:pgSz w:w="11906" w:h="16838" w:code="9"/>
      <w:pgMar w:top="1134" w:right="1134" w:bottom="1134" w:left="1134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4296" w14:textId="77777777" w:rsidR="00AB37E1" w:rsidRDefault="00AB37E1" w:rsidP="00037648">
      <w:r>
        <w:separator/>
      </w:r>
    </w:p>
  </w:endnote>
  <w:endnote w:type="continuationSeparator" w:id="0">
    <w:p w14:paraId="7194AF9D" w14:textId="77777777" w:rsidR="00AB37E1" w:rsidRDefault="00AB37E1" w:rsidP="0003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3083405"/>
      <w:docPartObj>
        <w:docPartGallery w:val="Page Numbers (Bottom of Page)"/>
        <w:docPartUnique/>
      </w:docPartObj>
    </w:sdtPr>
    <w:sdtContent>
      <w:p w14:paraId="0FE10835" w14:textId="77777777" w:rsidR="003469E1" w:rsidRDefault="00830D81" w:rsidP="009C4C0F">
        <w:pPr>
          <w:jc w:val="center"/>
        </w:pPr>
        <w:r w:rsidRPr="00D1349F">
          <w:rPr>
            <w:rFonts w:cs="Times New Roman"/>
            <w:sz w:val="20"/>
            <w:szCs w:val="20"/>
          </w:rPr>
          <w:fldChar w:fldCharType="begin"/>
        </w:r>
        <w:r w:rsidRPr="00D1349F">
          <w:rPr>
            <w:rFonts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cs="Times New Roman"/>
            <w:sz w:val="20"/>
            <w:szCs w:val="20"/>
          </w:rPr>
          <w:fldChar w:fldCharType="separate"/>
        </w:r>
        <w:r>
          <w:rPr>
            <w:rFonts w:cs="Times New Roman"/>
            <w:noProof/>
            <w:sz w:val="20"/>
            <w:szCs w:val="20"/>
          </w:rPr>
          <w:t>17</w:t>
        </w:r>
        <w:r w:rsidRPr="00D1349F">
          <w:rPr>
            <w:rFonts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386525"/>
      <w:docPartObj>
        <w:docPartGallery w:val="Page Numbers (Bottom of Page)"/>
        <w:docPartUnique/>
      </w:docPartObj>
    </w:sdtPr>
    <w:sdtContent>
      <w:p w14:paraId="154FAB55" w14:textId="77777777" w:rsidR="003469E1" w:rsidRDefault="00000000">
        <w:pPr>
          <w:jc w:val="center"/>
        </w:pPr>
      </w:p>
    </w:sdtContent>
  </w:sdt>
  <w:p w14:paraId="2C6C93B4" w14:textId="77777777" w:rsidR="003469E1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5946" w14:textId="77777777" w:rsidR="00AB37E1" w:rsidRDefault="00AB37E1" w:rsidP="00037648">
      <w:r>
        <w:separator/>
      </w:r>
    </w:p>
  </w:footnote>
  <w:footnote w:type="continuationSeparator" w:id="0">
    <w:p w14:paraId="7A896CF1" w14:textId="77777777" w:rsidR="00AB37E1" w:rsidRDefault="00AB37E1" w:rsidP="00037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1E6C"/>
    <w:multiLevelType w:val="multilevel"/>
    <w:tmpl w:val="CA524A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5D715B"/>
    <w:multiLevelType w:val="multilevel"/>
    <w:tmpl w:val="88AE1BE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3B36EB"/>
    <w:multiLevelType w:val="multilevel"/>
    <w:tmpl w:val="64FA56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77B219E"/>
    <w:multiLevelType w:val="hybridMultilevel"/>
    <w:tmpl w:val="38FEF052"/>
    <w:lvl w:ilvl="0" w:tplc="294228B6">
      <w:start w:val="1"/>
      <w:numFmt w:val="decimal"/>
      <w:pStyle w:val="Pierwszypoziomwypunktowania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 w:tplc="8FDEDAEE">
      <w:start w:val="1"/>
      <w:numFmt w:val="bullet"/>
      <w:lvlText w:val="-"/>
      <w:lvlJc w:val="left"/>
      <w:pPr>
        <w:tabs>
          <w:tab w:val="num" w:pos="1363"/>
        </w:tabs>
        <w:ind w:left="1363" w:hanging="283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A855B6"/>
    <w:multiLevelType w:val="hybridMultilevel"/>
    <w:tmpl w:val="3FD427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F078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2275461">
    <w:abstractNumId w:val="3"/>
  </w:num>
  <w:num w:numId="2" w16cid:durableId="1669556841">
    <w:abstractNumId w:val="5"/>
  </w:num>
  <w:num w:numId="3" w16cid:durableId="1554152174">
    <w:abstractNumId w:val="2"/>
  </w:num>
  <w:num w:numId="4" w16cid:durableId="1951427024">
    <w:abstractNumId w:val="0"/>
  </w:num>
  <w:num w:numId="5" w16cid:durableId="199824502">
    <w:abstractNumId w:val="1"/>
  </w:num>
  <w:num w:numId="6" w16cid:durableId="21307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mirrorMargin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10"/>
    <w:rsid w:val="0000194E"/>
    <w:rsid w:val="00021AA5"/>
    <w:rsid w:val="0002725D"/>
    <w:rsid w:val="00037648"/>
    <w:rsid w:val="000506A9"/>
    <w:rsid w:val="00065955"/>
    <w:rsid w:val="00076121"/>
    <w:rsid w:val="00091EC4"/>
    <w:rsid w:val="00093350"/>
    <w:rsid w:val="000A7AD3"/>
    <w:rsid w:val="000E2A85"/>
    <w:rsid w:val="000E33A5"/>
    <w:rsid w:val="000F1B93"/>
    <w:rsid w:val="000F3EAA"/>
    <w:rsid w:val="00106AF1"/>
    <w:rsid w:val="00106AF4"/>
    <w:rsid w:val="00135ADC"/>
    <w:rsid w:val="001A4F95"/>
    <w:rsid w:val="001B2E73"/>
    <w:rsid w:val="001C5E82"/>
    <w:rsid w:val="00206FE2"/>
    <w:rsid w:val="00214D30"/>
    <w:rsid w:val="00221D2B"/>
    <w:rsid w:val="00250E25"/>
    <w:rsid w:val="00251845"/>
    <w:rsid w:val="002701D7"/>
    <w:rsid w:val="00271E56"/>
    <w:rsid w:val="0027321D"/>
    <w:rsid w:val="00286299"/>
    <w:rsid w:val="00295A92"/>
    <w:rsid w:val="002B3AE1"/>
    <w:rsid w:val="002C4F60"/>
    <w:rsid w:val="002C6265"/>
    <w:rsid w:val="002F32DB"/>
    <w:rsid w:val="002F6910"/>
    <w:rsid w:val="00322B3B"/>
    <w:rsid w:val="00353EDF"/>
    <w:rsid w:val="00362D42"/>
    <w:rsid w:val="00377803"/>
    <w:rsid w:val="00392BC1"/>
    <w:rsid w:val="003B1FCA"/>
    <w:rsid w:val="003C7B4C"/>
    <w:rsid w:val="003F126F"/>
    <w:rsid w:val="00403258"/>
    <w:rsid w:val="004214EC"/>
    <w:rsid w:val="00425149"/>
    <w:rsid w:val="00426870"/>
    <w:rsid w:val="004317BB"/>
    <w:rsid w:val="0044737E"/>
    <w:rsid w:val="00447D10"/>
    <w:rsid w:val="00464283"/>
    <w:rsid w:val="004678A3"/>
    <w:rsid w:val="0047022B"/>
    <w:rsid w:val="004732BB"/>
    <w:rsid w:val="0047456D"/>
    <w:rsid w:val="00496444"/>
    <w:rsid w:val="004B068E"/>
    <w:rsid w:val="004B6349"/>
    <w:rsid w:val="004B7FAC"/>
    <w:rsid w:val="004E22C8"/>
    <w:rsid w:val="005204F5"/>
    <w:rsid w:val="005257E6"/>
    <w:rsid w:val="00530246"/>
    <w:rsid w:val="00536F7E"/>
    <w:rsid w:val="0054124A"/>
    <w:rsid w:val="005431BC"/>
    <w:rsid w:val="0059751D"/>
    <w:rsid w:val="005E51C8"/>
    <w:rsid w:val="00605197"/>
    <w:rsid w:val="00607B68"/>
    <w:rsid w:val="00616A81"/>
    <w:rsid w:val="006241BD"/>
    <w:rsid w:val="00630CBE"/>
    <w:rsid w:val="006619FC"/>
    <w:rsid w:val="006B7A4A"/>
    <w:rsid w:val="006E3425"/>
    <w:rsid w:val="006E6549"/>
    <w:rsid w:val="006E76F0"/>
    <w:rsid w:val="006F107B"/>
    <w:rsid w:val="00736AB6"/>
    <w:rsid w:val="00747DB8"/>
    <w:rsid w:val="00751D33"/>
    <w:rsid w:val="00752B31"/>
    <w:rsid w:val="0076500C"/>
    <w:rsid w:val="00765803"/>
    <w:rsid w:val="00771736"/>
    <w:rsid w:val="00776526"/>
    <w:rsid w:val="00780655"/>
    <w:rsid w:val="007839D2"/>
    <w:rsid w:val="00785258"/>
    <w:rsid w:val="00791919"/>
    <w:rsid w:val="007D105F"/>
    <w:rsid w:val="007D5CBC"/>
    <w:rsid w:val="007F325D"/>
    <w:rsid w:val="007F6066"/>
    <w:rsid w:val="00802226"/>
    <w:rsid w:val="00830D81"/>
    <w:rsid w:val="00836F33"/>
    <w:rsid w:val="00871C9F"/>
    <w:rsid w:val="00885329"/>
    <w:rsid w:val="008B2B8F"/>
    <w:rsid w:val="008B6A89"/>
    <w:rsid w:val="008C60D1"/>
    <w:rsid w:val="008C6382"/>
    <w:rsid w:val="008F3271"/>
    <w:rsid w:val="00936EA5"/>
    <w:rsid w:val="00980BF2"/>
    <w:rsid w:val="00986E32"/>
    <w:rsid w:val="00992033"/>
    <w:rsid w:val="00993EFB"/>
    <w:rsid w:val="009A030F"/>
    <w:rsid w:val="009A261C"/>
    <w:rsid w:val="009C053C"/>
    <w:rsid w:val="009C396F"/>
    <w:rsid w:val="009C5E2F"/>
    <w:rsid w:val="009E2409"/>
    <w:rsid w:val="00A0201F"/>
    <w:rsid w:val="00A14D21"/>
    <w:rsid w:val="00A30E69"/>
    <w:rsid w:val="00A5075E"/>
    <w:rsid w:val="00AA17F0"/>
    <w:rsid w:val="00AB0B4F"/>
    <w:rsid w:val="00AB1727"/>
    <w:rsid w:val="00AB37E1"/>
    <w:rsid w:val="00AC52BD"/>
    <w:rsid w:val="00AE107E"/>
    <w:rsid w:val="00AE32B8"/>
    <w:rsid w:val="00B01D7E"/>
    <w:rsid w:val="00B022DA"/>
    <w:rsid w:val="00B168FD"/>
    <w:rsid w:val="00B314D6"/>
    <w:rsid w:val="00B4230C"/>
    <w:rsid w:val="00B51539"/>
    <w:rsid w:val="00B5753D"/>
    <w:rsid w:val="00BA0BEA"/>
    <w:rsid w:val="00BA442A"/>
    <w:rsid w:val="00BA673D"/>
    <w:rsid w:val="00BB1CB0"/>
    <w:rsid w:val="00BB68F8"/>
    <w:rsid w:val="00BD127D"/>
    <w:rsid w:val="00BF39E6"/>
    <w:rsid w:val="00BF500A"/>
    <w:rsid w:val="00BF571A"/>
    <w:rsid w:val="00BF7CC9"/>
    <w:rsid w:val="00C61207"/>
    <w:rsid w:val="00C61684"/>
    <w:rsid w:val="00C6680E"/>
    <w:rsid w:val="00C66EBC"/>
    <w:rsid w:val="00C9737D"/>
    <w:rsid w:val="00CD3D76"/>
    <w:rsid w:val="00CF27CF"/>
    <w:rsid w:val="00D04849"/>
    <w:rsid w:val="00D07EBD"/>
    <w:rsid w:val="00D35D6D"/>
    <w:rsid w:val="00D70BD0"/>
    <w:rsid w:val="00D71FF1"/>
    <w:rsid w:val="00D82145"/>
    <w:rsid w:val="00DA15CD"/>
    <w:rsid w:val="00DC0161"/>
    <w:rsid w:val="00DC03CE"/>
    <w:rsid w:val="00DC7660"/>
    <w:rsid w:val="00DC7AD4"/>
    <w:rsid w:val="00DE5B63"/>
    <w:rsid w:val="00DF6D86"/>
    <w:rsid w:val="00E00C9C"/>
    <w:rsid w:val="00E2664E"/>
    <w:rsid w:val="00E651AD"/>
    <w:rsid w:val="00E93AD1"/>
    <w:rsid w:val="00EA042F"/>
    <w:rsid w:val="00EA4F89"/>
    <w:rsid w:val="00F152C8"/>
    <w:rsid w:val="00F56050"/>
    <w:rsid w:val="00FA3534"/>
    <w:rsid w:val="00F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3269"/>
  <w15:chartTrackingRefBased/>
  <w15:docId w15:val="{BD04240E-CBA8-4DFA-828B-B6148B94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022B"/>
  </w:style>
  <w:style w:type="paragraph" w:styleId="Nagwek1">
    <w:name w:val="heading 1"/>
    <w:basedOn w:val="Tyturozdziau"/>
    <w:next w:val="Tekstakapitu"/>
    <w:link w:val="Nagwek1Znak"/>
    <w:uiPriority w:val="9"/>
    <w:qFormat/>
    <w:rsid w:val="00980BF2"/>
    <w:pPr>
      <w:keepNext/>
      <w:keepLines/>
      <w:numPr>
        <w:numId w:val="5"/>
      </w:numPr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Nagwek2">
    <w:name w:val="heading 2"/>
    <w:basedOn w:val="Tytupodrozdziau"/>
    <w:next w:val="Tekstakapitu"/>
    <w:link w:val="Nagwek2Znak"/>
    <w:uiPriority w:val="9"/>
    <w:unhideWhenUsed/>
    <w:qFormat/>
    <w:rsid w:val="00BA0BEA"/>
    <w:pPr>
      <w:keepNext/>
      <w:keepLines/>
      <w:numPr>
        <w:ilvl w:val="1"/>
        <w:numId w:val="5"/>
      </w:numPr>
      <w:spacing w:before="40" w:line="480" w:lineRule="auto"/>
      <w:outlineLvl w:val="1"/>
    </w:pPr>
    <w:rPr>
      <w:rFonts w:eastAsiaTheme="majorEastAsia" w:cstheme="majorBidi"/>
      <w:color w:val="auto"/>
      <w:szCs w:val="26"/>
    </w:rPr>
  </w:style>
  <w:style w:type="paragraph" w:styleId="Nagwek3">
    <w:name w:val="heading 3"/>
    <w:basedOn w:val="Normalny"/>
    <w:next w:val="Tekstakapitu"/>
    <w:link w:val="Nagwek3Znak"/>
    <w:uiPriority w:val="9"/>
    <w:unhideWhenUsed/>
    <w:qFormat/>
    <w:rsid w:val="00BA0BEA"/>
    <w:pPr>
      <w:keepNext/>
      <w:keepLines/>
      <w:numPr>
        <w:ilvl w:val="2"/>
        <w:numId w:val="5"/>
      </w:numPr>
      <w:spacing w:before="40" w:line="360" w:lineRule="auto"/>
      <w:outlineLvl w:val="2"/>
    </w:pPr>
    <w:rPr>
      <w:rFonts w:eastAsiaTheme="majorEastAsia" w:cstheme="majorBidi"/>
      <w:b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F6910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6910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6910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6910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6910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6910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rmatematyczny">
    <w:name w:val="* Wzór matematyczny"/>
    <w:basedOn w:val="Normalny"/>
    <w:link w:val="WzrmatematycznyZnak"/>
    <w:qFormat/>
    <w:rsid w:val="00DF6D86"/>
    <w:pPr>
      <w:tabs>
        <w:tab w:val="center" w:pos="4820"/>
        <w:tab w:val="right" w:pos="9639"/>
      </w:tabs>
      <w:spacing w:before="120" w:after="120"/>
    </w:pPr>
    <w:rPr>
      <w:rFonts w:eastAsiaTheme="minorEastAsia"/>
      <w:color w:val="000000" w:themeColor="text1"/>
    </w:rPr>
  </w:style>
  <w:style w:type="character" w:styleId="Tekstzastpczy">
    <w:name w:val="Placeholder Text"/>
    <w:basedOn w:val="Domylnaczcionkaakapitu"/>
    <w:uiPriority w:val="99"/>
    <w:semiHidden/>
    <w:rsid w:val="009E2409"/>
    <w:rPr>
      <w:color w:val="808080"/>
    </w:rPr>
  </w:style>
  <w:style w:type="paragraph" w:customStyle="1" w:styleId="Tyturozdziau">
    <w:name w:val="* Tytuł rozdziału"/>
    <w:basedOn w:val="Normalny"/>
    <w:link w:val="TyturozdziauZnak"/>
    <w:qFormat/>
    <w:rsid w:val="0047022B"/>
    <w:pPr>
      <w:spacing w:after="280"/>
      <w:ind w:left="709" w:hanging="709"/>
    </w:pPr>
    <w:rPr>
      <w:b/>
      <w:color w:val="000000" w:themeColor="text1"/>
      <w:sz w:val="32"/>
    </w:rPr>
  </w:style>
  <w:style w:type="paragraph" w:customStyle="1" w:styleId="Tytupodrozdziau">
    <w:name w:val="* Tytuł podrozdziału"/>
    <w:basedOn w:val="Normalny"/>
    <w:link w:val="TytupodrozdziauZnak"/>
    <w:qFormat/>
    <w:rsid w:val="00286299"/>
    <w:pPr>
      <w:spacing w:before="280" w:after="240"/>
      <w:ind w:left="709" w:hanging="709"/>
    </w:pPr>
    <w:rPr>
      <w:b/>
      <w:color w:val="000000" w:themeColor="text1"/>
      <w:sz w:val="28"/>
    </w:rPr>
  </w:style>
  <w:style w:type="character" w:customStyle="1" w:styleId="TyturozdziauZnak">
    <w:name w:val="* Tytuł rozdziału Znak"/>
    <w:basedOn w:val="Domylnaczcionkaakapitu"/>
    <w:link w:val="Tyturozdziau"/>
    <w:rsid w:val="0047022B"/>
    <w:rPr>
      <w:b/>
      <w:color w:val="000000" w:themeColor="text1"/>
      <w:sz w:val="32"/>
    </w:rPr>
  </w:style>
  <w:style w:type="paragraph" w:customStyle="1" w:styleId="Tytuzakresu">
    <w:name w:val="* Tytuł zakresu"/>
    <w:basedOn w:val="Normalny"/>
    <w:link w:val="TytuzakresuZnak"/>
    <w:qFormat/>
    <w:rsid w:val="009C396F"/>
    <w:pPr>
      <w:ind w:left="709" w:hanging="709"/>
    </w:pPr>
    <w:rPr>
      <w:b/>
      <w:color w:val="000000" w:themeColor="text1"/>
    </w:rPr>
  </w:style>
  <w:style w:type="character" w:customStyle="1" w:styleId="TytupodrozdziauZnak">
    <w:name w:val="* Tytuł podrozdziału Znak"/>
    <w:basedOn w:val="Domylnaczcionkaakapitu"/>
    <w:link w:val="Tytupodrozdziau"/>
    <w:rsid w:val="00286299"/>
    <w:rPr>
      <w:b/>
      <w:color w:val="000000" w:themeColor="text1"/>
      <w:sz w:val="28"/>
    </w:rPr>
  </w:style>
  <w:style w:type="paragraph" w:customStyle="1" w:styleId="Tyturysunku">
    <w:name w:val="* Tytuł rysunku"/>
    <w:basedOn w:val="Normalny"/>
    <w:link w:val="TyturysunkuZnak"/>
    <w:qFormat/>
    <w:rsid w:val="0047022B"/>
    <w:pPr>
      <w:spacing w:before="120" w:after="360"/>
      <w:jc w:val="center"/>
    </w:pPr>
    <w:rPr>
      <w:color w:val="000000" w:themeColor="text1"/>
      <w:sz w:val="22"/>
    </w:rPr>
  </w:style>
  <w:style w:type="character" w:customStyle="1" w:styleId="TytuzakresuZnak">
    <w:name w:val="* Tytuł zakresu Znak"/>
    <w:basedOn w:val="Domylnaczcionkaakapitu"/>
    <w:link w:val="Tytuzakresu"/>
    <w:rsid w:val="009C396F"/>
    <w:rPr>
      <w:b/>
      <w:color w:val="000000" w:themeColor="text1"/>
    </w:rPr>
  </w:style>
  <w:style w:type="paragraph" w:customStyle="1" w:styleId="Tytutabeli">
    <w:name w:val="* Tytuł tabeli"/>
    <w:basedOn w:val="Normalny"/>
    <w:link w:val="TytutabeliZnak"/>
    <w:qFormat/>
    <w:rsid w:val="0047022B"/>
    <w:pPr>
      <w:spacing w:after="120"/>
    </w:pPr>
    <w:rPr>
      <w:color w:val="000000" w:themeColor="text1"/>
      <w:sz w:val="22"/>
    </w:rPr>
  </w:style>
  <w:style w:type="character" w:customStyle="1" w:styleId="TyturysunkuZnak">
    <w:name w:val="* Tytuł rysunku Znak"/>
    <w:basedOn w:val="Domylnaczcionkaakapitu"/>
    <w:link w:val="Tyturysunku"/>
    <w:rsid w:val="0047022B"/>
    <w:rPr>
      <w:color w:val="000000" w:themeColor="text1"/>
      <w:sz w:val="22"/>
    </w:rPr>
  </w:style>
  <w:style w:type="paragraph" w:customStyle="1" w:styleId="Tekstakapitu">
    <w:name w:val="* Tekst akapitu"/>
    <w:basedOn w:val="Normalny"/>
    <w:link w:val="TekstakapituZnak"/>
    <w:qFormat/>
    <w:rsid w:val="00DF6D86"/>
    <w:pPr>
      <w:spacing w:after="240" w:line="360" w:lineRule="auto"/>
      <w:ind w:firstLine="709"/>
      <w:contextualSpacing/>
      <w:jc w:val="both"/>
    </w:pPr>
    <w:rPr>
      <w:color w:val="000000" w:themeColor="text1"/>
    </w:rPr>
  </w:style>
  <w:style w:type="character" w:customStyle="1" w:styleId="TytutabeliZnak">
    <w:name w:val="* Tytuł tabeli Znak"/>
    <w:basedOn w:val="Domylnaczcionkaakapitu"/>
    <w:link w:val="Tytutabeli"/>
    <w:rsid w:val="0047022B"/>
    <w:rPr>
      <w:color w:val="000000" w:themeColor="text1"/>
      <w:sz w:val="22"/>
    </w:rPr>
  </w:style>
  <w:style w:type="paragraph" w:customStyle="1" w:styleId="Pierwszypoziomwypunktowania">
    <w:name w:val="* Pierwszy poziom wypunktowania"/>
    <w:basedOn w:val="Normalny"/>
    <w:link w:val="PierwszypoziomwypunktowaniaZnak"/>
    <w:qFormat/>
    <w:rsid w:val="008B2B8F"/>
    <w:pPr>
      <w:numPr>
        <w:numId w:val="1"/>
      </w:numPr>
      <w:spacing w:line="360" w:lineRule="auto"/>
      <w:ind w:left="709" w:hanging="284"/>
      <w:jc w:val="both"/>
    </w:pPr>
  </w:style>
  <w:style w:type="character" w:customStyle="1" w:styleId="TekstakapituZnak">
    <w:name w:val="* Tekst akapitu Znak"/>
    <w:basedOn w:val="Domylnaczcionkaakapitu"/>
    <w:link w:val="Tekstakapitu"/>
    <w:rsid w:val="00DF6D86"/>
    <w:rPr>
      <w:color w:val="000000" w:themeColor="text1"/>
    </w:rPr>
  </w:style>
  <w:style w:type="paragraph" w:customStyle="1" w:styleId="Drugipoziomwypunktowania">
    <w:name w:val="* Drugi poziom wypunktowania"/>
    <w:basedOn w:val="Normalny"/>
    <w:link w:val="DrugipoziomwypunktowaniaZnak"/>
    <w:qFormat/>
    <w:rsid w:val="00B314D6"/>
    <w:pPr>
      <w:spacing w:after="240" w:line="360" w:lineRule="auto"/>
      <w:ind w:left="993" w:hanging="284"/>
      <w:contextualSpacing/>
      <w:jc w:val="both"/>
    </w:pPr>
  </w:style>
  <w:style w:type="character" w:customStyle="1" w:styleId="PierwszypoziomwypunktowaniaZnak">
    <w:name w:val="* Pierwszy poziom wypunktowania Znak"/>
    <w:basedOn w:val="Domylnaczcionkaakapitu"/>
    <w:link w:val="Pierwszypoziomwypunktowania"/>
    <w:rsid w:val="008B2B8F"/>
  </w:style>
  <w:style w:type="paragraph" w:customStyle="1" w:styleId="Nagwektabeli">
    <w:name w:val="* Nagłówek tabeli"/>
    <w:basedOn w:val="Normalny"/>
    <w:link w:val="NagwektabeliZnak"/>
    <w:qFormat/>
    <w:rsid w:val="00BF39E6"/>
    <w:pPr>
      <w:jc w:val="center"/>
    </w:pPr>
    <w:rPr>
      <w:color w:val="000000" w:themeColor="text1"/>
      <w:sz w:val="20"/>
    </w:rPr>
  </w:style>
  <w:style w:type="character" w:customStyle="1" w:styleId="DrugipoziomwypunktowaniaZnak">
    <w:name w:val="* Drugi poziom wypunktowania Znak"/>
    <w:basedOn w:val="Domylnaczcionkaakapitu"/>
    <w:link w:val="Drugipoziomwypunktowania"/>
    <w:rsid w:val="00B314D6"/>
  </w:style>
  <w:style w:type="paragraph" w:customStyle="1" w:styleId="Danatekstowatabeli">
    <w:name w:val="* Dana tekstowa tabeli"/>
    <w:basedOn w:val="Normalny"/>
    <w:link w:val="DanatekstowatabeliZnak"/>
    <w:qFormat/>
    <w:rsid w:val="00BA0BEA"/>
    <w:rPr>
      <w:color w:val="000000" w:themeColor="text1"/>
    </w:rPr>
  </w:style>
  <w:style w:type="character" w:customStyle="1" w:styleId="NagwektabeliZnak">
    <w:name w:val="* Nagłówek tabeli Znak"/>
    <w:basedOn w:val="Domylnaczcionkaakapitu"/>
    <w:link w:val="Nagwektabeli"/>
    <w:rsid w:val="00BF39E6"/>
    <w:rPr>
      <w:color w:val="000000" w:themeColor="text1"/>
      <w:sz w:val="20"/>
    </w:rPr>
  </w:style>
  <w:style w:type="paragraph" w:customStyle="1" w:styleId="Danaliczbowatabeli">
    <w:name w:val="* Dana liczbowa tabeli"/>
    <w:basedOn w:val="Normalny"/>
    <w:link w:val="DanaliczbowatabeliZnak"/>
    <w:qFormat/>
    <w:rsid w:val="00447D10"/>
    <w:pPr>
      <w:jc w:val="center"/>
    </w:pPr>
    <w:rPr>
      <w:color w:val="000000" w:themeColor="text1"/>
      <w:sz w:val="20"/>
    </w:rPr>
  </w:style>
  <w:style w:type="character" w:customStyle="1" w:styleId="DanatekstowatabeliZnak">
    <w:name w:val="* Dana tekstowa tabeli Znak"/>
    <w:basedOn w:val="Domylnaczcionkaakapitu"/>
    <w:link w:val="Danatekstowatabeli"/>
    <w:rsid w:val="00BA0BEA"/>
    <w:rPr>
      <w:color w:val="000000" w:themeColor="text1"/>
    </w:rPr>
  </w:style>
  <w:style w:type="character" w:customStyle="1" w:styleId="DanaliczbowatabeliZnak">
    <w:name w:val="* Dana liczbowa tabeli Znak"/>
    <w:basedOn w:val="Domylnaczcionkaakapitu"/>
    <w:link w:val="Danaliczbowatabeli"/>
    <w:rsid w:val="00447D10"/>
    <w:rPr>
      <w:color w:val="000000" w:themeColor="text1"/>
      <w:sz w:val="20"/>
    </w:rPr>
  </w:style>
  <w:style w:type="character" w:customStyle="1" w:styleId="WzrmatematycznyZnak">
    <w:name w:val="* Wzór matematyczny Znak"/>
    <w:basedOn w:val="Domylnaczcionkaakapitu"/>
    <w:link w:val="Wzrmatematyczny"/>
    <w:rsid w:val="00DF6D86"/>
    <w:rPr>
      <w:rFonts w:eastAsiaTheme="minorEastAsia"/>
      <w:color w:val="000000" w:themeColor="text1"/>
    </w:rPr>
  </w:style>
  <w:style w:type="paragraph" w:customStyle="1" w:styleId="Literatura">
    <w:name w:val="* Literatura"/>
    <w:basedOn w:val="Normalny"/>
    <w:link w:val="LiteraturaZnak"/>
    <w:qFormat/>
    <w:rsid w:val="007D5CBC"/>
    <w:pPr>
      <w:tabs>
        <w:tab w:val="left" w:pos="425"/>
      </w:tabs>
      <w:spacing w:line="360" w:lineRule="auto"/>
      <w:ind w:left="425" w:hanging="425"/>
      <w:jc w:val="both"/>
    </w:pPr>
    <w:rPr>
      <w:rFonts w:eastAsia="Times New Roman" w:cs="Times New Roman"/>
    </w:rPr>
  </w:style>
  <w:style w:type="paragraph" w:customStyle="1" w:styleId="Symboleiakronimy">
    <w:name w:val="* Symbole i akronimy"/>
    <w:basedOn w:val="Tekstakapitu"/>
    <w:link w:val="SymboleiakronimyZnak"/>
    <w:qFormat/>
    <w:rsid w:val="00B5753D"/>
    <w:pPr>
      <w:tabs>
        <w:tab w:val="left" w:pos="425"/>
      </w:tabs>
      <w:spacing w:after="0"/>
      <w:ind w:firstLine="0"/>
    </w:pPr>
    <w:rPr>
      <w:rFonts w:ascii="Cambria Math" w:hAnsi="Cambria Math"/>
    </w:rPr>
  </w:style>
  <w:style w:type="character" w:customStyle="1" w:styleId="LiteraturaZnak">
    <w:name w:val="* Literatura Znak"/>
    <w:basedOn w:val="Domylnaczcionkaakapitu"/>
    <w:link w:val="Literatura"/>
    <w:rsid w:val="007D5CBC"/>
    <w:rPr>
      <w:rFonts w:eastAsia="Times New Roman" w:cs="Times New Roman"/>
    </w:rPr>
  </w:style>
  <w:style w:type="character" w:customStyle="1" w:styleId="SymboleiakronimyZnak">
    <w:name w:val="* Symbole i akronimy Znak"/>
    <w:basedOn w:val="TekstakapituZnak"/>
    <w:link w:val="Symboleiakronimy"/>
    <w:rsid w:val="00B5753D"/>
    <w:rPr>
      <w:rFonts w:ascii="Cambria Math" w:hAnsi="Cambria Math"/>
      <w:color w:val="000000" w:themeColor="text1"/>
    </w:rPr>
  </w:style>
  <w:style w:type="character" w:customStyle="1" w:styleId="Nagwek1Znak">
    <w:name w:val="Nagłówek 1 Znak"/>
    <w:basedOn w:val="Domylnaczcionkaakapitu"/>
    <w:link w:val="Nagwek1"/>
    <w:uiPriority w:val="9"/>
    <w:rsid w:val="00980BF2"/>
    <w:rPr>
      <w:rFonts w:eastAsiaTheme="majorEastAsia" w:cstheme="majorBidi"/>
      <w:b/>
      <w:color w:val="000000" w:themeColor="text1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F6910"/>
    <w:pPr>
      <w:spacing w:line="259" w:lineRule="auto"/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A0BEA"/>
    <w:rPr>
      <w:rFonts w:eastAsiaTheme="majorEastAsia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A0BEA"/>
    <w:rPr>
      <w:rFonts w:eastAsiaTheme="majorEastAsia" w:cstheme="majorBidi"/>
      <w:b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F6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F69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F69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F69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F69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F69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2F691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F6910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7B4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3C7B4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Spistreci2">
    <w:name w:val="toc 2"/>
    <w:basedOn w:val="Normalny"/>
    <w:next w:val="Normalny"/>
    <w:autoRedefine/>
    <w:uiPriority w:val="39"/>
    <w:unhideWhenUsed/>
    <w:rsid w:val="003C7B4C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C7B4C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9A261C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525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Visual%20Studio\AiSD-pro1\sprawozdanie\Dariusz%20Strojny%20164015%20AiSD%20Pro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ko\Documents\AiSD-P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ko\Documents\AiSD-P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Arkusz1!$B$15</c:f>
              <c:strCache>
                <c:ptCount val="1"/>
                <c:pt idx="0">
                  <c:v>Algorytm 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Linia trendu A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000000"/>
            <c:dispRSqr val="0"/>
            <c:dispEq val="0"/>
          </c:trendline>
          <c:xVal>
            <c:numRef>
              <c:f>Arkusz1!$A$16:$A$23</c:f>
              <c:numCache>
                <c:formatCode>0</c:formatCode>
                <c:ptCount val="8"/>
                <c:pt idx="0">
                  <c:v>64000</c:v>
                </c:pt>
                <c:pt idx="1">
                  <c:v>127803</c:v>
                </c:pt>
                <c:pt idx="2">
                  <c:v>256000</c:v>
                </c:pt>
                <c:pt idx="3">
                  <c:v>511438</c:v>
                </c:pt>
                <c:pt idx="4">
                  <c:v>1024000</c:v>
                </c:pt>
                <c:pt idx="5">
                  <c:v>2049820</c:v>
                </c:pt>
                <c:pt idx="6">
                  <c:v>4096000</c:v>
                </c:pt>
                <c:pt idx="7">
                  <c:v>8191160</c:v>
                </c:pt>
              </c:numCache>
            </c:numRef>
          </c:xVal>
          <c:yVal>
            <c:numRef>
              <c:f>Arkusz1!$B$16:$B$23</c:f>
              <c:numCache>
                <c:formatCode>0.00</c:formatCode>
                <c:ptCount val="8"/>
                <c:pt idx="0">
                  <c:v>0.43710100000000002</c:v>
                </c:pt>
                <c:pt idx="1">
                  <c:v>1.18963</c:v>
                </c:pt>
                <c:pt idx="2">
                  <c:v>3.4456899999999999</c:v>
                </c:pt>
                <c:pt idx="3">
                  <c:v>6.6256300000000001</c:v>
                </c:pt>
                <c:pt idx="4">
                  <c:v>16.983699999999999</c:v>
                </c:pt>
                <c:pt idx="5">
                  <c:v>49.153700000000001</c:v>
                </c:pt>
                <c:pt idx="6">
                  <c:v>137.97</c:v>
                </c:pt>
                <c:pt idx="7">
                  <c:v>392.54599999999999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30-4858-9C87-141049FB523F}"/>
            </c:ext>
          </c:extLst>
        </c:ser>
        <c:ser>
          <c:idx val="1"/>
          <c:order val="1"/>
          <c:tx>
            <c:strRef>
              <c:f>Arkusz1!$C$15</c:f>
              <c:strCache>
                <c:ptCount val="1"/>
                <c:pt idx="0">
                  <c:v>Algorytm 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Linia trendu B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300000000"/>
            <c:dispRSqr val="0"/>
            <c:dispEq val="0"/>
          </c:trendline>
          <c:xVal>
            <c:numRef>
              <c:f>Arkusz1!$A$16:$A$23</c:f>
              <c:numCache>
                <c:formatCode>0</c:formatCode>
                <c:ptCount val="8"/>
                <c:pt idx="0">
                  <c:v>64000</c:v>
                </c:pt>
                <c:pt idx="1">
                  <c:v>127803</c:v>
                </c:pt>
                <c:pt idx="2">
                  <c:v>256000</c:v>
                </c:pt>
                <c:pt idx="3">
                  <c:v>511438</c:v>
                </c:pt>
                <c:pt idx="4">
                  <c:v>1024000</c:v>
                </c:pt>
                <c:pt idx="5">
                  <c:v>2049820</c:v>
                </c:pt>
                <c:pt idx="6">
                  <c:v>4096000</c:v>
                </c:pt>
                <c:pt idx="7">
                  <c:v>8191160</c:v>
                </c:pt>
              </c:numCache>
            </c:numRef>
          </c:xVal>
          <c:yVal>
            <c:numRef>
              <c:f>Arkusz1!$C$16:$C$23</c:f>
              <c:numCache>
                <c:formatCode>0.00</c:formatCode>
                <c:ptCount val="8"/>
                <c:pt idx="0">
                  <c:v>1.6693699999999999E-2</c:v>
                </c:pt>
                <c:pt idx="1">
                  <c:v>1.5989900000000001E-2</c:v>
                </c:pt>
                <c:pt idx="2">
                  <c:v>4.1601600000000002E-2</c:v>
                </c:pt>
                <c:pt idx="3">
                  <c:v>4.0644899999999998E-2</c:v>
                </c:pt>
                <c:pt idx="4">
                  <c:v>8.1753900000000004E-2</c:v>
                </c:pt>
                <c:pt idx="5">
                  <c:v>0.169151</c:v>
                </c:pt>
                <c:pt idx="6">
                  <c:v>0.316162</c:v>
                </c:pt>
                <c:pt idx="7">
                  <c:v>0.68623000000000001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D30-4858-9C87-141049FB5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0879455"/>
        <c:axId val="2030875295"/>
      </c:scatterChart>
      <c:valAx>
        <c:axId val="2030879455"/>
        <c:scaling>
          <c:orientation val="minMax"/>
          <c:min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danych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0875295"/>
        <c:crosses val="autoZero"/>
        <c:crossBetween val="midCat"/>
      </c:valAx>
      <c:valAx>
        <c:axId val="2030875295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algorytmów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0879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Arkusz1!$B$15</c:f>
              <c:strCache>
                <c:ptCount val="1"/>
                <c:pt idx="0">
                  <c:v>Algorytm 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Linia trendu A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000000"/>
            <c:dispRSqr val="0"/>
            <c:dispEq val="0"/>
          </c:trendline>
          <c:xVal>
            <c:numRef>
              <c:f>Arkusz1!$A$16:$A$23</c:f>
              <c:numCache>
                <c:formatCode>0</c:formatCode>
                <c:ptCount val="8"/>
                <c:pt idx="0">
                  <c:v>64000</c:v>
                </c:pt>
                <c:pt idx="1">
                  <c:v>127803</c:v>
                </c:pt>
                <c:pt idx="2">
                  <c:v>256000</c:v>
                </c:pt>
                <c:pt idx="3">
                  <c:v>511438</c:v>
                </c:pt>
                <c:pt idx="4">
                  <c:v>1024000</c:v>
                </c:pt>
                <c:pt idx="5">
                  <c:v>2049820</c:v>
                </c:pt>
                <c:pt idx="6">
                  <c:v>4096000</c:v>
                </c:pt>
                <c:pt idx="7">
                  <c:v>8191160</c:v>
                </c:pt>
              </c:numCache>
            </c:numRef>
          </c:xVal>
          <c:yVal>
            <c:numRef>
              <c:f>Arkusz1!$B$16:$B$23</c:f>
              <c:numCache>
                <c:formatCode>0.00</c:formatCode>
                <c:ptCount val="8"/>
                <c:pt idx="0">
                  <c:v>0.43710100000000002</c:v>
                </c:pt>
                <c:pt idx="1">
                  <c:v>1.18963</c:v>
                </c:pt>
                <c:pt idx="2">
                  <c:v>3.4456899999999999</c:v>
                </c:pt>
                <c:pt idx="3">
                  <c:v>6.6256300000000001</c:v>
                </c:pt>
                <c:pt idx="4">
                  <c:v>16.983699999999999</c:v>
                </c:pt>
                <c:pt idx="5">
                  <c:v>49.153700000000001</c:v>
                </c:pt>
                <c:pt idx="6">
                  <c:v>137.97</c:v>
                </c:pt>
                <c:pt idx="7">
                  <c:v>392.54599999999999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1D-4B9F-876F-7F904882D998}"/>
            </c:ext>
          </c:extLst>
        </c:ser>
        <c:ser>
          <c:idx val="1"/>
          <c:order val="1"/>
          <c:tx>
            <c:strRef>
              <c:f>Arkusz1!$C$15</c:f>
              <c:strCache>
                <c:ptCount val="1"/>
                <c:pt idx="0">
                  <c:v>Algorytm 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Linia trendu B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300000000"/>
            <c:dispRSqr val="0"/>
            <c:dispEq val="0"/>
          </c:trendline>
          <c:xVal>
            <c:numRef>
              <c:f>Arkusz1!$A$16:$A$23</c:f>
              <c:numCache>
                <c:formatCode>0</c:formatCode>
                <c:ptCount val="8"/>
                <c:pt idx="0">
                  <c:v>64000</c:v>
                </c:pt>
                <c:pt idx="1">
                  <c:v>127803</c:v>
                </c:pt>
                <c:pt idx="2">
                  <c:v>256000</c:v>
                </c:pt>
                <c:pt idx="3">
                  <c:v>511438</c:v>
                </c:pt>
                <c:pt idx="4">
                  <c:v>1024000</c:v>
                </c:pt>
                <c:pt idx="5">
                  <c:v>2049820</c:v>
                </c:pt>
                <c:pt idx="6">
                  <c:v>4096000</c:v>
                </c:pt>
                <c:pt idx="7">
                  <c:v>8191160</c:v>
                </c:pt>
              </c:numCache>
            </c:numRef>
          </c:xVal>
          <c:yVal>
            <c:numRef>
              <c:f>Arkusz1!$C$16:$C$23</c:f>
              <c:numCache>
                <c:formatCode>0.00</c:formatCode>
                <c:ptCount val="8"/>
                <c:pt idx="0">
                  <c:v>1.6693699999999999E-2</c:v>
                </c:pt>
                <c:pt idx="1">
                  <c:v>1.5989900000000001E-2</c:v>
                </c:pt>
                <c:pt idx="2">
                  <c:v>4.1601600000000002E-2</c:v>
                </c:pt>
                <c:pt idx="3">
                  <c:v>4.0644899999999998E-2</c:v>
                </c:pt>
                <c:pt idx="4">
                  <c:v>8.1753900000000004E-2</c:v>
                </c:pt>
                <c:pt idx="5">
                  <c:v>0.169151</c:v>
                </c:pt>
                <c:pt idx="6">
                  <c:v>0.316162</c:v>
                </c:pt>
                <c:pt idx="7">
                  <c:v>0.68623000000000001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C1D-4B9F-876F-7F904882D9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0879455"/>
        <c:axId val="2030875295"/>
      </c:scatterChart>
      <c:valAx>
        <c:axId val="2030879455"/>
        <c:scaling>
          <c:logBase val="1000"/>
          <c:orientation val="minMax"/>
          <c:min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danych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0875295"/>
        <c:crosses val="autoZero"/>
        <c:crossBetween val="midCat"/>
      </c:valAx>
      <c:valAx>
        <c:axId val="203087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algorytmów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0879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C7A01FB76438DAFF5EE76415B576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BD065D-D016-43AD-BEF7-ECBC77F33A77}"/>
      </w:docPartPr>
      <w:docPartBody>
        <w:p w:rsidR="007B65E5" w:rsidRDefault="00000000">
          <w:pPr>
            <w:pStyle w:val="CEEC7A01FB76438DAFF5EE76415B576D"/>
          </w:pPr>
          <w:r w:rsidRPr="00BF571A">
            <w:rPr>
              <w:rFonts w:cs="Times New Roman"/>
              <w:sz w:val="36"/>
              <w:szCs w:val="36"/>
            </w:rPr>
            <w:t xml:space="preserve">Wybierz </w:t>
          </w:r>
          <w:r>
            <w:rPr>
              <w:rFonts w:cs="Times New Roman"/>
              <w:sz w:val="36"/>
              <w:szCs w:val="36"/>
            </w:rPr>
            <w:t>rok</w:t>
          </w:r>
          <w:r w:rsidRPr="00BF571A">
            <w:rPr>
              <w:rFonts w:cs="Times New Roman"/>
              <w:sz w:val="36"/>
              <w:szCs w:val="36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1"/>
    <w:rsid w:val="005E5A1C"/>
    <w:rsid w:val="007B65E5"/>
    <w:rsid w:val="0080220C"/>
    <w:rsid w:val="00956986"/>
    <w:rsid w:val="00960321"/>
    <w:rsid w:val="00F3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E5A1C"/>
    <w:rPr>
      <w:color w:val="808080"/>
    </w:rPr>
  </w:style>
  <w:style w:type="paragraph" w:customStyle="1" w:styleId="CEEC7A01FB76438DAFF5EE76415B576D">
    <w:name w:val="CEEC7A01FB76438DAFF5EE76415B5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3383-DD64-415B-BA81-090D9C4B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Dariusz Strojny 164015 AiSD Pro1.dotx</Template>
  <TotalTime>483</TotalTime>
  <Pages>38</Pages>
  <Words>4130</Words>
  <Characters>24782</Characters>
  <Application>Microsoft Office Word</Application>
  <DocSecurity>0</DocSecurity>
  <Lines>206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Reiko</dc:creator>
  <cp:keywords/>
  <dc:description/>
  <cp:lastModifiedBy>Dariusz Strojny</cp:lastModifiedBy>
  <cp:revision>95</cp:revision>
  <cp:lastPrinted>2023-01-19T09:19:00Z</cp:lastPrinted>
  <dcterms:created xsi:type="dcterms:W3CDTF">2023-01-18T23:27:00Z</dcterms:created>
  <dcterms:modified xsi:type="dcterms:W3CDTF">2023-01-19T09:20:00Z</dcterms:modified>
</cp:coreProperties>
</file>